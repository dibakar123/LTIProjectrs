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hAnsi="Calibri Light" w:cs="Calibri Light"/>
        </w:rPr>
        <w:id w:val="1455206431"/>
        <w:docPartObj>
          <w:docPartGallery w:val="Cover Pages"/>
          <w:docPartUnique/>
        </w:docPartObj>
      </w:sdtPr>
      <w:sdtEndPr/>
      <w:sdtContent>
        <w:p w14:paraId="354063BF" w14:textId="77777777" w:rsidR="00BD3A56" w:rsidRPr="00447055" w:rsidRDefault="002E5EAB">
          <w:pPr>
            <w:rPr>
              <w:rFonts w:ascii="Calibri Light" w:hAnsi="Calibri Light" w:cs="Calibri Light"/>
            </w:rPr>
          </w:pPr>
          <w:r w:rsidRPr="00447055">
            <w:rPr>
              <w:rFonts w:ascii="Calibri Light" w:hAnsi="Calibri Light" w:cs="Calibri Light"/>
              <w:noProof/>
              <w:lang w:eastAsia="en-IN"/>
            </w:rPr>
            <w:drawing>
              <wp:anchor distT="0" distB="0" distL="114300" distR="114300" simplePos="0" relativeHeight="251659264" behindDoc="0" locked="0" layoutInCell="1" allowOverlap="1" wp14:anchorId="7CE97246" wp14:editId="22D1DC8B">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r w:rsidRPr="00447055">
            <w:rPr>
              <w:rFonts w:ascii="Calibri Light" w:hAnsi="Calibri Light" w:cs="Calibri Light"/>
              <w:noProof/>
              <w:lang w:eastAsia="en-IN"/>
            </w:rPr>
            <w:drawing>
              <wp:anchor distT="0" distB="0" distL="114300" distR="114300" simplePos="0" relativeHeight="251664384" behindDoc="0" locked="0" layoutInCell="1" allowOverlap="1" wp14:anchorId="680696BD" wp14:editId="5FD1AD1F">
                <wp:simplePos x="0" y="0"/>
                <wp:positionH relativeFrom="column">
                  <wp:posOffset>5194935</wp:posOffset>
                </wp:positionH>
                <wp:positionV relativeFrom="paragraph">
                  <wp:posOffset>0</wp:posOffset>
                </wp:positionV>
                <wp:extent cx="851535" cy="630555"/>
                <wp:effectExtent l="0" t="0" r="0" b="4445"/>
                <wp:wrapTight wrapText="bothSides">
                  <wp:wrapPolygon edited="0">
                    <wp:start x="644" y="0"/>
                    <wp:lineTo x="0" y="2610"/>
                    <wp:lineTo x="0" y="20882"/>
                    <wp:lineTo x="20617" y="20882"/>
                    <wp:lineTo x="20617" y="2610"/>
                    <wp:lineTo x="19329" y="0"/>
                    <wp:lineTo x="644"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14:paraId="023F7014" w14:textId="7F823128" w:rsidR="00447055" w:rsidRPr="00447055" w:rsidRDefault="008E6B72" w:rsidP="00447055">
      <w:pPr>
        <w:shd w:val="clear" w:color="auto" w:fill="FFFFFF"/>
        <w:jc w:val="center"/>
        <w:rPr>
          <w:rFonts w:ascii="Calibri Light" w:hAnsi="Calibri Light" w:cs="Calibri Light"/>
          <w:b/>
          <w:color w:val="222222"/>
          <w:sz w:val="40"/>
          <w:szCs w:val="28"/>
          <w:shd w:val="clear" w:color="auto" w:fill="FFFFFF"/>
        </w:rPr>
      </w:pPr>
      <w:r w:rsidRPr="00447055">
        <w:rPr>
          <w:rFonts w:ascii="Calibri Light" w:hAnsi="Calibri Light" w:cs="Calibri Light"/>
          <w:noProof/>
          <w:lang w:eastAsia="en-IN"/>
        </w:rPr>
        <mc:AlternateContent>
          <mc:Choice Requires="wps">
            <w:drawing>
              <wp:anchor distT="0" distB="0" distL="114300" distR="114300" simplePos="0" relativeHeight="251667456" behindDoc="0" locked="0" layoutInCell="1" allowOverlap="1" wp14:anchorId="09EB5DA6" wp14:editId="2574658D">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814D2B" w14:textId="77777777" w:rsidR="00BD3A56" w:rsidRPr="008E6B72" w:rsidRDefault="00447055">
                            <w:pPr>
                              <w:rPr>
                                <w:b/>
                                <w:bCs/>
                                <w:color w:val="FFFFFF" w:themeColor="background1"/>
                                <w:sz w:val="56"/>
                                <w:szCs w:val="56"/>
                                <w:lang w:val="en-US"/>
                              </w:rPr>
                            </w:pPr>
                            <w:r w:rsidRPr="00447055">
                              <w:rPr>
                                <w:b/>
                                <w:bCs/>
                                <w:color w:val="FFFFFF" w:themeColor="background1"/>
                                <w:sz w:val="56"/>
                                <w:szCs w:val="56"/>
                                <w:lang w:val="en-US"/>
                              </w:rPr>
                              <w:t>Schemes for Farmers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EB5DA6" id="_x0000_t202" coordsize="21600,21600" o:spt="202" path="m,l,21600r21600,l21600,xe">
                <v:stroke joinstyle="miter"/>
                <v:path gradientshapeok="t" o:connecttype="rect"/>
              </v:shapetype>
              <v:shape id="Text Box 10" o:spid="_x0000_s1026" type="#_x0000_t202" style="position:absolute;left:0;text-align:left;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" filled="f" stroked="f">
                <v:textbox>
                  <w:txbxContent>
                    <w:p w14:paraId="4C814D2B" w14:textId="77777777" w:rsidR="00BD3A56" w:rsidRPr="008E6B72" w:rsidRDefault="00447055">
                      <w:pPr>
                        <w:rPr>
                          <w:b/>
                          <w:bCs/>
                          <w:color w:val="FFFFFF" w:themeColor="background1"/>
                          <w:sz w:val="56"/>
                          <w:szCs w:val="56"/>
                          <w:lang w:val="en-US"/>
                        </w:rPr>
                      </w:pPr>
                      <w:r w:rsidRPr="00447055">
                        <w:rPr>
                          <w:b/>
                          <w:bCs/>
                          <w:color w:val="FFFFFF" w:themeColor="background1"/>
                          <w:sz w:val="56"/>
                          <w:szCs w:val="56"/>
                          <w:lang w:val="en-US"/>
                        </w:rPr>
                        <w:t>Schemes for Farmers</w:t>
                      </w:r>
                    </w:p>
                  </w:txbxContent>
                </v:textbox>
                <w10:wrap type="through"/>
              </v:shape>
            </w:pict>
          </mc:Fallback>
        </mc:AlternateContent>
      </w:r>
      <w:r w:rsidRPr="00447055">
        <w:rPr>
          <w:rFonts w:ascii="Calibri Light" w:hAnsi="Calibri Light" w:cs="Calibri Light"/>
          <w:noProof/>
          <w:lang w:eastAsia="en-IN"/>
        </w:rPr>
        <mc:AlternateContent>
          <mc:Choice Requires="wps">
            <w:drawing>
              <wp:anchor distT="0" distB="0" distL="114300" distR="114300" simplePos="0" relativeHeight="251668480" behindDoc="0" locked="0" layoutInCell="1" allowOverlap="1" wp14:anchorId="7D688732" wp14:editId="2E17731D">
                <wp:simplePos x="0" y="0"/>
                <wp:positionH relativeFrom="column">
                  <wp:posOffset>-519430</wp:posOffset>
                </wp:positionH>
                <wp:positionV relativeFrom="paragraph">
                  <wp:posOffset>3467100</wp:posOffset>
                </wp:positionV>
                <wp:extent cx="3505200" cy="685800"/>
                <wp:effectExtent l="0" t="0" r="0" b="0"/>
                <wp:wrapThrough wrapText="bothSides">
                  <wp:wrapPolygon edited="0">
                    <wp:start x="157" y="0"/>
                    <wp:lineTo x="157" y="20800"/>
                    <wp:lineTo x="21287" y="20800"/>
                    <wp:lineTo x="21287" y="0"/>
                    <wp:lineTo x="157" y="0"/>
                  </wp:wrapPolygon>
                </wp:wrapThrough>
                <wp:docPr id="11" name="Text Box 11"/>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9E802E" w14:textId="77777777" w:rsidR="00BD3A56" w:rsidRPr="008E6B72" w:rsidRDefault="00447055">
                            <w:pPr>
                              <w:rPr>
                                <w:color w:val="FFFFFF" w:themeColor="background1"/>
                                <w:sz w:val="44"/>
                                <w:szCs w:val="44"/>
                                <w:lang w:val="en-US"/>
                              </w:rPr>
                            </w:pPr>
                            <w:r>
                              <w:rPr>
                                <w:color w:val="FFFFFF" w:themeColor="background1"/>
                                <w:sz w:val="44"/>
                                <w:szCs w:val="44"/>
                                <w:lang w:val="en-US"/>
                              </w:rPr>
                              <w:t>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688732" id="Text Box 11" o:spid="_x0000_s1027" type="#_x0000_t202" style="position:absolute;left:0;text-align:left;margin-left:-40.9pt;margin-top:273pt;width:276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" filled="f" stroked="f">
                <v:textbox>
                  <w:txbxContent>
                    <w:p w14:paraId="479E802E" w14:textId="77777777" w:rsidR="00BD3A56" w:rsidRPr="008E6B72" w:rsidRDefault="00447055">
                      <w:pPr>
                        <w:rPr>
                          <w:color w:val="FFFFFF" w:themeColor="background1"/>
                          <w:sz w:val="44"/>
                          <w:szCs w:val="44"/>
                          <w:lang w:val="en-US"/>
                        </w:rPr>
                      </w:pPr>
                      <w:r>
                        <w:rPr>
                          <w:color w:val="FFFFFF" w:themeColor="background1"/>
                          <w:sz w:val="44"/>
                          <w:szCs w:val="44"/>
                          <w:lang w:val="en-US"/>
                        </w:rPr>
                        <w:t>Case Study</w:t>
                      </w:r>
                    </w:p>
                  </w:txbxContent>
                </v:textbox>
                <w10:wrap type="through"/>
              </v:shape>
            </w:pict>
          </mc:Fallback>
        </mc:AlternateContent>
      </w:r>
      <w:r w:rsidRPr="00447055">
        <w:rPr>
          <w:rFonts w:ascii="Calibri Light" w:hAnsi="Calibri Light" w:cs="Calibri Light"/>
          <w:noProof/>
          <w:lang w:eastAsia="en-IN"/>
        </w:rPr>
        <w:drawing>
          <wp:anchor distT="0" distB="0" distL="114300" distR="114300" simplePos="0" relativeHeight="251666432" behindDoc="1" locked="0" layoutInCell="1" allowOverlap="1" wp14:anchorId="54A7F361" wp14:editId="4A30B3E5">
            <wp:simplePos x="0" y="0"/>
            <wp:positionH relativeFrom="column">
              <wp:posOffset>-914400</wp:posOffset>
            </wp:positionH>
            <wp:positionV relativeFrom="paragraph">
              <wp:posOffset>547551</wp:posOffset>
            </wp:positionV>
            <wp:extent cx="7557135" cy="8118573"/>
            <wp:effectExtent l="0" t="0" r="12065" b="9525"/>
            <wp:wrapTight wrapText="bothSides">
              <wp:wrapPolygon edited="0">
                <wp:start x="0" y="0"/>
                <wp:lineTo x="0" y="19125"/>
                <wp:lineTo x="9946" y="21558"/>
                <wp:lineTo x="10019" y="21558"/>
                <wp:lineTo x="10454" y="21558"/>
                <wp:lineTo x="21562" y="11962"/>
                <wp:lineTo x="21562" y="1825"/>
                <wp:lineTo x="2541" y="1081"/>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9">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Pr="00447055">
        <w:rPr>
          <w:rFonts w:ascii="Calibri Light" w:hAnsi="Calibri Light" w:cs="Calibri Light"/>
          <w:noProof/>
          <w:lang w:eastAsia="en-IN"/>
        </w:rPr>
        <w:drawing>
          <wp:anchor distT="0" distB="0" distL="114300" distR="114300" simplePos="0" relativeHeight="251660288" behindDoc="0" locked="0" layoutInCell="1" allowOverlap="1" wp14:anchorId="497221FF" wp14:editId="3A8F0A41">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447055">
        <w:rPr>
          <w:rFonts w:ascii="Calibri Light" w:hAnsi="Calibri Light" w:cs="Calibri Light"/>
        </w:rPr>
        <w:br w:type="page"/>
      </w:r>
      <w:bookmarkStart w:id="0" w:name="_GoBack"/>
      <w:bookmarkEnd w:id="0"/>
    </w:p>
    <w:p w14:paraId="56BB7300" w14:textId="77777777" w:rsidR="00447055" w:rsidRPr="00447055" w:rsidRDefault="00447055" w:rsidP="00447055">
      <w:pPr>
        <w:shd w:val="clear" w:color="auto" w:fill="FFFFFF"/>
        <w:jc w:val="center"/>
        <w:rPr>
          <w:rFonts w:ascii="Calibri Light" w:hAnsi="Calibri Light" w:cs="Calibri Light"/>
          <w:b/>
          <w:color w:val="222222"/>
          <w:sz w:val="40"/>
          <w:szCs w:val="28"/>
          <w:shd w:val="clear" w:color="auto" w:fill="FFFFFF"/>
        </w:rPr>
      </w:pPr>
      <w:r w:rsidRPr="00447055">
        <w:rPr>
          <w:rFonts w:ascii="Calibri Light" w:hAnsi="Calibri Light" w:cs="Calibri Light"/>
          <w:b/>
          <w:color w:val="222222"/>
          <w:sz w:val="40"/>
          <w:szCs w:val="28"/>
          <w:shd w:val="clear" w:color="auto" w:fill="FFFFFF"/>
        </w:rPr>
        <w:lastRenderedPageBreak/>
        <w:t>Farm-Scheme</w:t>
      </w:r>
    </w:p>
    <w:p w14:paraId="7037A8A2"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p>
    <w:p w14:paraId="224D3355"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Problem statement: </w:t>
      </w:r>
    </w:p>
    <w:p w14:paraId="06B70DB0"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Farm-Scheme is a project in Agriculture domain. It is a Java Web-based application which gives an idea to the farmers how to use e-farming to sell their products. Farmers will get new ideas to improve their productivity, they can buy and sell their products online from different cities through the process of bidding. </w:t>
      </w:r>
    </w:p>
    <w:p w14:paraId="3794C931"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Farmers can use this facility and avail benefits of different schemes available which will increase their profit. </w:t>
      </w:r>
    </w:p>
    <w:p w14:paraId="61F735BD"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p>
    <w:p w14:paraId="63D584CD"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Objectives </w:t>
      </w:r>
    </w:p>
    <w:p w14:paraId="115490F4" w14:textId="77777777" w:rsidR="00447055" w:rsidRPr="00447055" w:rsidRDefault="00447055" w:rsidP="00447055">
      <w:pPr>
        <w:numPr>
          <w:ilvl w:val="0"/>
          <w:numId w:val="2"/>
        </w:numPr>
        <w:shd w:val="clear" w:color="auto" w:fill="FFFFFF"/>
        <w:spacing w:before="100" w:beforeAutospacing="1" w:after="100" w:afterAutospacing="1"/>
        <w:ind w:left="450"/>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To encourage farmers to adopt innovative and modern agricultural practices. </w:t>
      </w:r>
    </w:p>
    <w:p w14:paraId="7449AA5E" w14:textId="77777777" w:rsidR="00447055" w:rsidRPr="00447055" w:rsidRDefault="00447055" w:rsidP="00447055">
      <w:pPr>
        <w:numPr>
          <w:ilvl w:val="0"/>
          <w:numId w:val="2"/>
        </w:numPr>
        <w:shd w:val="clear" w:color="auto" w:fill="FFFFFF"/>
        <w:spacing w:before="100" w:beforeAutospacing="1" w:after="100" w:afterAutospacing="1"/>
        <w:ind w:left="450"/>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 xml:space="preserve"> To ensure flow of credit to the agriculture sector. </w:t>
      </w:r>
    </w:p>
    <w:p w14:paraId="4919CE29"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USERS: </w:t>
      </w:r>
    </w:p>
    <w:p w14:paraId="7E06D807"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There are three types of users in the system: </w:t>
      </w:r>
    </w:p>
    <w:p w14:paraId="679A7C47" w14:textId="77777777" w:rsidR="00447055" w:rsidRPr="00447055" w:rsidRDefault="00447055" w:rsidP="00447055">
      <w:pPr>
        <w:numPr>
          <w:ilvl w:val="0"/>
          <w:numId w:val="1"/>
        </w:numPr>
        <w:shd w:val="clear" w:color="auto" w:fill="FFFFFF"/>
        <w:spacing w:before="100" w:beforeAutospacing="1" w:after="100" w:afterAutospacing="1"/>
        <w:ind w:left="450"/>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Admin </w:t>
      </w:r>
    </w:p>
    <w:p w14:paraId="2C9E93D3" w14:textId="77777777" w:rsidR="00447055" w:rsidRPr="00447055" w:rsidRDefault="00447055" w:rsidP="00447055">
      <w:pPr>
        <w:numPr>
          <w:ilvl w:val="0"/>
          <w:numId w:val="1"/>
        </w:numPr>
        <w:shd w:val="clear" w:color="auto" w:fill="FFFFFF"/>
        <w:spacing w:before="100" w:beforeAutospacing="1" w:after="100" w:afterAutospacing="1"/>
        <w:ind w:left="450"/>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Farmer </w:t>
      </w:r>
    </w:p>
    <w:p w14:paraId="5A99CBEF" w14:textId="77777777" w:rsidR="00447055" w:rsidRPr="00447055" w:rsidRDefault="00447055" w:rsidP="00447055">
      <w:pPr>
        <w:numPr>
          <w:ilvl w:val="0"/>
          <w:numId w:val="1"/>
        </w:numPr>
        <w:shd w:val="clear" w:color="auto" w:fill="FFFFFF"/>
        <w:spacing w:before="100" w:beforeAutospacing="1" w:after="100" w:afterAutospacing="1"/>
        <w:ind w:left="450"/>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Bidder </w:t>
      </w:r>
    </w:p>
    <w:p w14:paraId="59317833" w14:textId="77777777" w:rsidR="00447055" w:rsidRPr="00447055" w:rsidRDefault="00447055" w:rsidP="00447055">
      <w:pPr>
        <w:shd w:val="clear" w:color="auto" w:fill="FFFFFF"/>
        <w:spacing w:before="100" w:beforeAutospacing="1" w:after="100" w:afterAutospacing="1"/>
        <w:ind w:left="450"/>
        <w:jc w:val="both"/>
        <w:rPr>
          <w:rFonts w:ascii="Calibri Light" w:hAnsi="Calibri Light" w:cs="Calibri Light"/>
          <w:color w:val="222222"/>
          <w:sz w:val="28"/>
          <w:szCs w:val="28"/>
          <w:shd w:val="clear" w:color="auto" w:fill="FFFFFF"/>
        </w:rPr>
      </w:pPr>
    </w:p>
    <w:p w14:paraId="59DD1757"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Module 1- Bidding</w:t>
      </w:r>
    </w:p>
    <w:p w14:paraId="11D54424"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p>
    <w:p w14:paraId="3DA3E342" w14:textId="77777777" w:rsidR="00447055" w:rsidRPr="00447055" w:rsidRDefault="00447055" w:rsidP="00447055">
      <w:pPr>
        <w:shd w:val="clear" w:color="auto" w:fill="FFFFFF"/>
        <w:spacing w:after="240"/>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 xml:space="preserve">This module will focus on bidding of crops by bidders in different cities. Registered users will have access to the online market place where individuals can request their crops for auction and potential buyers can make bids. </w:t>
      </w:r>
    </w:p>
    <w:p w14:paraId="53522E12" w14:textId="77777777" w:rsidR="00447055" w:rsidRPr="00447055" w:rsidRDefault="00447055" w:rsidP="00447055">
      <w:pPr>
        <w:shd w:val="clear" w:color="auto" w:fill="FFFFFF"/>
        <w:spacing w:after="240"/>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A seller will request for a crop auction, specifying details of the crops including quantity. A seller can see current bids and log of all crops sold.</w:t>
      </w:r>
    </w:p>
    <w:p w14:paraId="12BE533D" w14:textId="77777777" w:rsidR="00447055" w:rsidRPr="00447055" w:rsidRDefault="00447055" w:rsidP="00447055">
      <w:pPr>
        <w:shd w:val="clear" w:color="auto" w:fill="FFFFFF"/>
        <w:spacing w:after="240"/>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 xml:space="preserve">Bidder will specify the amount they plan to invest for the bidding process, will be able to see the crop hosted for selling. </w:t>
      </w:r>
    </w:p>
    <w:p w14:paraId="2A8C17D0" w14:textId="77777777" w:rsidR="00447055" w:rsidRPr="00447055" w:rsidRDefault="00447055" w:rsidP="00447055">
      <w:pPr>
        <w:shd w:val="clear" w:color="auto" w:fill="FFFFFF"/>
        <w:spacing w:after="240"/>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 xml:space="preserve"> Admin will control the entire bidding process, approve the crop to be sold and the final bid.</w:t>
      </w:r>
    </w:p>
    <w:p w14:paraId="5B7A596F"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p>
    <w:p w14:paraId="7FC5CD1D"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p>
    <w:p w14:paraId="625AD0E9"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p>
    <w:p w14:paraId="510D72C1"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 xml:space="preserve">Module 2 - </w:t>
      </w:r>
      <w:proofErr w:type="spellStart"/>
      <w:r w:rsidRPr="00447055">
        <w:rPr>
          <w:rFonts w:ascii="Calibri Light" w:hAnsi="Calibri Light" w:cs="Calibri Light"/>
          <w:color w:val="222222"/>
          <w:sz w:val="28"/>
          <w:szCs w:val="28"/>
          <w:shd w:val="clear" w:color="auto" w:fill="FFFFFF"/>
        </w:rPr>
        <w:t>FasalBimaYojna</w:t>
      </w:r>
      <w:proofErr w:type="spellEnd"/>
      <w:r w:rsidRPr="00447055">
        <w:rPr>
          <w:rFonts w:ascii="Calibri Light" w:hAnsi="Calibri Light" w:cs="Calibri Light"/>
          <w:color w:val="222222"/>
          <w:sz w:val="28"/>
          <w:szCs w:val="28"/>
          <w:shd w:val="clear" w:color="auto" w:fill="FFFFFF"/>
        </w:rPr>
        <w:t>: </w:t>
      </w:r>
    </w:p>
    <w:p w14:paraId="0BF83679"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p>
    <w:p w14:paraId="4C4E8A10" w14:textId="77777777" w:rsidR="00447055" w:rsidRPr="00447055" w:rsidRDefault="00447055" w:rsidP="00447055">
      <w:pPr>
        <w:numPr>
          <w:ilvl w:val="0"/>
          <w:numId w:val="2"/>
        </w:numPr>
        <w:shd w:val="clear" w:color="auto" w:fill="FFFFFF"/>
        <w:spacing w:before="100" w:beforeAutospacing="1" w:after="100" w:afterAutospacing="1"/>
        <w:ind w:left="450"/>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To provide insurance coverage and financial support to the farmers in the event of failure of any of the notified crop because of natural calamities, pests &amp; diseases. </w:t>
      </w:r>
    </w:p>
    <w:p w14:paraId="7C1353F0" w14:textId="77777777" w:rsidR="00447055" w:rsidRPr="00447055" w:rsidRDefault="00447055" w:rsidP="00447055">
      <w:pPr>
        <w:numPr>
          <w:ilvl w:val="0"/>
          <w:numId w:val="2"/>
        </w:numPr>
        <w:shd w:val="clear" w:color="auto" w:fill="FFFFFF"/>
        <w:spacing w:before="100" w:beforeAutospacing="1" w:after="100" w:afterAutospacing="1"/>
        <w:ind w:left="450"/>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To stabilize the income of farmers to ensure their continuance in farming. </w:t>
      </w:r>
    </w:p>
    <w:p w14:paraId="0C880D03" w14:textId="77777777" w:rsidR="00447055" w:rsidRPr="00447055" w:rsidRDefault="00447055" w:rsidP="00447055">
      <w:pPr>
        <w:numPr>
          <w:ilvl w:val="0"/>
          <w:numId w:val="2"/>
        </w:numPr>
        <w:shd w:val="clear" w:color="auto" w:fill="FFFFFF"/>
        <w:spacing w:before="100" w:beforeAutospacing="1" w:after="100" w:afterAutospacing="1"/>
        <w:ind w:left="450"/>
        <w:jc w:val="both"/>
        <w:rPr>
          <w:rFonts w:ascii="Calibri Light" w:hAnsi="Calibri Light" w:cs="Calibri Light"/>
          <w:color w:val="222222"/>
          <w:sz w:val="28"/>
          <w:szCs w:val="28"/>
          <w:shd w:val="clear" w:color="auto" w:fill="FFFFFF"/>
        </w:rPr>
      </w:pPr>
      <w:r w:rsidRPr="00447055">
        <w:rPr>
          <w:rFonts w:ascii="Calibri Light" w:hAnsi="Calibri Light" w:cs="Calibri Light"/>
          <w:color w:val="222222"/>
          <w:sz w:val="28"/>
          <w:szCs w:val="28"/>
          <w:shd w:val="clear" w:color="auto" w:fill="FFFFFF"/>
        </w:rPr>
        <w:t xml:space="preserve">There will be a uniform premium of only 2% to be paid by farmers for all Kharif crops and 1.5% for all Rabi crops. In case of annual commercial and horticultural crops, the premium to be paid by farmers will be only 5%. The premium rates to be paid by farmers are very low and balance premium will be paid by the Government to provide full insured amount to the farmers against crop loss </w:t>
      </w:r>
      <w:proofErr w:type="gramStart"/>
      <w:r w:rsidRPr="00447055">
        <w:rPr>
          <w:rFonts w:ascii="Calibri Light" w:hAnsi="Calibri Light" w:cs="Calibri Light"/>
          <w:color w:val="222222"/>
          <w:sz w:val="28"/>
          <w:szCs w:val="28"/>
          <w:shd w:val="clear" w:color="auto" w:fill="FFFFFF"/>
        </w:rPr>
        <w:t>on account of</w:t>
      </w:r>
      <w:proofErr w:type="gramEnd"/>
      <w:r w:rsidRPr="00447055">
        <w:rPr>
          <w:rFonts w:ascii="Calibri Light" w:hAnsi="Calibri Light" w:cs="Calibri Light"/>
          <w:color w:val="222222"/>
          <w:sz w:val="28"/>
          <w:szCs w:val="28"/>
          <w:shd w:val="clear" w:color="auto" w:fill="FFFFFF"/>
        </w:rPr>
        <w:t xml:space="preserve"> natural calamities. </w:t>
      </w:r>
    </w:p>
    <w:p w14:paraId="5A67D214" w14:textId="77777777" w:rsidR="00447055" w:rsidRPr="00447055" w:rsidRDefault="00447055" w:rsidP="00447055">
      <w:pPr>
        <w:shd w:val="clear" w:color="auto" w:fill="FFFFFF"/>
        <w:jc w:val="both"/>
        <w:rPr>
          <w:rFonts w:ascii="Calibri Light" w:hAnsi="Calibri Light" w:cs="Calibri Light"/>
          <w:color w:val="222222"/>
          <w:sz w:val="28"/>
          <w:szCs w:val="28"/>
          <w:shd w:val="clear" w:color="auto" w:fill="FFFFFF"/>
        </w:rPr>
      </w:pPr>
    </w:p>
    <w:p w14:paraId="5BF326A0" w14:textId="77777777" w:rsidR="00447055" w:rsidRPr="00447055" w:rsidRDefault="00447055" w:rsidP="00447055">
      <w:pPr>
        <w:shd w:val="clear" w:color="auto" w:fill="FFFFFF"/>
        <w:jc w:val="both"/>
        <w:rPr>
          <w:rFonts w:ascii="Calibri Light" w:eastAsia="Times New Roman" w:hAnsi="Calibri Light" w:cs="Calibri Light"/>
          <w:color w:val="212121"/>
          <w:lang w:eastAsia="en-IN"/>
        </w:rPr>
      </w:pPr>
      <w:r w:rsidRPr="00447055">
        <w:rPr>
          <w:rFonts w:ascii="Calibri Light" w:hAnsi="Calibri Light" w:cs="Calibri Light"/>
          <w:b/>
          <w:sz w:val="28"/>
          <w:szCs w:val="28"/>
        </w:rPr>
        <w:t>Schemes for Farmer</w:t>
      </w:r>
    </w:p>
    <w:p w14:paraId="1A1DAE68" w14:textId="77777777" w:rsidR="00447055" w:rsidRPr="00447055" w:rsidRDefault="00447055" w:rsidP="00447055">
      <w:pPr>
        <w:spacing w:before="150" w:after="75" w:line="300" w:lineRule="atLeast"/>
        <w:jc w:val="both"/>
        <w:textAlignment w:val="baseline"/>
        <w:rPr>
          <w:rFonts w:ascii="Calibri Light" w:hAnsi="Calibri Light" w:cs="Calibri Light"/>
          <w:iCs/>
          <w:sz w:val="28"/>
          <w:szCs w:val="28"/>
          <w:lang w:eastAsia="en-IN"/>
        </w:rPr>
      </w:pPr>
      <w:r w:rsidRPr="00447055">
        <w:rPr>
          <w:rFonts w:ascii="Calibri Light" w:hAnsi="Calibri Light" w:cs="Calibri Light"/>
          <w:color w:val="222222"/>
          <w:sz w:val="28"/>
          <w:szCs w:val="28"/>
          <w:shd w:val="clear" w:color="auto" w:fill="FFFFFF"/>
        </w:rPr>
        <w:t xml:space="preserve">The Government of India provides various schemes for farmers, but due to lack of awareness and miscommunication, farmers do not avail these benefits. Hence, we try to integrate some of the schemes like </w:t>
      </w:r>
      <w:proofErr w:type="spellStart"/>
      <w:r w:rsidRPr="00447055">
        <w:rPr>
          <w:rFonts w:ascii="Calibri Light" w:hAnsi="Calibri Light" w:cs="Calibri Light"/>
          <w:color w:val="222222"/>
          <w:sz w:val="28"/>
          <w:szCs w:val="28"/>
          <w:shd w:val="clear" w:color="auto" w:fill="FFFFFF"/>
        </w:rPr>
        <w:t>Fasal</w:t>
      </w:r>
      <w:proofErr w:type="spellEnd"/>
      <w:r w:rsidRPr="00447055">
        <w:rPr>
          <w:rFonts w:ascii="Calibri Light" w:hAnsi="Calibri Light" w:cs="Calibri Light"/>
          <w:color w:val="222222"/>
          <w:sz w:val="28"/>
          <w:szCs w:val="28"/>
          <w:shd w:val="clear" w:color="auto" w:fill="FFFFFF"/>
        </w:rPr>
        <w:t xml:space="preserve"> </w:t>
      </w:r>
      <w:proofErr w:type="spellStart"/>
      <w:r w:rsidRPr="00447055">
        <w:rPr>
          <w:rFonts w:ascii="Calibri Light" w:hAnsi="Calibri Light" w:cs="Calibri Light"/>
          <w:color w:val="222222"/>
          <w:sz w:val="28"/>
          <w:szCs w:val="28"/>
          <w:shd w:val="clear" w:color="auto" w:fill="FFFFFF"/>
        </w:rPr>
        <w:t>Bima</w:t>
      </w:r>
      <w:proofErr w:type="spellEnd"/>
      <w:r w:rsidRPr="00447055">
        <w:rPr>
          <w:rFonts w:ascii="Calibri Light" w:hAnsi="Calibri Light" w:cs="Calibri Light"/>
          <w:color w:val="222222"/>
          <w:sz w:val="28"/>
          <w:szCs w:val="28"/>
          <w:shd w:val="clear" w:color="auto" w:fill="FFFFFF"/>
        </w:rPr>
        <w:t xml:space="preserve"> </w:t>
      </w:r>
      <w:proofErr w:type="spellStart"/>
      <w:r w:rsidRPr="00447055">
        <w:rPr>
          <w:rFonts w:ascii="Calibri Light" w:hAnsi="Calibri Light" w:cs="Calibri Light"/>
          <w:color w:val="222222"/>
          <w:sz w:val="28"/>
          <w:szCs w:val="28"/>
          <w:shd w:val="clear" w:color="auto" w:fill="FFFFFF"/>
        </w:rPr>
        <w:t>Yojna</w:t>
      </w:r>
      <w:proofErr w:type="spellEnd"/>
      <w:r w:rsidRPr="00447055">
        <w:rPr>
          <w:rFonts w:ascii="Calibri Light" w:hAnsi="Calibri Light" w:cs="Calibri Light"/>
          <w:color w:val="222222"/>
          <w:sz w:val="28"/>
          <w:szCs w:val="28"/>
          <w:shd w:val="clear" w:color="auto" w:fill="FFFFFF"/>
        </w:rPr>
        <w:t xml:space="preserve"> and Bidding of Crops scheme.</w:t>
      </w:r>
    </w:p>
    <w:p w14:paraId="7FB87CEE" w14:textId="77777777" w:rsidR="00447055" w:rsidRPr="00447055" w:rsidRDefault="00447055" w:rsidP="00447055">
      <w:pPr>
        <w:spacing w:before="150" w:after="75" w:line="300" w:lineRule="atLeast"/>
        <w:jc w:val="both"/>
        <w:textAlignment w:val="baseline"/>
        <w:rPr>
          <w:rFonts w:ascii="Calibri Light" w:hAnsi="Calibri Light" w:cs="Calibri Light"/>
          <w:iCs/>
          <w:sz w:val="28"/>
          <w:szCs w:val="28"/>
          <w:lang w:eastAsia="en-IN"/>
        </w:rPr>
      </w:pPr>
      <w:r w:rsidRPr="00447055">
        <w:rPr>
          <w:rFonts w:ascii="Calibri Light" w:hAnsi="Calibri Light" w:cs="Calibri Light"/>
          <w:iCs/>
          <w:sz w:val="28"/>
          <w:szCs w:val="28"/>
          <w:lang w:eastAsia="en-IN"/>
        </w:rPr>
        <w:t>We are implementing a system which is automated and helps to reduce the burden on farmers as well as the system. We are providing an online means to apply and claim insurance which will help the system to work efficiently and enhance smooth handling of records.</w:t>
      </w:r>
    </w:p>
    <w:p w14:paraId="639DBCA8" w14:textId="77777777" w:rsidR="00447055" w:rsidRPr="00447055" w:rsidRDefault="00447055" w:rsidP="00447055">
      <w:pPr>
        <w:spacing w:before="150" w:after="75" w:line="300" w:lineRule="atLeast"/>
        <w:jc w:val="both"/>
        <w:textAlignment w:val="baseline"/>
        <w:rPr>
          <w:rFonts w:ascii="Calibri Light" w:hAnsi="Calibri Light" w:cs="Calibri Light"/>
          <w:iCs/>
          <w:sz w:val="28"/>
          <w:szCs w:val="28"/>
          <w:lang w:eastAsia="en-IN"/>
        </w:rPr>
      </w:pPr>
      <w:r w:rsidRPr="00447055">
        <w:rPr>
          <w:rFonts w:ascii="Calibri Light" w:hAnsi="Calibri Light" w:cs="Calibri Light"/>
          <w:iCs/>
          <w:sz w:val="28"/>
          <w:szCs w:val="28"/>
          <w:lang w:eastAsia="en-IN"/>
        </w:rPr>
        <w:t>The bidding module will enable the farmer to place crops for auction and receive best price from auction which stabilizes the farmer’s income as well as eliminates the stress of physical sale of crops in the market. We have implemented two modules which will help the farmer to make use of technology and reduce the efforts for selling the crops.</w:t>
      </w:r>
    </w:p>
    <w:p w14:paraId="355B5F29" w14:textId="77777777" w:rsidR="00447055" w:rsidRPr="00447055" w:rsidRDefault="00447055" w:rsidP="00447055">
      <w:pPr>
        <w:jc w:val="both"/>
        <w:rPr>
          <w:rFonts w:ascii="Calibri Light" w:hAnsi="Calibri Light" w:cs="Calibri Light"/>
          <w:b/>
          <w:sz w:val="28"/>
          <w:szCs w:val="28"/>
        </w:rPr>
      </w:pPr>
    </w:p>
    <w:p w14:paraId="0D5E717A" w14:textId="77777777" w:rsidR="00447055" w:rsidRPr="00447055" w:rsidRDefault="00447055" w:rsidP="00447055">
      <w:pPr>
        <w:jc w:val="both"/>
        <w:rPr>
          <w:rFonts w:ascii="Calibri Light" w:hAnsi="Calibri Light" w:cs="Calibri Light"/>
          <w:b/>
          <w:sz w:val="28"/>
          <w:szCs w:val="28"/>
        </w:rPr>
      </w:pPr>
    </w:p>
    <w:p w14:paraId="7B341707" w14:textId="77777777" w:rsidR="00447055" w:rsidRPr="00447055" w:rsidRDefault="00447055" w:rsidP="00447055">
      <w:pPr>
        <w:jc w:val="both"/>
        <w:rPr>
          <w:rFonts w:ascii="Calibri Light" w:hAnsi="Calibri Light" w:cs="Calibri Light"/>
          <w:b/>
          <w:sz w:val="28"/>
          <w:szCs w:val="28"/>
        </w:rPr>
      </w:pPr>
      <w:r w:rsidRPr="00447055">
        <w:rPr>
          <w:rFonts w:ascii="Calibri Light" w:hAnsi="Calibri Light" w:cs="Calibri Light"/>
          <w:b/>
          <w:sz w:val="28"/>
          <w:szCs w:val="28"/>
        </w:rPr>
        <w:t>MODULE DESCRIPTION</w:t>
      </w:r>
    </w:p>
    <w:p w14:paraId="18647336" w14:textId="77777777" w:rsidR="00447055" w:rsidRPr="00447055" w:rsidRDefault="00447055" w:rsidP="00447055">
      <w:pPr>
        <w:pStyle w:val="ListParagraph"/>
        <w:numPr>
          <w:ilvl w:val="0"/>
          <w:numId w:val="7"/>
        </w:numPr>
        <w:jc w:val="both"/>
        <w:rPr>
          <w:rFonts w:ascii="Calibri Light" w:hAnsi="Calibri Light" w:cs="Calibri Light"/>
          <w:b/>
          <w:sz w:val="28"/>
          <w:szCs w:val="28"/>
        </w:rPr>
      </w:pPr>
      <w:r w:rsidRPr="00447055">
        <w:rPr>
          <w:rFonts w:ascii="Calibri Light" w:hAnsi="Calibri Light" w:cs="Calibri Light"/>
          <w:b/>
          <w:sz w:val="28"/>
          <w:szCs w:val="28"/>
        </w:rPr>
        <w:t>Home Module:</w:t>
      </w:r>
    </w:p>
    <w:p w14:paraId="60A4A845" w14:textId="77777777" w:rsidR="00447055" w:rsidRPr="00447055" w:rsidRDefault="00447055" w:rsidP="00447055">
      <w:pPr>
        <w:ind w:left="360"/>
        <w:jc w:val="both"/>
        <w:rPr>
          <w:rFonts w:ascii="Calibri Light" w:hAnsi="Calibri Light" w:cs="Calibri Light"/>
          <w:sz w:val="28"/>
          <w:szCs w:val="28"/>
        </w:rPr>
      </w:pPr>
      <w:r w:rsidRPr="00447055">
        <w:rPr>
          <w:rFonts w:ascii="Calibri Light" w:hAnsi="Calibri Light" w:cs="Calibri Light"/>
          <w:sz w:val="28"/>
          <w:szCs w:val="28"/>
        </w:rPr>
        <w:t>This is the index page for all users. It has a horizontal menu consisting of the following tabs: Home, About US, Login, Contact US.</w:t>
      </w:r>
    </w:p>
    <w:p w14:paraId="27D84E1D" w14:textId="77777777" w:rsidR="00447055" w:rsidRPr="00447055" w:rsidRDefault="00447055" w:rsidP="00447055">
      <w:pPr>
        <w:pStyle w:val="ListParagraph"/>
        <w:numPr>
          <w:ilvl w:val="1"/>
          <w:numId w:val="7"/>
        </w:numPr>
        <w:jc w:val="both"/>
        <w:rPr>
          <w:rFonts w:ascii="Calibri Light" w:hAnsi="Calibri Light" w:cs="Calibri Light"/>
          <w:sz w:val="28"/>
          <w:szCs w:val="28"/>
        </w:rPr>
      </w:pPr>
      <w:r w:rsidRPr="00447055">
        <w:rPr>
          <w:rFonts w:ascii="Calibri Light" w:hAnsi="Calibri Light" w:cs="Calibri Light"/>
          <w:sz w:val="28"/>
          <w:szCs w:val="28"/>
        </w:rPr>
        <w:t xml:space="preserve"> About Us:</w:t>
      </w:r>
    </w:p>
    <w:p w14:paraId="3039695B" w14:textId="77777777" w:rsidR="00447055" w:rsidRPr="00447055" w:rsidRDefault="00447055" w:rsidP="00447055">
      <w:pPr>
        <w:pStyle w:val="ListParagraph"/>
        <w:jc w:val="both"/>
        <w:rPr>
          <w:rFonts w:ascii="Calibri Light" w:hAnsi="Calibri Light" w:cs="Calibri Light"/>
          <w:sz w:val="28"/>
          <w:szCs w:val="28"/>
        </w:rPr>
      </w:pPr>
      <w:r w:rsidRPr="00447055">
        <w:rPr>
          <w:rFonts w:ascii="Calibri Light" w:hAnsi="Calibri Light" w:cs="Calibri Light"/>
          <w:sz w:val="28"/>
          <w:szCs w:val="28"/>
        </w:rPr>
        <w:lastRenderedPageBreak/>
        <w:t>This page displays the information about the system to all users.</w:t>
      </w:r>
    </w:p>
    <w:p w14:paraId="258B9217" w14:textId="77777777" w:rsidR="00447055" w:rsidRPr="00447055" w:rsidRDefault="00447055" w:rsidP="00447055">
      <w:pPr>
        <w:ind w:firstLine="720"/>
        <w:jc w:val="both"/>
        <w:rPr>
          <w:rFonts w:ascii="Calibri Light" w:hAnsi="Calibri Light" w:cs="Calibri Light"/>
          <w:sz w:val="28"/>
          <w:szCs w:val="28"/>
        </w:rPr>
      </w:pPr>
      <w:r w:rsidRPr="00447055">
        <w:rPr>
          <w:rFonts w:ascii="Calibri Light" w:hAnsi="Calibri Light" w:cs="Calibri Light"/>
          <w:sz w:val="28"/>
          <w:szCs w:val="28"/>
        </w:rPr>
        <w:t>1.3</w:t>
      </w:r>
      <w:r w:rsidRPr="00447055">
        <w:rPr>
          <w:rFonts w:ascii="Calibri Light" w:hAnsi="Calibri Light" w:cs="Calibri Light"/>
          <w:b/>
          <w:sz w:val="28"/>
          <w:szCs w:val="28"/>
        </w:rPr>
        <w:t xml:space="preserve"> </w:t>
      </w:r>
      <w:r w:rsidRPr="00447055">
        <w:rPr>
          <w:rFonts w:ascii="Calibri Light" w:hAnsi="Calibri Light" w:cs="Calibri Light"/>
          <w:sz w:val="28"/>
          <w:szCs w:val="28"/>
        </w:rPr>
        <w:t>Login:</w:t>
      </w:r>
    </w:p>
    <w:p w14:paraId="76704183" w14:textId="77777777" w:rsidR="00447055" w:rsidRPr="00447055" w:rsidRDefault="00447055" w:rsidP="00447055">
      <w:pPr>
        <w:ind w:left="720"/>
        <w:jc w:val="both"/>
        <w:rPr>
          <w:rFonts w:ascii="Calibri Light" w:hAnsi="Calibri Light" w:cs="Calibri Light"/>
          <w:sz w:val="28"/>
          <w:szCs w:val="28"/>
        </w:rPr>
      </w:pPr>
      <w:r w:rsidRPr="00447055">
        <w:rPr>
          <w:rFonts w:ascii="Calibri Light" w:hAnsi="Calibri Light" w:cs="Calibri Light"/>
          <w:sz w:val="28"/>
          <w:szCs w:val="28"/>
        </w:rPr>
        <w:t>Login module asks the user to enter credentials to log into the system. Only authenticated users can log into the system. If a user is logging in for the first time, then user must register themselves.</w:t>
      </w:r>
    </w:p>
    <w:p w14:paraId="4B8E3188" w14:textId="77777777" w:rsidR="00447055" w:rsidRPr="00447055" w:rsidRDefault="00447055" w:rsidP="00447055">
      <w:pPr>
        <w:ind w:left="720"/>
        <w:jc w:val="both"/>
        <w:rPr>
          <w:rFonts w:ascii="Calibri Light" w:hAnsi="Calibri Light" w:cs="Calibri Light"/>
          <w:sz w:val="28"/>
          <w:szCs w:val="28"/>
        </w:rPr>
      </w:pPr>
      <w:r w:rsidRPr="00447055">
        <w:rPr>
          <w:rFonts w:ascii="Calibri Light" w:hAnsi="Calibri Light" w:cs="Calibri Light"/>
          <w:sz w:val="28"/>
          <w:szCs w:val="28"/>
        </w:rPr>
        <w:t>This module has controls-Email, Password, Forgot Password Link, Login button, Link for registration.</w:t>
      </w:r>
    </w:p>
    <w:p w14:paraId="290EFA76" w14:textId="77777777" w:rsidR="00447055" w:rsidRPr="00447055" w:rsidRDefault="00447055" w:rsidP="00447055">
      <w:pPr>
        <w:ind w:left="720"/>
        <w:jc w:val="both"/>
        <w:rPr>
          <w:rFonts w:ascii="Calibri Light" w:hAnsi="Calibri Light" w:cs="Calibri Light"/>
          <w:sz w:val="28"/>
          <w:szCs w:val="28"/>
        </w:rPr>
      </w:pPr>
      <w:r w:rsidRPr="00447055">
        <w:rPr>
          <w:rFonts w:ascii="Calibri Light" w:hAnsi="Calibri Light" w:cs="Calibri Light"/>
          <w:sz w:val="28"/>
          <w:szCs w:val="28"/>
        </w:rPr>
        <w:t xml:space="preserve">Users can avail the Forgot password facility </w:t>
      </w:r>
      <w:proofErr w:type="gramStart"/>
      <w:r w:rsidRPr="00447055">
        <w:rPr>
          <w:rFonts w:ascii="Calibri Light" w:hAnsi="Calibri Light" w:cs="Calibri Light"/>
          <w:sz w:val="28"/>
          <w:szCs w:val="28"/>
        </w:rPr>
        <w:t>in the event that</w:t>
      </w:r>
      <w:proofErr w:type="gramEnd"/>
      <w:r w:rsidRPr="00447055">
        <w:rPr>
          <w:rFonts w:ascii="Calibri Light" w:hAnsi="Calibri Light" w:cs="Calibri Light"/>
          <w:sz w:val="28"/>
          <w:szCs w:val="28"/>
        </w:rPr>
        <w:t xml:space="preserve"> the user forgets the password. Once the link has been clicked, the user will be asked to input the email, and the credentials will be mailed to the user.</w:t>
      </w:r>
    </w:p>
    <w:p w14:paraId="3EAB425B" w14:textId="77777777" w:rsidR="00447055" w:rsidRPr="00447055" w:rsidRDefault="00447055" w:rsidP="00447055">
      <w:pPr>
        <w:pStyle w:val="ListParagraph"/>
        <w:numPr>
          <w:ilvl w:val="1"/>
          <w:numId w:val="7"/>
        </w:numPr>
        <w:jc w:val="both"/>
        <w:rPr>
          <w:rFonts w:ascii="Calibri Light" w:hAnsi="Calibri Light" w:cs="Calibri Light"/>
          <w:sz w:val="28"/>
          <w:szCs w:val="28"/>
        </w:rPr>
      </w:pPr>
      <w:r w:rsidRPr="00447055">
        <w:rPr>
          <w:rFonts w:ascii="Calibri Light" w:hAnsi="Calibri Light" w:cs="Calibri Light"/>
          <w:sz w:val="28"/>
          <w:szCs w:val="28"/>
        </w:rPr>
        <w:t>Contact Us:</w:t>
      </w:r>
    </w:p>
    <w:p w14:paraId="4B1D6D75" w14:textId="77777777" w:rsidR="00447055" w:rsidRPr="00447055" w:rsidRDefault="00447055" w:rsidP="00447055">
      <w:pPr>
        <w:ind w:left="720"/>
        <w:jc w:val="both"/>
        <w:rPr>
          <w:rFonts w:ascii="Calibri Light" w:hAnsi="Calibri Light" w:cs="Calibri Light"/>
          <w:sz w:val="28"/>
          <w:szCs w:val="28"/>
        </w:rPr>
      </w:pPr>
      <w:r w:rsidRPr="00447055">
        <w:rPr>
          <w:rFonts w:ascii="Calibri Light" w:hAnsi="Calibri Light" w:cs="Calibri Light"/>
          <w:sz w:val="28"/>
          <w:szCs w:val="28"/>
        </w:rPr>
        <w:t xml:space="preserve">This page allows the user to contact the system </w:t>
      </w:r>
      <w:proofErr w:type="gramStart"/>
      <w:r w:rsidRPr="00447055">
        <w:rPr>
          <w:rFonts w:ascii="Calibri Light" w:hAnsi="Calibri Light" w:cs="Calibri Light"/>
          <w:sz w:val="28"/>
          <w:szCs w:val="28"/>
        </w:rPr>
        <w:t>users(</w:t>
      </w:r>
      <w:proofErr w:type="gramEnd"/>
      <w:r w:rsidRPr="00447055">
        <w:rPr>
          <w:rFonts w:ascii="Calibri Light" w:hAnsi="Calibri Light" w:cs="Calibri Light"/>
          <w:sz w:val="28"/>
          <w:szCs w:val="28"/>
        </w:rPr>
        <w:t>Admin) by specifying necessary message. The system reaches the user identified by email id entered by user in contact form.</w:t>
      </w:r>
    </w:p>
    <w:p w14:paraId="42FCF786" w14:textId="77777777" w:rsidR="00447055" w:rsidRPr="00447055" w:rsidRDefault="00447055" w:rsidP="00447055">
      <w:pPr>
        <w:ind w:left="720"/>
        <w:jc w:val="both"/>
        <w:rPr>
          <w:rFonts w:ascii="Calibri Light" w:hAnsi="Calibri Light" w:cs="Calibri Light"/>
          <w:sz w:val="28"/>
          <w:szCs w:val="28"/>
        </w:rPr>
      </w:pPr>
    </w:p>
    <w:p w14:paraId="7DB0973C" w14:textId="77777777" w:rsidR="00447055" w:rsidRPr="00447055" w:rsidRDefault="00447055" w:rsidP="00447055">
      <w:pPr>
        <w:jc w:val="both"/>
        <w:rPr>
          <w:rFonts w:ascii="Calibri Light" w:hAnsi="Calibri Light" w:cs="Calibri Light"/>
          <w:sz w:val="28"/>
          <w:szCs w:val="28"/>
        </w:rPr>
      </w:pPr>
    </w:p>
    <w:p w14:paraId="7AA6C48A" w14:textId="77777777" w:rsidR="00447055" w:rsidRPr="00447055" w:rsidRDefault="00447055" w:rsidP="00447055">
      <w:pPr>
        <w:pStyle w:val="ListParagraph"/>
        <w:numPr>
          <w:ilvl w:val="0"/>
          <w:numId w:val="7"/>
        </w:numPr>
        <w:jc w:val="both"/>
        <w:rPr>
          <w:rFonts w:ascii="Calibri Light" w:hAnsi="Calibri Light" w:cs="Calibri Light"/>
          <w:b/>
          <w:sz w:val="28"/>
          <w:szCs w:val="28"/>
        </w:rPr>
      </w:pPr>
      <w:r w:rsidRPr="00447055">
        <w:rPr>
          <w:rFonts w:ascii="Calibri Light" w:hAnsi="Calibri Light" w:cs="Calibri Light"/>
          <w:b/>
          <w:sz w:val="28"/>
          <w:szCs w:val="28"/>
        </w:rPr>
        <w:t xml:space="preserve">Registration Module: </w:t>
      </w:r>
    </w:p>
    <w:p w14:paraId="6ACEEA20" w14:textId="77777777" w:rsidR="00447055" w:rsidRPr="00447055" w:rsidRDefault="00447055" w:rsidP="00447055">
      <w:pPr>
        <w:ind w:left="360"/>
        <w:jc w:val="both"/>
        <w:rPr>
          <w:rFonts w:ascii="Calibri Light" w:hAnsi="Calibri Light" w:cs="Calibri Light"/>
          <w:sz w:val="28"/>
          <w:szCs w:val="28"/>
        </w:rPr>
      </w:pPr>
      <w:r w:rsidRPr="00447055">
        <w:rPr>
          <w:rFonts w:ascii="Calibri Light" w:hAnsi="Calibri Light" w:cs="Calibri Light"/>
          <w:sz w:val="28"/>
          <w:szCs w:val="28"/>
        </w:rPr>
        <w:t>When user clicks on registration link, system will ask user for type of user. Whether user is farmer or bidder?</w:t>
      </w:r>
    </w:p>
    <w:p w14:paraId="1EF8C18B" w14:textId="77777777" w:rsidR="00447055" w:rsidRPr="00447055" w:rsidRDefault="00447055" w:rsidP="00447055">
      <w:pPr>
        <w:ind w:left="360"/>
        <w:jc w:val="both"/>
        <w:rPr>
          <w:rFonts w:ascii="Calibri Light" w:hAnsi="Calibri Light" w:cs="Calibri Light"/>
          <w:sz w:val="28"/>
          <w:szCs w:val="28"/>
        </w:rPr>
      </w:pPr>
      <w:r w:rsidRPr="00447055">
        <w:rPr>
          <w:rFonts w:ascii="Calibri Light" w:hAnsi="Calibri Light" w:cs="Calibri Light"/>
          <w:sz w:val="28"/>
          <w:szCs w:val="28"/>
        </w:rPr>
        <w:t>Once user selects the type, appropriate registration form will open and ask the user to enter data to register themselves into the system.</w:t>
      </w:r>
    </w:p>
    <w:p w14:paraId="4825A4F9" w14:textId="77777777" w:rsidR="00447055" w:rsidRPr="00447055" w:rsidRDefault="00447055" w:rsidP="00447055">
      <w:pPr>
        <w:ind w:left="360"/>
        <w:jc w:val="both"/>
        <w:rPr>
          <w:rFonts w:ascii="Calibri Light" w:hAnsi="Calibri Light" w:cs="Calibri Light"/>
          <w:sz w:val="28"/>
          <w:szCs w:val="28"/>
        </w:rPr>
      </w:pPr>
      <w:r w:rsidRPr="00447055">
        <w:rPr>
          <w:rFonts w:ascii="Calibri Light" w:hAnsi="Calibri Light" w:cs="Calibri Light"/>
          <w:sz w:val="28"/>
          <w:szCs w:val="28"/>
        </w:rPr>
        <w:t>Fields for registration module will be different for each user.</w:t>
      </w:r>
    </w:p>
    <w:p w14:paraId="6736B620" w14:textId="77777777" w:rsidR="00447055" w:rsidRPr="00447055" w:rsidRDefault="00447055" w:rsidP="00447055">
      <w:pPr>
        <w:ind w:left="360"/>
        <w:jc w:val="both"/>
        <w:rPr>
          <w:rFonts w:ascii="Calibri Light" w:hAnsi="Calibri Light" w:cs="Calibri Light"/>
          <w:sz w:val="28"/>
          <w:szCs w:val="28"/>
        </w:rPr>
      </w:pPr>
    </w:p>
    <w:p w14:paraId="38F5E961" w14:textId="77777777" w:rsidR="00447055" w:rsidRPr="00447055" w:rsidRDefault="00447055" w:rsidP="00447055">
      <w:pPr>
        <w:pStyle w:val="ListParagraph"/>
        <w:numPr>
          <w:ilvl w:val="0"/>
          <w:numId w:val="7"/>
        </w:numPr>
        <w:jc w:val="both"/>
        <w:rPr>
          <w:rFonts w:ascii="Calibri Light" w:hAnsi="Calibri Light" w:cs="Calibri Light"/>
          <w:b/>
          <w:sz w:val="28"/>
          <w:szCs w:val="28"/>
        </w:rPr>
      </w:pPr>
      <w:r w:rsidRPr="00447055">
        <w:rPr>
          <w:rFonts w:ascii="Calibri Light" w:hAnsi="Calibri Light" w:cs="Calibri Light"/>
          <w:b/>
          <w:sz w:val="28"/>
          <w:szCs w:val="28"/>
        </w:rPr>
        <w:t>Welcome Module</w:t>
      </w:r>
    </w:p>
    <w:p w14:paraId="4D06FC77" w14:textId="77777777" w:rsidR="00447055" w:rsidRPr="00447055" w:rsidRDefault="00447055" w:rsidP="00447055">
      <w:pPr>
        <w:ind w:left="360"/>
        <w:jc w:val="both"/>
        <w:rPr>
          <w:rFonts w:ascii="Calibri Light" w:hAnsi="Calibri Light" w:cs="Calibri Light"/>
          <w:sz w:val="28"/>
          <w:szCs w:val="28"/>
        </w:rPr>
      </w:pPr>
      <w:r w:rsidRPr="00447055">
        <w:rPr>
          <w:rFonts w:ascii="Calibri Light" w:hAnsi="Calibri Light" w:cs="Calibri Light"/>
          <w:sz w:val="28"/>
          <w:szCs w:val="28"/>
        </w:rPr>
        <w:t>Once the authorized user logs in, Welcome module will be displayed to user according to type of user.</w:t>
      </w:r>
    </w:p>
    <w:p w14:paraId="20102CFC" w14:textId="77777777" w:rsidR="00447055" w:rsidRPr="00447055" w:rsidRDefault="00447055" w:rsidP="00447055">
      <w:pPr>
        <w:ind w:left="360"/>
        <w:jc w:val="both"/>
        <w:rPr>
          <w:rFonts w:ascii="Calibri Light" w:hAnsi="Calibri Light" w:cs="Calibri Light"/>
          <w:sz w:val="28"/>
          <w:szCs w:val="28"/>
        </w:rPr>
      </w:pPr>
    </w:p>
    <w:p w14:paraId="279A8B87" w14:textId="77777777" w:rsidR="00447055" w:rsidRPr="00447055" w:rsidRDefault="00447055" w:rsidP="00447055">
      <w:pPr>
        <w:ind w:firstLine="720"/>
        <w:jc w:val="both"/>
        <w:rPr>
          <w:rFonts w:ascii="Calibri Light" w:hAnsi="Calibri Light" w:cs="Calibri Light"/>
          <w:sz w:val="28"/>
          <w:szCs w:val="28"/>
        </w:rPr>
      </w:pPr>
      <w:r w:rsidRPr="00447055">
        <w:rPr>
          <w:rFonts w:ascii="Calibri Light" w:hAnsi="Calibri Light" w:cs="Calibri Light"/>
          <w:b/>
          <w:sz w:val="28"/>
          <w:szCs w:val="28"/>
        </w:rPr>
        <w:t xml:space="preserve">3.1 </w:t>
      </w:r>
      <w:r w:rsidRPr="00447055">
        <w:rPr>
          <w:rFonts w:ascii="Calibri Light" w:hAnsi="Calibri Light" w:cs="Calibri Light"/>
          <w:sz w:val="28"/>
          <w:szCs w:val="28"/>
        </w:rPr>
        <w:t>Farmer Welcome module consist of two links as shown below:</w:t>
      </w:r>
    </w:p>
    <w:p w14:paraId="6EE7748F" w14:textId="77777777" w:rsidR="00447055" w:rsidRPr="00447055" w:rsidRDefault="00447055" w:rsidP="00447055">
      <w:pPr>
        <w:pStyle w:val="ListParagraph"/>
        <w:numPr>
          <w:ilvl w:val="0"/>
          <w:numId w:val="8"/>
        </w:numPr>
        <w:jc w:val="both"/>
        <w:rPr>
          <w:rFonts w:ascii="Calibri Light" w:hAnsi="Calibri Light" w:cs="Calibri Light"/>
          <w:sz w:val="28"/>
          <w:szCs w:val="28"/>
        </w:rPr>
      </w:pPr>
      <w:r w:rsidRPr="00447055">
        <w:rPr>
          <w:rFonts w:ascii="Calibri Light" w:hAnsi="Calibri Light" w:cs="Calibri Light"/>
          <w:sz w:val="28"/>
          <w:szCs w:val="28"/>
        </w:rPr>
        <w:t>Bidding-</w:t>
      </w:r>
    </w:p>
    <w:p w14:paraId="406F8CD5" w14:textId="77777777" w:rsidR="00447055" w:rsidRPr="00447055" w:rsidRDefault="00447055" w:rsidP="00447055">
      <w:pPr>
        <w:tabs>
          <w:tab w:val="left" w:pos="720"/>
        </w:tabs>
        <w:spacing w:line="254" w:lineRule="auto"/>
        <w:ind w:left="1440"/>
        <w:jc w:val="both"/>
        <w:rPr>
          <w:rFonts w:ascii="Calibri Light" w:hAnsi="Calibri Light" w:cs="Calibri Light"/>
          <w:sz w:val="28"/>
          <w:szCs w:val="28"/>
        </w:rPr>
      </w:pPr>
      <w:r w:rsidRPr="00447055">
        <w:rPr>
          <w:rFonts w:ascii="Calibri Light" w:hAnsi="Calibri Light" w:cs="Calibri Light"/>
          <w:sz w:val="28"/>
          <w:szCs w:val="28"/>
        </w:rPr>
        <w:t>This module plays an important role, as many farmers don’t get a proper price for their product. The bidding module provides a platform for Farmers and Traders to sell and purchase crops.</w:t>
      </w:r>
    </w:p>
    <w:p w14:paraId="127A9D06" w14:textId="77777777" w:rsidR="00447055" w:rsidRPr="00447055" w:rsidRDefault="00447055" w:rsidP="00447055">
      <w:pPr>
        <w:tabs>
          <w:tab w:val="left" w:pos="720"/>
        </w:tabs>
        <w:spacing w:line="254" w:lineRule="auto"/>
        <w:ind w:left="1440"/>
        <w:jc w:val="both"/>
        <w:rPr>
          <w:rFonts w:ascii="Calibri Light" w:hAnsi="Calibri Light" w:cs="Calibri Light"/>
          <w:sz w:val="28"/>
          <w:szCs w:val="28"/>
        </w:rPr>
      </w:pPr>
      <w:r w:rsidRPr="00447055">
        <w:rPr>
          <w:rFonts w:ascii="Calibri Light" w:hAnsi="Calibri Light" w:cs="Calibri Light"/>
          <w:sz w:val="28"/>
          <w:szCs w:val="28"/>
        </w:rPr>
        <w:t xml:space="preserve">An authenticated farmer can request for crop sell by putting crop details like crop name, crop type, variety and quantity in the system for bidding. </w:t>
      </w:r>
    </w:p>
    <w:p w14:paraId="04E6BA43" w14:textId="77777777" w:rsidR="00447055" w:rsidRPr="00447055" w:rsidRDefault="00447055" w:rsidP="00447055">
      <w:pPr>
        <w:ind w:left="1440"/>
        <w:jc w:val="both"/>
        <w:rPr>
          <w:rFonts w:ascii="Calibri Light" w:hAnsi="Calibri Light" w:cs="Calibri Light"/>
          <w:sz w:val="28"/>
          <w:szCs w:val="28"/>
        </w:rPr>
      </w:pPr>
      <w:r w:rsidRPr="00447055">
        <w:rPr>
          <w:rFonts w:ascii="Calibri Light" w:hAnsi="Calibri Light" w:cs="Calibri Light"/>
          <w:sz w:val="28"/>
          <w:szCs w:val="28"/>
        </w:rPr>
        <w:t>The admin will review the request and take necessary action after proper quality check has been done.</w:t>
      </w:r>
    </w:p>
    <w:p w14:paraId="22844FF8" w14:textId="77777777" w:rsidR="00447055" w:rsidRPr="00447055" w:rsidRDefault="00447055" w:rsidP="00447055">
      <w:pPr>
        <w:jc w:val="both"/>
        <w:rPr>
          <w:rFonts w:ascii="Calibri Light" w:hAnsi="Calibri Light" w:cs="Calibri Light"/>
          <w:sz w:val="28"/>
          <w:szCs w:val="28"/>
        </w:rPr>
      </w:pPr>
    </w:p>
    <w:p w14:paraId="48FC9657" w14:textId="77777777" w:rsidR="00447055" w:rsidRPr="00447055" w:rsidRDefault="00447055" w:rsidP="00447055">
      <w:pPr>
        <w:jc w:val="both"/>
        <w:rPr>
          <w:rFonts w:ascii="Calibri Light" w:hAnsi="Calibri Light" w:cs="Calibri Light"/>
          <w:sz w:val="28"/>
          <w:szCs w:val="28"/>
        </w:rPr>
      </w:pPr>
    </w:p>
    <w:p w14:paraId="1D2058C1" w14:textId="77777777" w:rsidR="00447055" w:rsidRPr="00447055" w:rsidRDefault="00447055" w:rsidP="00447055">
      <w:pPr>
        <w:jc w:val="both"/>
        <w:rPr>
          <w:rFonts w:ascii="Calibri Light" w:hAnsi="Calibri Light" w:cs="Calibri Light"/>
          <w:sz w:val="28"/>
          <w:szCs w:val="28"/>
        </w:rPr>
      </w:pPr>
    </w:p>
    <w:p w14:paraId="7CF9B316" w14:textId="77777777" w:rsidR="00447055" w:rsidRPr="00447055" w:rsidRDefault="00447055" w:rsidP="00447055">
      <w:pPr>
        <w:jc w:val="both"/>
        <w:rPr>
          <w:rFonts w:ascii="Calibri Light" w:hAnsi="Calibri Light" w:cs="Calibri Light"/>
          <w:sz w:val="28"/>
          <w:szCs w:val="28"/>
        </w:rPr>
      </w:pPr>
    </w:p>
    <w:p w14:paraId="12583E11" w14:textId="77777777" w:rsidR="00447055" w:rsidRPr="00447055" w:rsidRDefault="00447055" w:rsidP="00447055">
      <w:pPr>
        <w:pStyle w:val="ListParagraph"/>
        <w:numPr>
          <w:ilvl w:val="0"/>
          <w:numId w:val="8"/>
        </w:numPr>
        <w:jc w:val="both"/>
        <w:rPr>
          <w:rFonts w:ascii="Calibri Light" w:hAnsi="Calibri Light" w:cs="Calibri Light"/>
          <w:sz w:val="28"/>
          <w:szCs w:val="28"/>
        </w:rPr>
      </w:pPr>
      <w:r w:rsidRPr="00447055">
        <w:rPr>
          <w:rFonts w:ascii="Calibri Light" w:hAnsi="Calibri Light" w:cs="Calibri Light"/>
          <w:sz w:val="28"/>
          <w:szCs w:val="28"/>
        </w:rPr>
        <w:t>Insurance:</w:t>
      </w:r>
    </w:p>
    <w:p w14:paraId="5E51DB61" w14:textId="77777777" w:rsidR="00447055" w:rsidRPr="00447055" w:rsidRDefault="00447055" w:rsidP="00447055">
      <w:pPr>
        <w:ind w:left="1440"/>
        <w:jc w:val="both"/>
        <w:rPr>
          <w:rFonts w:ascii="Calibri Light" w:hAnsi="Calibri Light" w:cs="Calibri Light"/>
          <w:sz w:val="28"/>
          <w:szCs w:val="28"/>
        </w:rPr>
      </w:pPr>
      <w:r w:rsidRPr="00447055">
        <w:rPr>
          <w:rFonts w:ascii="Calibri Light" w:hAnsi="Calibri Light" w:cs="Calibri Light"/>
          <w:sz w:val="28"/>
          <w:szCs w:val="28"/>
        </w:rPr>
        <w:t xml:space="preserve">Insurance module allows a farmer to apply for insurance policies to insure crops from damages due to any calamities. </w:t>
      </w:r>
    </w:p>
    <w:p w14:paraId="055A03D7" w14:textId="77777777" w:rsidR="00447055" w:rsidRPr="00447055" w:rsidRDefault="00447055" w:rsidP="00447055">
      <w:pPr>
        <w:pStyle w:val="Heading3"/>
        <w:numPr>
          <w:ilvl w:val="0"/>
          <w:numId w:val="0"/>
        </w:numPr>
        <w:shd w:val="clear" w:color="auto" w:fill="FFFFFF"/>
        <w:spacing w:before="72" w:after="0"/>
        <w:rPr>
          <w:rFonts w:ascii="Calibri Light" w:hAnsi="Calibri Light" w:cs="Calibri Light"/>
          <w:b w:val="0"/>
          <w:sz w:val="28"/>
          <w:szCs w:val="28"/>
        </w:rPr>
      </w:pPr>
      <w:r w:rsidRPr="00447055">
        <w:rPr>
          <w:rFonts w:ascii="Calibri Light" w:hAnsi="Calibri Light" w:cs="Calibri Light"/>
          <w:b w:val="0"/>
          <w:sz w:val="28"/>
          <w:szCs w:val="28"/>
        </w:rPr>
        <w:tab/>
      </w:r>
      <w:r w:rsidRPr="00447055">
        <w:rPr>
          <w:rFonts w:ascii="Calibri Light" w:hAnsi="Calibri Light" w:cs="Calibri Light"/>
          <w:b w:val="0"/>
          <w:sz w:val="28"/>
          <w:szCs w:val="28"/>
        </w:rPr>
        <w:tab/>
        <w:t xml:space="preserve">            The sub modules are as follows:</w:t>
      </w:r>
    </w:p>
    <w:p w14:paraId="6951FC49" w14:textId="77777777" w:rsidR="00447055" w:rsidRPr="00447055" w:rsidRDefault="00447055" w:rsidP="00447055">
      <w:pPr>
        <w:tabs>
          <w:tab w:val="center" w:pos="4785"/>
        </w:tabs>
        <w:spacing w:before="40" w:after="40"/>
        <w:jc w:val="both"/>
        <w:rPr>
          <w:rFonts w:ascii="Calibri Light" w:hAnsi="Calibri Light" w:cs="Calibri Light"/>
          <w:sz w:val="28"/>
          <w:szCs w:val="28"/>
        </w:rPr>
      </w:pPr>
    </w:p>
    <w:p w14:paraId="09486AAB" w14:textId="77777777" w:rsidR="00447055" w:rsidRPr="00447055" w:rsidRDefault="00447055" w:rsidP="00447055">
      <w:pPr>
        <w:pStyle w:val="ListParagraph"/>
        <w:numPr>
          <w:ilvl w:val="0"/>
          <w:numId w:val="8"/>
        </w:numPr>
        <w:spacing w:line="240" w:lineRule="auto"/>
        <w:jc w:val="both"/>
        <w:rPr>
          <w:rFonts w:ascii="Calibri Light" w:hAnsi="Calibri Light" w:cs="Calibri Light"/>
          <w:b/>
          <w:sz w:val="28"/>
          <w:szCs w:val="28"/>
        </w:rPr>
      </w:pPr>
      <w:r w:rsidRPr="00447055">
        <w:rPr>
          <w:rFonts w:ascii="Calibri Light" w:hAnsi="Calibri Light" w:cs="Calibri Light"/>
          <w:b/>
          <w:sz w:val="28"/>
          <w:szCs w:val="28"/>
        </w:rPr>
        <w:t>Apply for Insurance:</w:t>
      </w:r>
    </w:p>
    <w:p w14:paraId="3A30D60C" w14:textId="77777777" w:rsidR="00447055" w:rsidRPr="00447055" w:rsidRDefault="00447055" w:rsidP="00447055">
      <w:pPr>
        <w:pStyle w:val="ListParagraph"/>
        <w:spacing w:line="240" w:lineRule="auto"/>
        <w:jc w:val="both"/>
        <w:rPr>
          <w:rFonts w:ascii="Calibri Light" w:hAnsi="Calibri Light" w:cs="Calibri Light"/>
          <w:b/>
          <w:sz w:val="28"/>
          <w:szCs w:val="28"/>
        </w:rPr>
      </w:pPr>
    </w:p>
    <w:p w14:paraId="7E905F79" w14:textId="77777777" w:rsidR="00447055" w:rsidRPr="00447055" w:rsidRDefault="00447055" w:rsidP="00447055">
      <w:pPr>
        <w:pStyle w:val="ListParagraph"/>
        <w:numPr>
          <w:ilvl w:val="0"/>
          <w:numId w:val="5"/>
        </w:numPr>
        <w:spacing w:line="240" w:lineRule="auto"/>
        <w:jc w:val="both"/>
        <w:rPr>
          <w:rFonts w:ascii="Calibri Light" w:hAnsi="Calibri Light" w:cs="Calibri Light"/>
          <w:sz w:val="28"/>
          <w:szCs w:val="28"/>
        </w:rPr>
      </w:pPr>
      <w:r w:rsidRPr="00447055">
        <w:rPr>
          <w:rFonts w:ascii="Calibri Light" w:hAnsi="Calibri Light" w:cs="Calibri Light"/>
          <w:sz w:val="28"/>
          <w:szCs w:val="28"/>
        </w:rPr>
        <w:t>To apply for insurance, farmer need to fill online form with proper valid credentials along with the sum of insurance he can avail through the scheme with proper bank detail.</w:t>
      </w:r>
    </w:p>
    <w:p w14:paraId="03ABB25A" w14:textId="77777777" w:rsidR="00447055" w:rsidRPr="00447055" w:rsidRDefault="00447055" w:rsidP="00447055">
      <w:pPr>
        <w:pStyle w:val="ListParagraph"/>
        <w:numPr>
          <w:ilvl w:val="0"/>
          <w:numId w:val="5"/>
        </w:numPr>
        <w:spacing w:line="240" w:lineRule="auto"/>
        <w:jc w:val="both"/>
        <w:rPr>
          <w:rFonts w:ascii="Calibri Light" w:hAnsi="Calibri Light" w:cs="Calibri Light"/>
          <w:sz w:val="28"/>
          <w:szCs w:val="28"/>
        </w:rPr>
      </w:pPr>
      <w:r w:rsidRPr="00447055">
        <w:rPr>
          <w:rFonts w:ascii="Calibri Light" w:hAnsi="Calibri Light" w:cs="Calibri Light"/>
          <w:sz w:val="28"/>
          <w:szCs w:val="28"/>
        </w:rPr>
        <w:t>If mandatory fields are not filled the error message will be generated to tell the farmer to enter all required fields.</w:t>
      </w:r>
    </w:p>
    <w:p w14:paraId="6CE5D0E1" w14:textId="77777777" w:rsidR="00447055" w:rsidRPr="00447055" w:rsidRDefault="00447055" w:rsidP="00447055">
      <w:pPr>
        <w:pStyle w:val="ListParagraph"/>
        <w:numPr>
          <w:ilvl w:val="0"/>
          <w:numId w:val="5"/>
        </w:numPr>
        <w:spacing w:line="240" w:lineRule="auto"/>
        <w:jc w:val="both"/>
        <w:rPr>
          <w:rFonts w:ascii="Calibri Light" w:hAnsi="Calibri Light" w:cs="Calibri Light"/>
          <w:sz w:val="28"/>
          <w:szCs w:val="28"/>
        </w:rPr>
      </w:pPr>
      <w:r w:rsidRPr="00447055">
        <w:rPr>
          <w:rFonts w:ascii="Calibri Light" w:hAnsi="Calibri Light" w:cs="Calibri Light"/>
          <w:sz w:val="28"/>
          <w:szCs w:val="28"/>
        </w:rPr>
        <w:t xml:space="preserve">Once all the data is filled by farmer system will able to calculate premium amount to be pay by user. </w:t>
      </w:r>
    </w:p>
    <w:p w14:paraId="478B2BB1" w14:textId="77777777" w:rsidR="00447055" w:rsidRPr="00447055" w:rsidRDefault="00447055" w:rsidP="00447055">
      <w:pPr>
        <w:pStyle w:val="Heading3"/>
        <w:numPr>
          <w:ilvl w:val="0"/>
          <w:numId w:val="8"/>
        </w:numPr>
        <w:shd w:val="clear" w:color="auto" w:fill="FFFFFF"/>
        <w:tabs>
          <w:tab w:val="clear" w:pos="432"/>
          <w:tab w:val="left" w:pos="576"/>
        </w:tabs>
        <w:spacing w:before="72" w:after="0"/>
        <w:rPr>
          <w:rFonts w:ascii="Calibri Light" w:hAnsi="Calibri Light" w:cs="Calibri Light"/>
          <w:bCs w:val="0"/>
          <w:color w:val="000000"/>
          <w:sz w:val="28"/>
          <w:szCs w:val="28"/>
          <w:lang w:eastAsia="en-IN"/>
        </w:rPr>
      </w:pPr>
      <w:r w:rsidRPr="00447055">
        <w:rPr>
          <w:rFonts w:ascii="Calibri Light" w:hAnsi="Calibri Light" w:cs="Calibri Light"/>
          <w:bCs w:val="0"/>
          <w:color w:val="000000"/>
          <w:sz w:val="28"/>
          <w:szCs w:val="28"/>
          <w:lang w:eastAsia="en-IN"/>
        </w:rPr>
        <w:t>Insurance Calculator:</w:t>
      </w:r>
    </w:p>
    <w:p w14:paraId="41180B21" w14:textId="77777777" w:rsidR="00447055" w:rsidRPr="00447055" w:rsidRDefault="00447055" w:rsidP="00447055">
      <w:pPr>
        <w:pStyle w:val="ListParagraph"/>
        <w:numPr>
          <w:ilvl w:val="0"/>
          <w:numId w:val="4"/>
        </w:numPr>
        <w:tabs>
          <w:tab w:val="center" w:pos="4785"/>
        </w:tabs>
        <w:spacing w:before="40" w:after="40" w:line="240" w:lineRule="auto"/>
        <w:jc w:val="both"/>
        <w:rPr>
          <w:rFonts w:ascii="Calibri Light" w:hAnsi="Calibri Light" w:cs="Calibri Light"/>
          <w:sz w:val="28"/>
          <w:szCs w:val="28"/>
        </w:rPr>
      </w:pPr>
      <w:r w:rsidRPr="00447055">
        <w:rPr>
          <w:rFonts w:ascii="Calibri Light" w:hAnsi="Calibri Light" w:cs="Calibri Light"/>
          <w:sz w:val="28"/>
          <w:szCs w:val="28"/>
        </w:rPr>
        <w:t>Insurance calculator will calculate the insurance based on various parameters.</w:t>
      </w:r>
    </w:p>
    <w:p w14:paraId="526FC50F" w14:textId="77777777" w:rsidR="00447055" w:rsidRPr="00447055" w:rsidRDefault="00447055" w:rsidP="00447055">
      <w:pPr>
        <w:pStyle w:val="ListParagraph"/>
        <w:numPr>
          <w:ilvl w:val="0"/>
          <w:numId w:val="4"/>
        </w:numPr>
        <w:tabs>
          <w:tab w:val="center" w:pos="4785"/>
        </w:tabs>
        <w:spacing w:before="40" w:after="40" w:line="240" w:lineRule="auto"/>
        <w:jc w:val="both"/>
        <w:rPr>
          <w:rFonts w:ascii="Calibri Light" w:hAnsi="Calibri Light" w:cs="Calibri Light"/>
          <w:sz w:val="28"/>
          <w:szCs w:val="28"/>
        </w:rPr>
      </w:pPr>
      <w:r w:rsidRPr="00447055">
        <w:rPr>
          <w:rFonts w:ascii="Calibri Light" w:hAnsi="Calibri Light" w:cs="Calibri Light"/>
          <w:sz w:val="28"/>
          <w:szCs w:val="28"/>
        </w:rPr>
        <w:t>Insurance is calculated based on the type of season, zone type and type of crop and area in hectare.</w:t>
      </w:r>
    </w:p>
    <w:p w14:paraId="24E7A2A6" w14:textId="77777777" w:rsidR="00447055" w:rsidRPr="00447055" w:rsidRDefault="00447055" w:rsidP="00447055">
      <w:pPr>
        <w:pStyle w:val="ListParagraph"/>
        <w:numPr>
          <w:ilvl w:val="0"/>
          <w:numId w:val="4"/>
        </w:numPr>
        <w:tabs>
          <w:tab w:val="center" w:pos="4785"/>
        </w:tabs>
        <w:spacing w:before="40" w:after="40" w:line="240" w:lineRule="auto"/>
        <w:jc w:val="both"/>
        <w:rPr>
          <w:rFonts w:ascii="Calibri Light" w:hAnsi="Calibri Light" w:cs="Calibri Light"/>
          <w:sz w:val="28"/>
          <w:szCs w:val="28"/>
        </w:rPr>
      </w:pPr>
      <w:r w:rsidRPr="00447055">
        <w:rPr>
          <w:rFonts w:ascii="Calibri Light" w:hAnsi="Calibri Light" w:cs="Calibri Light"/>
          <w:sz w:val="28"/>
          <w:szCs w:val="28"/>
        </w:rPr>
        <w:t xml:space="preserve">Calculate button will show entire details about the policy before option for applying to policy. Once user confirms to apply (user clicks on Apply button) then data will be fed into database. </w:t>
      </w:r>
    </w:p>
    <w:p w14:paraId="655777BE" w14:textId="77777777" w:rsidR="00447055" w:rsidRPr="00447055" w:rsidRDefault="00447055" w:rsidP="00447055">
      <w:pPr>
        <w:jc w:val="both"/>
        <w:rPr>
          <w:rFonts w:ascii="Calibri Light" w:hAnsi="Calibri Light" w:cs="Calibri Light"/>
          <w:sz w:val="28"/>
          <w:szCs w:val="28"/>
        </w:rPr>
      </w:pPr>
    </w:p>
    <w:p w14:paraId="6799B220" w14:textId="77777777" w:rsidR="00447055" w:rsidRPr="00447055" w:rsidRDefault="00447055" w:rsidP="00447055">
      <w:pPr>
        <w:pStyle w:val="ListParagraph"/>
        <w:spacing w:line="240" w:lineRule="auto"/>
        <w:jc w:val="both"/>
        <w:rPr>
          <w:rFonts w:ascii="Calibri Light" w:hAnsi="Calibri Light" w:cs="Calibri Light"/>
          <w:sz w:val="28"/>
          <w:szCs w:val="28"/>
        </w:rPr>
      </w:pPr>
    </w:p>
    <w:p w14:paraId="0E536A5E" w14:textId="77777777" w:rsidR="00447055" w:rsidRPr="00447055" w:rsidRDefault="00447055" w:rsidP="00447055">
      <w:pPr>
        <w:pStyle w:val="ListParagraph"/>
        <w:numPr>
          <w:ilvl w:val="0"/>
          <w:numId w:val="8"/>
        </w:numPr>
        <w:spacing w:line="240" w:lineRule="auto"/>
        <w:jc w:val="both"/>
        <w:rPr>
          <w:rFonts w:ascii="Calibri Light" w:hAnsi="Calibri Light" w:cs="Calibri Light"/>
          <w:b/>
          <w:sz w:val="28"/>
          <w:szCs w:val="28"/>
        </w:rPr>
      </w:pPr>
      <w:r w:rsidRPr="00447055">
        <w:rPr>
          <w:rFonts w:ascii="Calibri Light" w:hAnsi="Calibri Light" w:cs="Calibri Light"/>
          <w:b/>
          <w:sz w:val="28"/>
          <w:szCs w:val="28"/>
        </w:rPr>
        <w:t>Claim Insurance:</w:t>
      </w:r>
    </w:p>
    <w:p w14:paraId="31244B7A" w14:textId="77777777" w:rsidR="00447055" w:rsidRPr="00447055" w:rsidRDefault="00447055" w:rsidP="00447055">
      <w:pPr>
        <w:pStyle w:val="ListParagraph"/>
        <w:spacing w:line="240" w:lineRule="auto"/>
        <w:jc w:val="both"/>
        <w:rPr>
          <w:rFonts w:ascii="Calibri Light" w:hAnsi="Calibri Light" w:cs="Calibri Light"/>
          <w:b/>
          <w:sz w:val="28"/>
          <w:szCs w:val="28"/>
        </w:rPr>
      </w:pPr>
    </w:p>
    <w:p w14:paraId="58704B0E" w14:textId="77777777" w:rsidR="00447055" w:rsidRPr="00447055" w:rsidRDefault="00447055" w:rsidP="00447055">
      <w:pPr>
        <w:pStyle w:val="ListParagraph"/>
        <w:numPr>
          <w:ilvl w:val="0"/>
          <w:numId w:val="6"/>
        </w:numPr>
        <w:spacing w:line="240" w:lineRule="auto"/>
        <w:jc w:val="both"/>
        <w:rPr>
          <w:rFonts w:ascii="Calibri Light" w:hAnsi="Calibri Light" w:cs="Calibri Light"/>
          <w:sz w:val="28"/>
          <w:szCs w:val="28"/>
        </w:rPr>
      </w:pPr>
      <w:r w:rsidRPr="00447055">
        <w:rPr>
          <w:rFonts w:ascii="Calibri Light" w:hAnsi="Calibri Light" w:cs="Calibri Light"/>
          <w:sz w:val="28"/>
          <w:szCs w:val="28"/>
        </w:rPr>
        <w:t>To claim insurance, farmer needs to fill a form with the credentials like policy number, scheme and cause for damage.</w:t>
      </w:r>
    </w:p>
    <w:p w14:paraId="66FC39B7" w14:textId="77777777" w:rsidR="00447055" w:rsidRPr="00447055" w:rsidRDefault="00447055" w:rsidP="00447055">
      <w:pPr>
        <w:pStyle w:val="ListParagraph"/>
        <w:numPr>
          <w:ilvl w:val="0"/>
          <w:numId w:val="6"/>
        </w:numPr>
        <w:spacing w:line="240" w:lineRule="auto"/>
        <w:jc w:val="both"/>
        <w:rPr>
          <w:rFonts w:ascii="Calibri Light" w:hAnsi="Calibri Light" w:cs="Calibri Light"/>
          <w:sz w:val="28"/>
          <w:szCs w:val="28"/>
        </w:rPr>
      </w:pPr>
      <w:r w:rsidRPr="00447055">
        <w:rPr>
          <w:rFonts w:ascii="Calibri Light" w:hAnsi="Calibri Light" w:cs="Calibri Light"/>
          <w:sz w:val="28"/>
          <w:szCs w:val="28"/>
        </w:rPr>
        <w:t>If mandatory fields are not filled error message will be generated to tell the farmer to enter all required fields.</w:t>
      </w:r>
    </w:p>
    <w:p w14:paraId="753F1551" w14:textId="77777777" w:rsidR="00447055" w:rsidRPr="00447055" w:rsidRDefault="00447055" w:rsidP="00447055">
      <w:pPr>
        <w:pStyle w:val="ListParagraph"/>
        <w:numPr>
          <w:ilvl w:val="0"/>
          <w:numId w:val="6"/>
        </w:numPr>
        <w:spacing w:line="240" w:lineRule="auto"/>
        <w:jc w:val="both"/>
        <w:rPr>
          <w:rFonts w:ascii="Calibri Light" w:hAnsi="Calibri Light" w:cs="Calibri Light"/>
          <w:sz w:val="28"/>
          <w:szCs w:val="28"/>
        </w:rPr>
      </w:pPr>
      <w:r w:rsidRPr="00447055">
        <w:rPr>
          <w:rFonts w:ascii="Calibri Light" w:hAnsi="Calibri Light" w:cs="Calibri Light"/>
          <w:sz w:val="28"/>
          <w:szCs w:val="28"/>
        </w:rPr>
        <w:t>Once the form is filled with all fields admin will process the information and take necessary action including notifying the farmer about progress of claim request.</w:t>
      </w:r>
    </w:p>
    <w:p w14:paraId="1021BD97" w14:textId="77777777" w:rsidR="00447055" w:rsidRPr="00447055" w:rsidRDefault="00447055" w:rsidP="00447055">
      <w:pPr>
        <w:jc w:val="both"/>
        <w:rPr>
          <w:rFonts w:ascii="Calibri Light" w:hAnsi="Calibri Light" w:cs="Calibri Light"/>
          <w:sz w:val="28"/>
          <w:szCs w:val="28"/>
        </w:rPr>
      </w:pPr>
    </w:p>
    <w:p w14:paraId="7972F263" w14:textId="77777777" w:rsidR="00447055" w:rsidRPr="00447055" w:rsidRDefault="00447055" w:rsidP="00447055">
      <w:pPr>
        <w:jc w:val="both"/>
        <w:rPr>
          <w:rFonts w:ascii="Calibri Light" w:hAnsi="Calibri Light" w:cs="Calibri Light"/>
          <w:sz w:val="28"/>
          <w:szCs w:val="28"/>
        </w:rPr>
      </w:pPr>
    </w:p>
    <w:p w14:paraId="49C9CA6F" w14:textId="77777777" w:rsidR="00447055" w:rsidRPr="00447055" w:rsidRDefault="00447055" w:rsidP="00447055">
      <w:pPr>
        <w:pStyle w:val="ListParagraph"/>
        <w:numPr>
          <w:ilvl w:val="1"/>
          <w:numId w:val="5"/>
        </w:numPr>
        <w:jc w:val="both"/>
        <w:rPr>
          <w:rFonts w:ascii="Calibri Light" w:hAnsi="Calibri Light" w:cs="Calibri Light"/>
          <w:sz w:val="28"/>
          <w:szCs w:val="28"/>
        </w:rPr>
      </w:pPr>
      <w:r w:rsidRPr="00447055">
        <w:rPr>
          <w:rFonts w:ascii="Calibri Light" w:hAnsi="Calibri Light" w:cs="Calibri Light"/>
          <w:sz w:val="28"/>
          <w:szCs w:val="28"/>
        </w:rPr>
        <w:t xml:space="preserve"> </w:t>
      </w:r>
      <w:proofErr w:type="spellStart"/>
      <w:r w:rsidRPr="00447055">
        <w:rPr>
          <w:rFonts w:ascii="Calibri Light" w:hAnsi="Calibri Light" w:cs="Calibri Light"/>
          <w:sz w:val="28"/>
          <w:szCs w:val="28"/>
        </w:rPr>
        <w:t>BidderWelcome</w:t>
      </w:r>
      <w:proofErr w:type="spellEnd"/>
      <w:r w:rsidRPr="00447055">
        <w:rPr>
          <w:rFonts w:ascii="Calibri Light" w:hAnsi="Calibri Light" w:cs="Calibri Light"/>
          <w:sz w:val="28"/>
          <w:szCs w:val="28"/>
        </w:rPr>
        <w:t xml:space="preserve"> module consist of bidding module:</w:t>
      </w:r>
    </w:p>
    <w:p w14:paraId="5D67D193" w14:textId="77777777" w:rsidR="00447055" w:rsidRPr="00447055" w:rsidRDefault="00447055" w:rsidP="00447055">
      <w:pPr>
        <w:ind w:left="720"/>
        <w:jc w:val="both"/>
        <w:rPr>
          <w:rFonts w:ascii="Calibri Light" w:hAnsi="Calibri Light" w:cs="Calibri Light"/>
          <w:sz w:val="28"/>
          <w:szCs w:val="28"/>
        </w:rPr>
      </w:pPr>
      <w:r w:rsidRPr="00447055">
        <w:rPr>
          <w:rFonts w:ascii="Calibri Light" w:hAnsi="Calibri Light" w:cs="Calibri Light"/>
          <w:sz w:val="28"/>
          <w:szCs w:val="28"/>
        </w:rPr>
        <w:t>This module allows the bidder to see the current bidding details on their screen and system allows user to bid any crop by clicking on bid button.</w:t>
      </w:r>
    </w:p>
    <w:p w14:paraId="72DFD8A7" w14:textId="77777777" w:rsidR="00447055" w:rsidRPr="00447055" w:rsidRDefault="00447055" w:rsidP="00447055">
      <w:pPr>
        <w:ind w:left="720"/>
        <w:jc w:val="both"/>
        <w:rPr>
          <w:rFonts w:ascii="Calibri Light" w:hAnsi="Calibri Light" w:cs="Calibri Light"/>
          <w:sz w:val="28"/>
          <w:szCs w:val="28"/>
        </w:rPr>
      </w:pPr>
      <w:r w:rsidRPr="00447055">
        <w:rPr>
          <w:rFonts w:ascii="Calibri Light" w:hAnsi="Calibri Light" w:cs="Calibri Light"/>
          <w:sz w:val="28"/>
          <w:szCs w:val="28"/>
        </w:rPr>
        <w:t>Once the user bid for any crop the bidding details will be displayed to user and data will be filled into the database.</w:t>
      </w:r>
    </w:p>
    <w:p w14:paraId="10878039" w14:textId="77777777" w:rsidR="00447055" w:rsidRPr="00447055" w:rsidRDefault="00447055" w:rsidP="00447055">
      <w:pPr>
        <w:ind w:left="720"/>
        <w:jc w:val="both"/>
        <w:rPr>
          <w:rFonts w:ascii="Calibri Light" w:hAnsi="Calibri Light" w:cs="Calibri Light"/>
          <w:sz w:val="28"/>
          <w:szCs w:val="28"/>
        </w:rPr>
      </w:pPr>
    </w:p>
    <w:p w14:paraId="394EC06E" w14:textId="77777777" w:rsidR="00447055" w:rsidRPr="00447055" w:rsidRDefault="00447055" w:rsidP="00447055">
      <w:pPr>
        <w:ind w:firstLine="720"/>
        <w:jc w:val="both"/>
        <w:rPr>
          <w:rFonts w:ascii="Calibri Light" w:hAnsi="Calibri Light" w:cs="Calibri Light"/>
          <w:sz w:val="28"/>
          <w:szCs w:val="28"/>
        </w:rPr>
      </w:pPr>
      <w:r w:rsidRPr="00447055">
        <w:rPr>
          <w:rFonts w:ascii="Calibri Light" w:hAnsi="Calibri Light" w:cs="Calibri Light"/>
          <w:b/>
          <w:sz w:val="28"/>
          <w:szCs w:val="28"/>
        </w:rPr>
        <w:t>3.3</w:t>
      </w:r>
      <w:r w:rsidRPr="00447055">
        <w:rPr>
          <w:rFonts w:ascii="Calibri Light" w:hAnsi="Calibri Light" w:cs="Calibri Light"/>
          <w:sz w:val="28"/>
          <w:szCs w:val="28"/>
        </w:rPr>
        <w:t xml:space="preserve"> Admin Welcome module</w:t>
      </w:r>
    </w:p>
    <w:p w14:paraId="1D391EDE" w14:textId="77777777" w:rsidR="00447055" w:rsidRPr="00447055" w:rsidRDefault="00447055" w:rsidP="00447055">
      <w:pPr>
        <w:ind w:left="720"/>
        <w:jc w:val="both"/>
        <w:rPr>
          <w:rFonts w:ascii="Calibri Light" w:hAnsi="Calibri Light" w:cs="Calibri Light"/>
          <w:sz w:val="28"/>
          <w:szCs w:val="28"/>
        </w:rPr>
      </w:pPr>
      <w:r w:rsidRPr="00447055">
        <w:rPr>
          <w:rFonts w:ascii="Calibri Light" w:hAnsi="Calibri Light" w:cs="Calibri Light"/>
          <w:sz w:val="28"/>
          <w:szCs w:val="28"/>
        </w:rPr>
        <w:t>This module allows admin to see all bidders and farmers in the system.  Admin controls the entire bidding process and approves bids.</w:t>
      </w:r>
    </w:p>
    <w:p w14:paraId="3361FB7F" w14:textId="77777777" w:rsidR="00447055" w:rsidRPr="00447055" w:rsidRDefault="00447055" w:rsidP="00447055">
      <w:pPr>
        <w:ind w:firstLine="720"/>
        <w:jc w:val="both"/>
        <w:rPr>
          <w:rFonts w:ascii="Calibri Light" w:hAnsi="Calibri Light" w:cs="Calibri Light"/>
          <w:sz w:val="28"/>
          <w:szCs w:val="28"/>
        </w:rPr>
      </w:pPr>
      <w:r w:rsidRPr="00447055">
        <w:rPr>
          <w:rFonts w:ascii="Calibri Light" w:hAnsi="Calibri Light" w:cs="Calibri Light"/>
          <w:sz w:val="28"/>
          <w:szCs w:val="28"/>
        </w:rPr>
        <w:t>Roles to be played by Admin:</w:t>
      </w:r>
    </w:p>
    <w:p w14:paraId="50FA109A" w14:textId="77777777" w:rsidR="00447055" w:rsidRPr="00447055" w:rsidRDefault="00447055" w:rsidP="00447055">
      <w:pPr>
        <w:pStyle w:val="ListParagraph"/>
        <w:numPr>
          <w:ilvl w:val="0"/>
          <w:numId w:val="8"/>
        </w:numPr>
        <w:jc w:val="both"/>
        <w:rPr>
          <w:rFonts w:ascii="Calibri Light" w:hAnsi="Calibri Light" w:cs="Calibri Light"/>
          <w:sz w:val="28"/>
          <w:szCs w:val="28"/>
        </w:rPr>
      </w:pPr>
      <w:r w:rsidRPr="00447055">
        <w:rPr>
          <w:rFonts w:ascii="Calibri Light" w:hAnsi="Calibri Light" w:cs="Calibri Light"/>
          <w:sz w:val="28"/>
          <w:szCs w:val="28"/>
        </w:rPr>
        <w:t>Grant user to access into the system by validating certain documents which are provided by user at the time of registration.</w:t>
      </w:r>
    </w:p>
    <w:p w14:paraId="245BB924" w14:textId="77777777" w:rsidR="00447055" w:rsidRPr="00447055" w:rsidRDefault="00447055" w:rsidP="00447055">
      <w:pPr>
        <w:pStyle w:val="ListParagraph"/>
        <w:numPr>
          <w:ilvl w:val="0"/>
          <w:numId w:val="8"/>
        </w:numPr>
        <w:jc w:val="both"/>
        <w:rPr>
          <w:rFonts w:ascii="Calibri Light" w:hAnsi="Calibri Light" w:cs="Calibri Light"/>
          <w:sz w:val="28"/>
          <w:szCs w:val="28"/>
        </w:rPr>
      </w:pPr>
      <w:r w:rsidRPr="00447055">
        <w:rPr>
          <w:rFonts w:ascii="Calibri Light" w:hAnsi="Calibri Light" w:cs="Calibri Light"/>
          <w:sz w:val="28"/>
          <w:szCs w:val="28"/>
        </w:rPr>
        <w:t>Permit farmer to sell their quality crop.</w:t>
      </w:r>
    </w:p>
    <w:p w14:paraId="6DDA61B5" w14:textId="77777777" w:rsidR="00447055" w:rsidRPr="00447055" w:rsidRDefault="00447055" w:rsidP="00447055">
      <w:pPr>
        <w:pStyle w:val="ListParagraph"/>
        <w:numPr>
          <w:ilvl w:val="0"/>
          <w:numId w:val="8"/>
        </w:numPr>
        <w:jc w:val="both"/>
        <w:rPr>
          <w:rFonts w:ascii="Calibri Light" w:hAnsi="Calibri Light" w:cs="Calibri Light"/>
          <w:sz w:val="28"/>
          <w:szCs w:val="28"/>
        </w:rPr>
      </w:pPr>
      <w:r w:rsidRPr="00447055">
        <w:rPr>
          <w:rFonts w:ascii="Calibri Light" w:hAnsi="Calibri Light" w:cs="Calibri Light"/>
          <w:sz w:val="28"/>
          <w:szCs w:val="28"/>
        </w:rPr>
        <w:t>Change the status of bidding details once a bid is made.</w:t>
      </w:r>
    </w:p>
    <w:p w14:paraId="6DE34F77" w14:textId="77777777" w:rsidR="00447055" w:rsidRPr="00447055" w:rsidRDefault="00447055" w:rsidP="00447055">
      <w:pPr>
        <w:pStyle w:val="ListParagraph"/>
        <w:numPr>
          <w:ilvl w:val="0"/>
          <w:numId w:val="8"/>
        </w:numPr>
        <w:jc w:val="both"/>
        <w:rPr>
          <w:rFonts w:ascii="Calibri Light" w:hAnsi="Calibri Light" w:cs="Calibri Light"/>
          <w:sz w:val="28"/>
          <w:szCs w:val="28"/>
        </w:rPr>
      </w:pPr>
      <w:r w:rsidRPr="00447055">
        <w:rPr>
          <w:rFonts w:ascii="Calibri Light" w:hAnsi="Calibri Light" w:cs="Calibri Light"/>
          <w:sz w:val="28"/>
          <w:szCs w:val="28"/>
        </w:rPr>
        <w:t>Permit farmer to claim their insurance after validation of documents submitted for cause of crop loss.</w:t>
      </w:r>
    </w:p>
    <w:p w14:paraId="446C8C08" w14:textId="77777777" w:rsidR="00447055" w:rsidRPr="00447055" w:rsidRDefault="00447055" w:rsidP="00447055">
      <w:pPr>
        <w:jc w:val="both"/>
        <w:rPr>
          <w:rFonts w:ascii="Calibri Light" w:hAnsi="Calibri Light" w:cs="Calibri Light"/>
        </w:rPr>
      </w:pPr>
    </w:p>
    <w:p w14:paraId="1344D5DE" w14:textId="77777777" w:rsidR="00447055" w:rsidRPr="00447055" w:rsidRDefault="00447055" w:rsidP="00447055">
      <w:pPr>
        <w:jc w:val="both"/>
        <w:rPr>
          <w:rFonts w:ascii="Calibri Light" w:hAnsi="Calibri Light" w:cs="Calibri Light"/>
        </w:rPr>
      </w:pPr>
    </w:p>
    <w:p w14:paraId="52CD59A6" w14:textId="77777777" w:rsidR="00447055" w:rsidRPr="00447055" w:rsidRDefault="00447055" w:rsidP="00447055">
      <w:pPr>
        <w:jc w:val="both"/>
        <w:rPr>
          <w:rFonts w:ascii="Calibri Light" w:hAnsi="Calibri Light" w:cs="Calibri Light"/>
        </w:rPr>
      </w:pPr>
    </w:p>
    <w:p w14:paraId="2AF51165" w14:textId="77777777" w:rsidR="00447055" w:rsidRPr="00447055" w:rsidRDefault="00447055" w:rsidP="00447055">
      <w:pPr>
        <w:pStyle w:val="CommentText"/>
        <w:jc w:val="center"/>
        <w:rPr>
          <w:rFonts w:ascii="Calibri Light" w:hAnsi="Calibri Light" w:cs="Calibri Light"/>
          <w:b/>
          <w:sz w:val="48"/>
          <w:szCs w:val="48"/>
        </w:rPr>
      </w:pPr>
    </w:p>
    <w:p w14:paraId="16A90C3C" w14:textId="77777777" w:rsidR="00447055" w:rsidRPr="00447055" w:rsidRDefault="00447055" w:rsidP="00447055">
      <w:pPr>
        <w:pStyle w:val="CommentText"/>
        <w:jc w:val="center"/>
        <w:rPr>
          <w:rFonts w:ascii="Calibri Light" w:hAnsi="Calibri Light" w:cs="Calibri Light"/>
          <w:b/>
          <w:sz w:val="48"/>
          <w:szCs w:val="48"/>
        </w:rPr>
      </w:pPr>
    </w:p>
    <w:p w14:paraId="6E472AA4" w14:textId="77777777" w:rsidR="00447055" w:rsidRPr="00447055" w:rsidRDefault="00447055" w:rsidP="00447055">
      <w:pPr>
        <w:pStyle w:val="CommentText"/>
        <w:jc w:val="center"/>
        <w:rPr>
          <w:rFonts w:ascii="Calibri Light" w:hAnsi="Calibri Light" w:cs="Calibri Light"/>
          <w:b/>
          <w:sz w:val="48"/>
          <w:szCs w:val="48"/>
        </w:rPr>
      </w:pPr>
    </w:p>
    <w:p w14:paraId="3B3BD568" w14:textId="77777777" w:rsidR="00447055" w:rsidRPr="00447055" w:rsidRDefault="00447055" w:rsidP="00447055">
      <w:pPr>
        <w:pStyle w:val="CommentText"/>
        <w:jc w:val="center"/>
        <w:rPr>
          <w:rFonts w:ascii="Calibri Light" w:hAnsi="Calibri Light" w:cs="Calibri Light"/>
          <w:b/>
          <w:sz w:val="48"/>
          <w:szCs w:val="48"/>
        </w:rPr>
      </w:pPr>
    </w:p>
    <w:p w14:paraId="0176CC21" w14:textId="77777777" w:rsidR="00447055" w:rsidRPr="00447055" w:rsidRDefault="00447055" w:rsidP="00447055">
      <w:pPr>
        <w:pStyle w:val="CommentText"/>
        <w:jc w:val="center"/>
        <w:rPr>
          <w:rFonts w:ascii="Calibri Light" w:hAnsi="Calibri Light" w:cs="Calibri Light"/>
          <w:b/>
          <w:sz w:val="48"/>
          <w:szCs w:val="48"/>
        </w:rPr>
      </w:pPr>
    </w:p>
    <w:p w14:paraId="4581BD31" w14:textId="77777777" w:rsidR="00447055" w:rsidRPr="00447055" w:rsidRDefault="00447055" w:rsidP="00447055">
      <w:pPr>
        <w:pStyle w:val="CommentText"/>
        <w:jc w:val="center"/>
        <w:rPr>
          <w:rFonts w:ascii="Calibri Light" w:hAnsi="Calibri Light" w:cs="Calibri Light"/>
          <w:b/>
          <w:sz w:val="48"/>
          <w:szCs w:val="48"/>
        </w:rPr>
      </w:pPr>
    </w:p>
    <w:p w14:paraId="1D43EB47" w14:textId="77777777" w:rsidR="00447055" w:rsidRPr="00447055" w:rsidRDefault="00447055" w:rsidP="00447055">
      <w:pPr>
        <w:pStyle w:val="CommentText"/>
        <w:jc w:val="center"/>
        <w:rPr>
          <w:rFonts w:ascii="Calibri Light" w:hAnsi="Calibri Light" w:cs="Calibri Light"/>
          <w:b/>
          <w:sz w:val="48"/>
          <w:szCs w:val="48"/>
        </w:rPr>
      </w:pPr>
    </w:p>
    <w:p w14:paraId="51A5C601" w14:textId="77777777" w:rsidR="00447055" w:rsidRPr="00447055" w:rsidRDefault="00447055" w:rsidP="00447055">
      <w:pPr>
        <w:pStyle w:val="CommentText"/>
        <w:jc w:val="center"/>
        <w:rPr>
          <w:rFonts w:ascii="Calibri Light" w:hAnsi="Calibri Light" w:cs="Calibri Light"/>
          <w:b/>
          <w:sz w:val="48"/>
          <w:szCs w:val="48"/>
        </w:rPr>
      </w:pPr>
      <w:r w:rsidRPr="00447055">
        <w:rPr>
          <w:rFonts w:ascii="Calibri Light" w:hAnsi="Calibri Light" w:cs="Calibri Light"/>
          <w:b/>
          <w:sz w:val="48"/>
          <w:szCs w:val="48"/>
        </w:rPr>
        <w:t>System Work-Flow</w:t>
      </w:r>
    </w:p>
    <w:tbl>
      <w:tblPr>
        <w:tblW w:w="9865" w:type="dxa"/>
        <w:tblLayout w:type="fixed"/>
        <w:tblLook w:val="04A0" w:firstRow="1" w:lastRow="0" w:firstColumn="1" w:lastColumn="0" w:noHBand="0" w:noVBand="1"/>
      </w:tblPr>
      <w:tblGrid>
        <w:gridCol w:w="9865"/>
      </w:tblGrid>
      <w:tr w:rsidR="00447055" w:rsidRPr="00447055" w14:paraId="10487D88" w14:textId="77777777" w:rsidTr="00B22570">
        <w:trPr>
          <w:trHeight w:val="713"/>
        </w:trPr>
        <w:tc>
          <w:tcPr>
            <w:tcW w:w="9865" w:type="dxa"/>
            <w:vAlign w:val="center"/>
          </w:tcPr>
          <w:p w14:paraId="5FA9EB94" w14:textId="77777777" w:rsidR="00447055" w:rsidRPr="00447055" w:rsidRDefault="00447055" w:rsidP="00B22570">
            <w:pPr>
              <w:tabs>
                <w:tab w:val="left" w:pos="5220"/>
              </w:tabs>
              <w:spacing w:line="360" w:lineRule="exact"/>
              <w:jc w:val="center"/>
              <w:rPr>
                <w:rFonts w:ascii="Calibri Light" w:hAnsi="Calibri Light" w:cs="Calibri Light"/>
                <w:b/>
                <w:sz w:val="48"/>
                <w:szCs w:val="48"/>
              </w:rPr>
            </w:pPr>
            <w:r w:rsidRPr="00447055">
              <w:rPr>
                <w:rFonts w:ascii="Calibri Light" w:hAnsi="Calibri Light" w:cs="Calibri Light"/>
                <w:b/>
                <w:sz w:val="48"/>
                <w:szCs w:val="48"/>
              </w:rPr>
              <w:t>Contract Management - II</w:t>
            </w:r>
          </w:p>
          <w:p w14:paraId="14BF7718" w14:textId="77777777" w:rsidR="00447055" w:rsidRPr="00447055" w:rsidRDefault="00447055" w:rsidP="00B22570">
            <w:pPr>
              <w:tabs>
                <w:tab w:val="left" w:pos="5220"/>
              </w:tabs>
              <w:spacing w:line="360" w:lineRule="exact"/>
              <w:jc w:val="center"/>
              <w:rPr>
                <w:rFonts w:ascii="Calibri Light" w:hAnsi="Calibri Light" w:cs="Calibri Light"/>
                <w:b/>
                <w:sz w:val="48"/>
                <w:szCs w:val="48"/>
              </w:rPr>
            </w:pPr>
          </w:p>
        </w:tc>
      </w:tr>
    </w:tbl>
    <w:p w14:paraId="48048B85" w14:textId="77777777" w:rsidR="00447055" w:rsidRPr="00447055" w:rsidRDefault="00447055" w:rsidP="00447055">
      <w:pPr>
        <w:rPr>
          <w:rFonts w:ascii="Calibri Light" w:hAnsi="Calibri Light" w:cs="Calibri Light"/>
          <w:b/>
          <w:sz w:val="28"/>
          <w:szCs w:val="28"/>
          <w:lang w:eastAsia="en-IN"/>
        </w:rPr>
      </w:pPr>
      <w:r w:rsidRPr="00447055">
        <w:rPr>
          <w:rFonts w:ascii="Calibri Light" w:hAnsi="Calibri Light" w:cs="Calibri Light"/>
          <w:b/>
          <w:sz w:val="28"/>
          <w:szCs w:val="28"/>
          <w:lang w:eastAsia="en-IN"/>
        </w:rPr>
        <w:t>1. Index Page Flow</w:t>
      </w:r>
    </w:p>
    <w:p w14:paraId="7169413C" w14:textId="77777777" w:rsidR="00447055" w:rsidRPr="00447055" w:rsidRDefault="00447055" w:rsidP="00447055">
      <w:pPr>
        <w:pStyle w:val="ListParagraph"/>
        <w:numPr>
          <w:ilvl w:val="0"/>
          <w:numId w:val="10"/>
        </w:numPr>
        <w:jc w:val="both"/>
        <w:rPr>
          <w:rFonts w:ascii="Calibri Light" w:hAnsi="Calibri Light" w:cs="Calibri Light"/>
          <w:noProof/>
          <w:lang w:eastAsia="en-IN"/>
        </w:rPr>
      </w:pPr>
      <w:r w:rsidRPr="00447055">
        <w:rPr>
          <w:rFonts w:ascii="Calibri Light" w:hAnsi="Calibri Light" w:cs="Calibri Light"/>
          <w:noProof/>
          <w:lang w:eastAsia="en-IN"/>
        </w:rPr>
        <w:lastRenderedPageBreak/>
        <w:t>Intially the user  visits the index page. The user will If the user is new ,he has to register for the portal after that he will be provided with a login  username and password.</w:t>
      </w:r>
    </w:p>
    <w:p w14:paraId="6DF8856B" w14:textId="77777777" w:rsidR="00447055" w:rsidRPr="00447055" w:rsidRDefault="00447055" w:rsidP="00447055">
      <w:pPr>
        <w:rPr>
          <w:rFonts w:ascii="Calibri Light" w:hAnsi="Calibri Light" w:cs="Calibri Light"/>
        </w:rPr>
      </w:pPr>
    </w:p>
    <w:p w14:paraId="722345FD" w14:textId="77777777" w:rsidR="00447055" w:rsidRPr="00447055" w:rsidRDefault="00447055" w:rsidP="00447055">
      <w:pPr>
        <w:rPr>
          <w:rFonts w:ascii="Calibri Light" w:hAnsi="Calibri Light" w:cs="Calibri Light"/>
        </w:rPr>
      </w:pPr>
    </w:p>
    <w:p w14:paraId="4E40FF4F" w14:textId="77777777" w:rsidR="00447055" w:rsidRPr="00447055" w:rsidRDefault="00447055" w:rsidP="00447055">
      <w:pPr>
        <w:rPr>
          <w:rFonts w:ascii="Calibri Light" w:hAnsi="Calibri Light" w:cs="Calibri Light"/>
        </w:rPr>
      </w:pPr>
    </w:p>
    <w:p w14:paraId="2E8F520B" w14:textId="77777777" w:rsidR="00447055" w:rsidRPr="00447055" w:rsidRDefault="00447055" w:rsidP="00447055">
      <w:pPr>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675648" behindDoc="0" locked="0" layoutInCell="1" allowOverlap="1" wp14:anchorId="1C89388E" wp14:editId="574B6A5D">
                <wp:simplePos x="0" y="0"/>
                <wp:positionH relativeFrom="column">
                  <wp:posOffset>3543300</wp:posOffset>
                </wp:positionH>
                <wp:positionV relativeFrom="paragraph">
                  <wp:posOffset>15240</wp:posOffset>
                </wp:positionV>
                <wp:extent cx="0" cy="50482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EBF67"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79pt,1.2pt" to="279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" strokecolor="black [3200]" strokeweight=".5pt">
                <v:stroke joinstyle="miter"/>
              </v:line>
            </w:pict>
          </mc:Fallback>
        </mc:AlternateContent>
      </w:r>
      <w:r w:rsidRPr="00447055">
        <w:rPr>
          <w:rFonts w:ascii="Calibri Light" w:hAnsi="Calibri Light" w:cs="Calibri Light"/>
          <w:noProof/>
        </w:rPr>
        <mc:AlternateContent>
          <mc:Choice Requires="wps">
            <w:drawing>
              <wp:anchor distT="0" distB="0" distL="114300" distR="114300" simplePos="0" relativeHeight="251676672" behindDoc="0" locked="0" layoutInCell="1" allowOverlap="1" wp14:anchorId="033C5645" wp14:editId="3CC6386F">
                <wp:simplePos x="0" y="0"/>
                <wp:positionH relativeFrom="column">
                  <wp:posOffset>4495800</wp:posOffset>
                </wp:positionH>
                <wp:positionV relativeFrom="paragraph">
                  <wp:posOffset>5080</wp:posOffset>
                </wp:positionV>
                <wp:extent cx="9525" cy="5048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F7173" id="Straight Connector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4pt" to="354.7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" strokecolor="black [3200]" strokeweight=".5pt">
                <v:stroke joinstyle="miter"/>
              </v:line>
            </w:pict>
          </mc:Fallback>
        </mc:AlternateContent>
      </w:r>
      <w:r w:rsidRPr="00447055">
        <w:rPr>
          <w:rFonts w:ascii="Calibri Light" w:hAnsi="Calibri Light" w:cs="Calibri Light"/>
          <w:noProof/>
        </w:rPr>
        <mc:AlternateContent>
          <mc:Choice Requires="wps">
            <w:drawing>
              <wp:anchor distT="0" distB="0" distL="114300" distR="114300" simplePos="0" relativeHeight="251680768" behindDoc="0" locked="0" layoutInCell="1" allowOverlap="1" wp14:anchorId="1B6FC9FA" wp14:editId="2AA44986">
                <wp:simplePos x="0" y="0"/>
                <wp:positionH relativeFrom="margin">
                  <wp:posOffset>3600450</wp:posOffset>
                </wp:positionH>
                <wp:positionV relativeFrom="paragraph">
                  <wp:posOffset>120015</wp:posOffset>
                </wp:positionV>
                <wp:extent cx="619125" cy="2857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solidFill>
                            <a:schemeClr val="bg1"/>
                          </a:solidFill>
                        </a:ln>
                      </wps:spPr>
                      <wps:txbx>
                        <w:txbxContent>
                          <w:p w14:paraId="1D7A8FA9" w14:textId="77777777" w:rsidR="00447055" w:rsidRDefault="00447055" w:rsidP="00447055">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FC9FA" id="Text Box 15" o:spid="_x0000_s1028" type="#_x0000_t202" style="position:absolute;margin-left:283.5pt;margin-top:9.45pt;width:48.75pt;height:2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" fillcolor="white [3201]" strokecolor="white [3212]" strokeweight=".5pt">
                <v:textbox>
                  <w:txbxContent>
                    <w:p w14:paraId="1D7A8FA9" w14:textId="77777777" w:rsidR="00447055" w:rsidRDefault="00447055" w:rsidP="00447055">
                      <w:r>
                        <w:t>Login</w:t>
                      </w:r>
                    </w:p>
                  </w:txbxContent>
                </v:textbox>
                <w10:wrap anchorx="margin"/>
              </v:shape>
            </w:pict>
          </mc:Fallback>
        </mc:AlternateContent>
      </w:r>
      <w:r w:rsidRPr="00447055">
        <w:rPr>
          <w:rFonts w:ascii="Calibri Light" w:hAnsi="Calibri Light" w:cs="Calibri Light"/>
          <w:noProof/>
        </w:rPr>
        <mc:AlternateContent>
          <mc:Choice Requires="wps">
            <w:drawing>
              <wp:anchor distT="0" distB="0" distL="114300" distR="114300" simplePos="0" relativeHeight="251679744" behindDoc="0" locked="0" layoutInCell="1" allowOverlap="1" wp14:anchorId="7BA55B04" wp14:editId="11A19148">
                <wp:simplePos x="0" y="0"/>
                <wp:positionH relativeFrom="margin">
                  <wp:posOffset>2743200</wp:posOffset>
                </wp:positionH>
                <wp:positionV relativeFrom="paragraph">
                  <wp:posOffset>129540</wp:posOffset>
                </wp:positionV>
                <wp:extent cx="695325" cy="3143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95325" cy="314325"/>
                        </a:xfrm>
                        <a:prstGeom prst="rect">
                          <a:avLst/>
                        </a:prstGeom>
                        <a:solidFill>
                          <a:sysClr val="window" lastClr="FFFFFF"/>
                        </a:solidFill>
                        <a:ln w="6350">
                          <a:solidFill>
                            <a:sysClr val="window" lastClr="FFFFFF"/>
                          </a:solidFill>
                        </a:ln>
                      </wps:spPr>
                      <wps:txbx>
                        <w:txbxContent>
                          <w:p w14:paraId="6E1478AA" w14:textId="77777777" w:rsidR="00447055" w:rsidRDefault="00447055" w:rsidP="00447055">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55B04" id="Text Box 16" o:spid="_x0000_s1029" type="#_x0000_t202" style="position:absolute;margin-left:3in;margin-top:10.2pt;width:54.75pt;height:24.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" fillcolor="window" strokecolor="window" strokeweight=".5pt">
                <v:textbox>
                  <w:txbxContent>
                    <w:p w14:paraId="6E1478AA" w14:textId="77777777" w:rsidR="00447055" w:rsidRDefault="00447055" w:rsidP="00447055">
                      <w:r>
                        <w:t>About Us</w:t>
                      </w:r>
                    </w:p>
                  </w:txbxContent>
                </v:textbox>
                <w10:wrap anchorx="margin"/>
              </v:shape>
            </w:pict>
          </mc:Fallback>
        </mc:AlternateContent>
      </w:r>
      <w:r w:rsidRPr="00447055">
        <w:rPr>
          <w:rFonts w:ascii="Calibri Light" w:hAnsi="Calibri Light" w:cs="Calibri Light"/>
          <w:noProof/>
        </w:rPr>
        <mc:AlternateContent>
          <mc:Choice Requires="wps">
            <w:drawing>
              <wp:anchor distT="0" distB="0" distL="114300" distR="114300" simplePos="0" relativeHeight="251678720" behindDoc="0" locked="0" layoutInCell="1" allowOverlap="1" wp14:anchorId="7E4F2F20" wp14:editId="3ECFD2C4">
                <wp:simplePos x="0" y="0"/>
                <wp:positionH relativeFrom="margin">
                  <wp:posOffset>1924050</wp:posOffset>
                </wp:positionH>
                <wp:positionV relativeFrom="paragraph">
                  <wp:posOffset>100965</wp:posOffset>
                </wp:positionV>
                <wp:extent cx="619125" cy="2857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solidFill>
                            <a:schemeClr val="bg1"/>
                          </a:solidFill>
                        </a:ln>
                      </wps:spPr>
                      <wps:txbx>
                        <w:txbxContent>
                          <w:p w14:paraId="3F958102" w14:textId="77777777" w:rsidR="00447055" w:rsidRDefault="00447055" w:rsidP="00447055">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F2F20" id="Text Box 17" o:spid="_x0000_s1030" type="#_x0000_t202" style="position:absolute;margin-left:151.5pt;margin-top:7.95pt;width:48.75pt;height:2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" fillcolor="white [3201]" strokecolor="white [3212]" strokeweight=".5pt">
                <v:textbox>
                  <w:txbxContent>
                    <w:p w14:paraId="3F958102" w14:textId="77777777" w:rsidR="00447055" w:rsidRDefault="00447055" w:rsidP="00447055">
                      <w:r>
                        <w:t>Home</w:t>
                      </w:r>
                    </w:p>
                  </w:txbxContent>
                </v:textbox>
                <w10:wrap anchorx="margin"/>
              </v:shape>
            </w:pict>
          </mc:Fallback>
        </mc:AlternateContent>
      </w:r>
      <w:r w:rsidRPr="00447055">
        <w:rPr>
          <w:rFonts w:ascii="Calibri Light" w:hAnsi="Calibri Light" w:cs="Calibri Light"/>
          <w:noProof/>
        </w:rPr>
        <mc:AlternateContent>
          <mc:Choice Requires="wps">
            <w:drawing>
              <wp:anchor distT="0" distB="0" distL="114300" distR="114300" simplePos="0" relativeHeight="251677696" behindDoc="0" locked="0" layoutInCell="1" allowOverlap="1" wp14:anchorId="45D571A9" wp14:editId="28762CAC">
                <wp:simplePos x="0" y="0"/>
                <wp:positionH relativeFrom="column">
                  <wp:posOffset>2657475</wp:posOffset>
                </wp:positionH>
                <wp:positionV relativeFrom="paragraph">
                  <wp:posOffset>15240</wp:posOffset>
                </wp:positionV>
                <wp:extent cx="9525" cy="5048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2E31E4"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09.25pt,1.2pt" to="210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" strokecolor="black [3200]" strokeweight=".5pt">
                <v:stroke joinstyle="miter"/>
              </v:line>
            </w:pict>
          </mc:Fallback>
        </mc:AlternateContent>
      </w:r>
      <w:r w:rsidRPr="00447055">
        <w:rPr>
          <w:rFonts w:ascii="Calibri Light" w:hAnsi="Calibri Light" w:cs="Calibri Light"/>
          <w:noProof/>
        </w:rPr>
        <mc:AlternateContent>
          <mc:Choice Requires="wps">
            <w:drawing>
              <wp:anchor distT="0" distB="0" distL="114300" distR="114300" simplePos="0" relativeHeight="251674624" behindDoc="0" locked="0" layoutInCell="1" allowOverlap="1" wp14:anchorId="589C98E0" wp14:editId="0AA1B3C7">
                <wp:simplePos x="0" y="0"/>
                <wp:positionH relativeFrom="column">
                  <wp:posOffset>1781175</wp:posOffset>
                </wp:positionH>
                <wp:positionV relativeFrom="paragraph">
                  <wp:posOffset>5715</wp:posOffset>
                </wp:positionV>
                <wp:extent cx="0" cy="504825"/>
                <wp:effectExtent l="0" t="0" r="38100" b="28575"/>
                <wp:wrapNone/>
                <wp:docPr id="19" name="Straight Connector 19"/>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F80202"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0.25pt,.45pt" to="140.2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" strokecolor="black [3200]" strokeweight=".5pt">
                <v:stroke joinstyle="miter"/>
              </v:line>
            </w:pict>
          </mc:Fallback>
        </mc:AlternateContent>
      </w:r>
      <w:r w:rsidRPr="00447055">
        <w:rPr>
          <w:rFonts w:ascii="Calibri Light" w:hAnsi="Calibri Light" w:cs="Calibri Light"/>
          <w:noProof/>
        </w:rPr>
        <mc:AlternateContent>
          <mc:Choice Requires="wps">
            <w:drawing>
              <wp:anchor distT="0" distB="0" distL="114300" distR="114300" simplePos="0" relativeHeight="251673600" behindDoc="0" locked="0" layoutInCell="1" allowOverlap="1" wp14:anchorId="787A8A11" wp14:editId="100FB7E6">
                <wp:simplePos x="0" y="0"/>
                <wp:positionH relativeFrom="column">
                  <wp:posOffset>19051</wp:posOffset>
                </wp:positionH>
                <wp:positionV relativeFrom="paragraph">
                  <wp:posOffset>15240</wp:posOffset>
                </wp:positionV>
                <wp:extent cx="5543550" cy="4953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5435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34EBF0" w14:textId="77777777" w:rsidR="00447055" w:rsidRDefault="00447055" w:rsidP="00447055">
                            <w:r>
                              <w:t>LOGO-(</w:t>
                            </w:r>
                            <w:proofErr w:type="spellStart"/>
                            <w:r>
                              <w:t>Portal_Name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7A8A11" id="Rectangle 20" o:spid="_x0000_s1031" style="position:absolute;margin-left:1.5pt;margin-top:1.2pt;width:436.5pt;height:3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" fillcolor="white [3201]" strokecolor="#70ad47 [3209]" strokeweight="1pt">
                <v:textbox>
                  <w:txbxContent>
                    <w:p w14:paraId="7034EBF0" w14:textId="77777777" w:rsidR="00447055" w:rsidRDefault="00447055" w:rsidP="00447055">
                      <w:r>
                        <w:t>LOGO-(</w:t>
                      </w:r>
                      <w:proofErr w:type="spellStart"/>
                      <w:r>
                        <w:t>Portal_Name</w:t>
                      </w:r>
                      <w:proofErr w:type="spellEnd"/>
                      <w:r>
                        <w:t>)</w:t>
                      </w:r>
                    </w:p>
                  </w:txbxContent>
                </v:textbox>
              </v:rect>
            </w:pict>
          </mc:Fallback>
        </mc:AlternateContent>
      </w:r>
      <w:r w:rsidRPr="00447055">
        <w:rPr>
          <w:rFonts w:ascii="Calibri Light" w:hAnsi="Calibri Light" w:cs="Calibri Light"/>
          <w:noProof/>
        </w:rPr>
        <mc:AlternateContent>
          <mc:Choice Requires="wps">
            <w:drawing>
              <wp:anchor distT="0" distB="0" distL="114300" distR="114300" simplePos="0" relativeHeight="251672576" behindDoc="0" locked="0" layoutInCell="1" allowOverlap="1" wp14:anchorId="460EA0A3" wp14:editId="3A355BE4">
                <wp:simplePos x="0" y="0"/>
                <wp:positionH relativeFrom="margin">
                  <wp:posOffset>0</wp:posOffset>
                </wp:positionH>
                <wp:positionV relativeFrom="paragraph">
                  <wp:posOffset>-635</wp:posOffset>
                </wp:positionV>
                <wp:extent cx="5562600" cy="3143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562600" cy="3143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4D5BD" id="Rectangle 21" o:spid="_x0000_s1026" style="position:absolute;margin-left:0;margin-top:-.05pt;width:438pt;height:247.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" fillcolor="white [3201]" strokecolor="#70ad47 [3209]" strokeweight="1pt">
                <w10:wrap anchorx="margin"/>
              </v:rect>
            </w:pict>
          </mc:Fallback>
        </mc:AlternateContent>
      </w:r>
    </w:p>
    <w:p w14:paraId="4B4B2964" w14:textId="77777777" w:rsidR="00447055" w:rsidRPr="00447055" w:rsidRDefault="00447055" w:rsidP="00447055">
      <w:pPr>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22752" behindDoc="0" locked="0" layoutInCell="1" allowOverlap="1" wp14:anchorId="2C130907" wp14:editId="714E2B28">
                <wp:simplePos x="0" y="0"/>
                <wp:positionH relativeFrom="column">
                  <wp:posOffset>4572000</wp:posOffset>
                </wp:positionH>
                <wp:positionV relativeFrom="paragraph">
                  <wp:posOffset>10160</wp:posOffset>
                </wp:positionV>
                <wp:extent cx="809625" cy="2667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809625"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DFD4A48" w14:textId="77777777" w:rsidR="00447055" w:rsidRPr="004E490C" w:rsidRDefault="00447055" w:rsidP="00447055">
                            <w:pPr>
                              <w:rPr>
                                <w:color w:val="000000" w:themeColor="text1"/>
                              </w:rPr>
                            </w:pPr>
                            <w:r w:rsidRPr="004E490C">
                              <w:rPr>
                                <w:color w:val="000000" w:themeColor="text1"/>
                              </w:rP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30907" id="Text Box 93" o:spid="_x0000_s1032" type="#_x0000_t202" style="position:absolute;margin-left:5in;margin-top:.8pt;width:63.75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" filled="f" stroked="f">
                <v:textbox>
                  <w:txbxContent>
                    <w:p w14:paraId="3DFD4A48" w14:textId="77777777" w:rsidR="00447055" w:rsidRPr="004E490C" w:rsidRDefault="00447055" w:rsidP="00447055">
                      <w:pPr>
                        <w:rPr>
                          <w:color w:val="000000" w:themeColor="text1"/>
                        </w:rPr>
                      </w:pPr>
                      <w:r w:rsidRPr="004E490C">
                        <w:rPr>
                          <w:color w:val="000000" w:themeColor="text1"/>
                        </w:rPr>
                        <w:t>Contact US</w:t>
                      </w:r>
                    </w:p>
                  </w:txbxContent>
                </v:textbox>
              </v:shape>
            </w:pict>
          </mc:Fallback>
        </mc:AlternateContent>
      </w:r>
    </w:p>
    <w:p w14:paraId="1D7FC06A" w14:textId="77777777" w:rsidR="00447055" w:rsidRPr="00447055" w:rsidRDefault="00447055" w:rsidP="00447055">
      <w:pPr>
        <w:rPr>
          <w:rFonts w:ascii="Calibri Light" w:hAnsi="Calibri Light" w:cs="Calibri Light"/>
        </w:rPr>
      </w:pPr>
    </w:p>
    <w:p w14:paraId="4905693D" w14:textId="77777777" w:rsidR="00447055" w:rsidRPr="00447055" w:rsidRDefault="00447055" w:rsidP="00447055">
      <w:pPr>
        <w:rPr>
          <w:rFonts w:ascii="Calibri Light" w:hAnsi="Calibri Light" w:cs="Calibri Light"/>
        </w:rPr>
      </w:pPr>
    </w:p>
    <w:p w14:paraId="6FA334FB" w14:textId="77777777" w:rsidR="00447055" w:rsidRPr="00447055" w:rsidRDefault="00447055" w:rsidP="00447055">
      <w:pPr>
        <w:rPr>
          <w:rFonts w:ascii="Calibri Light" w:hAnsi="Calibri Light" w:cs="Calibri Light"/>
        </w:rPr>
      </w:pPr>
    </w:p>
    <w:p w14:paraId="633469A2" w14:textId="77777777" w:rsidR="00447055" w:rsidRPr="00447055" w:rsidRDefault="00447055" w:rsidP="00447055">
      <w:pPr>
        <w:rPr>
          <w:rFonts w:ascii="Calibri Light" w:hAnsi="Calibri Light" w:cs="Calibri Light"/>
        </w:rPr>
      </w:pPr>
    </w:p>
    <w:p w14:paraId="6CC54DC8" w14:textId="77777777" w:rsidR="00447055" w:rsidRPr="00447055" w:rsidRDefault="00447055" w:rsidP="00447055">
      <w:pPr>
        <w:rPr>
          <w:rFonts w:ascii="Calibri Light" w:hAnsi="Calibri Light" w:cs="Calibri Light"/>
        </w:rPr>
      </w:pPr>
    </w:p>
    <w:p w14:paraId="6845DB01" w14:textId="77777777" w:rsidR="00447055" w:rsidRPr="00447055" w:rsidRDefault="00447055" w:rsidP="00447055">
      <w:pPr>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681792" behindDoc="0" locked="0" layoutInCell="1" allowOverlap="1" wp14:anchorId="5EDA80A9" wp14:editId="7F86B938">
                <wp:simplePos x="0" y="0"/>
                <wp:positionH relativeFrom="margin">
                  <wp:posOffset>1819275</wp:posOffset>
                </wp:positionH>
                <wp:positionV relativeFrom="paragraph">
                  <wp:posOffset>6350</wp:posOffset>
                </wp:positionV>
                <wp:extent cx="2181225" cy="12287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181225" cy="1228725"/>
                        </a:xfrm>
                        <a:prstGeom prst="rect">
                          <a:avLst/>
                        </a:prstGeom>
                        <a:solidFill>
                          <a:schemeClr val="lt1"/>
                        </a:solidFill>
                        <a:ln w="6350">
                          <a:solidFill>
                            <a:schemeClr val="bg1"/>
                          </a:solidFill>
                        </a:ln>
                      </wps:spPr>
                      <wps:txbx>
                        <w:txbxContent>
                          <w:p w14:paraId="58ACE017" w14:textId="77777777" w:rsidR="00447055" w:rsidRDefault="00447055" w:rsidP="00447055">
                            <w:pPr>
                              <w:jc w:val="center"/>
                            </w:pPr>
                            <w:r>
                              <w:t>Home Frame</w:t>
                            </w:r>
                          </w:p>
                          <w:p w14:paraId="7B1DADC4" w14:textId="77777777" w:rsidR="00447055" w:rsidRDefault="00447055" w:rsidP="00447055">
                            <w:pPr>
                              <w:jc w:val="center"/>
                            </w:pPr>
                          </w:p>
                          <w:p w14:paraId="3CA0291F" w14:textId="77777777" w:rsidR="00447055" w:rsidRDefault="00447055" w:rsidP="00447055">
                            <w:r>
                              <w:t xml:space="preserve">                   About Us Frame</w:t>
                            </w:r>
                          </w:p>
                          <w:p w14:paraId="675659E9" w14:textId="77777777" w:rsidR="00447055" w:rsidRDefault="00447055" w:rsidP="00447055">
                            <w:pPr>
                              <w:jc w:val="center"/>
                            </w:pPr>
                          </w:p>
                          <w:p w14:paraId="76C41CB4" w14:textId="77777777" w:rsidR="00447055" w:rsidRDefault="00447055" w:rsidP="00447055">
                            <w:pPr>
                              <w:jc w:val="center"/>
                            </w:pPr>
                            <w:r>
                              <w:t>Contact US Frame</w:t>
                            </w:r>
                          </w:p>
                          <w:p w14:paraId="5C8E1628" w14:textId="77777777" w:rsidR="00447055" w:rsidRDefault="00447055" w:rsidP="0044705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A80A9" id="Text Box 22" o:spid="_x0000_s1033" type="#_x0000_t202" style="position:absolute;margin-left:143.25pt;margin-top:.5pt;width:171.75pt;height:96.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" fillcolor="white [3201]" strokecolor="white [3212]" strokeweight=".5pt">
                <v:textbox>
                  <w:txbxContent>
                    <w:p w14:paraId="58ACE017" w14:textId="77777777" w:rsidR="00447055" w:rsidRDefault="00447055" w:rsidP="00447055">
                      <w:pPr>
                        <w:jc w:val="center"/>
                      </w:pPr>
                      <w:r>
                        <w:t>Home Frame</w:t>
                      </w:r>
                    </w:p>
                    <w:p w14:paraId="7B1DADC4" w14:textId="77777777" w:rsidR="00447055" w:rsidRDefault="00447055" w:rsidP="00447055">
                      <w:pPr>
                        <w:jc w:val="center"/>
                      </w:pPr>
                    </w:p>
                    <w:p w14:paraId="3CA0291F" w14:textId="77777777" w:rsidR="00447055" w:rsidRDefault="00447055" w:rsidP="00447055">
                      <w:r>
                        <w:t xml:space="preserve">                   About Us Frame</w:t>
                      </w:r>
                    </w:p>
                    <w:p w14:paraId="675659E9" w14:textId="77777777" w:rsidR="00447055" w:rsidRDefault="00447055" w:rsidP="00447055">
                      <w:pPr>
                        <w:jc w:val="center"/>
                      </w:pPr>
                    </w:p>
                    <w:p w14:paraId="76C41CB4" w14:textId="77777777" w:rsidR="00447055" w:rsidRDefault="00447055" w:rsidP="00447055">
                      <w:pPr>
                        <w:jc w:val="center"/>
                      </w:pPr>
                      <w:r>
                        <w:t>Contact US Frame</w:t>
                      </w:r>
                    </w:p>
                    <w:p w14:paraId="5C8E1628" w14:textId="77777777" w:rsidR="00447055" w:rsidRDefault="00447055" w:rsidP="00447055">
                      <w:pPr>
                        <w:jc w:val="center"/>
                      </w:pPr>
                    </w:p>
                  </w:txbxContent>
                </v:textbox>
                <w10:wrap anchorx="margin"/>
              </v:shape>
            </w:pict>
          </mc:Fallback>
        </mc:AlternateContent>
      </w:r>
    </w:p>
    <w:p w14:paraId="5AEF9E30" w14:textId="77777777" w:rsidR="00447055" w:rsidRPr="00447055" w:rsidRDefault="00447055" w:rsidP="00447055">
      <w:pPr>
        <w:rPr>
          <w:rFonts w:ascii="Calibri Light" w:hAnsi="Calibri Light" w:cs="Calibri Light"/>
        </w:rPr>
      </w:pPr>
    </w:p>
    <w:p w14:paraId="359475B3" w14:textId="77777777" w:rsidR="00447055" w:rsidRPr="00447055" w:rsidRDefault="00447055" w:rsidP="00447055">
      <w:pPr>
        <w:rPr>
          <w:rFonts w:ascii="Calibri Light" w:hAnsi="Calibri Light" w:cs="Calibri Light"/>
        </w:rPr>
      </w:pPr>
    </w:p>
    <w:p w14:paraId="1B741AD6" w14:textId="77777777" w:rsidR="00447055" w:rsidRPr="00447055" w:rsidRDefault="00447055" w:rsidP="00447055">
      <w:pPr>
        <w:rPr>
          <w:rFonts w:ascii="Calibri Light" w:hAnsi="Calibri Light" w:cs="Calibri Light"/>
        </w:rPr>
      </w:pPr>
    </w:p>
    <w:p w14:paraId="5036502B" w14:textId="77777777" w:rsidR="00447055" w:rsidRPr="00447055" w:rsidRDefault="00447055" w:rsidP="00447055">
      <w:pPr>
        <w:rPr>
          <w:rFonts w:ascii="Calibri Light" w:hAnsi="Calibri Light" w:cs="Calibri Light"/>
        </w:rPr>
      </w:pPr>
    </w:p>
    <w:p w14:paraId="4EAE65F3" w14:textId="77777777" w:rsidR="00447055" w:rsidRPr="00447055" w:rsidRDefault="00447055" w:rsidP="00447055">
      <w:pPr>
        <w:rPr>
          <w:rFonts w:ascii="Calibri Light" w:hAnsi="Calibri Light" w:cs="Calibri Light"/>
        </w:rPr>
      </w:pPr>
    </w:p>
    <w:p w14:paraId="1389FD70" w14:textId="77777777" w:rsidR="00447055" w:rsidRPr="00447055" w:rsidRDefault="00447055" w:rsidP="00447055">
      <w:pPr>
        <w:rPr>
          <w:rFonts w:ascii="Calibri Light" w:hAnsi="Calibri Light" w:cs="Calibri Light"/>
        </w:rPr>
      </w:pPr>
    </w:p>
    <w:p w14:paraId="2FCC6337" w14:textId="77777777" w:rsidR="00447055" w:rsidRPr="00447055" w:rsidRDefault="00447055" w:rsidP="00447055">
      <w:pPr>
        <w:rPr>
          <w:rFonts w:ascii="Calibri Light" w:hAnsi="Calibri Light" w:cs="Calibri Light"/>
        </w:rPr>
      </w:pPr>
    </w:p>
    <w:p w14:paraId="4F07114B" w14:textId="77777777" w:rsidR="00447055" w:rsidRPr="00447055" w:rsidRDefault="00447055" w:rsidP="00447055">
      <w:pPr>
        <w:rPr>
          <w:rFonts w:ascii="Calibri Light" w:hAnsi="Calibri Light" w:cs="Calibri Light"/>
        </w:rPr>
      </w:pPr>
    </w:p>
    <w:p w14:paraId="5D2F3BB1" w14:textId="77777777" w:rsidR="00447055" w:rsidRPr="00447055" w:rsidRDefault="00447055" w:rsidP="00447055">
      <w:pPr>
        <w:rPr>
          <w:rFonts w:ascii="Calibri Light" w:hAnsi="Calibri Light" w:cs="Calibri Light"/>
        </w:rPr>
      </w:pPr>
    </w:p>
    <w:p w14:paraId="7811E025" w14:textId="77777777" w:rsidR="00447055" w:rsidRPr="00447055" w:rsidRDefault="00447055" w:rsidP="00447055">
      <w:pPr>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21728" behindDoc="0" locked="0" layoutInCell="1" allowOverlap="1" wp14:anchorId="6E7C93C6" wp14:editId="3C3E0BA4">
                <wp:simplePos x="0" y="0"/>
                <wp:positionH relativeFrom="column">
                  <wp:posOffset>9525</wp:posOffset>
                </wp:positionH>
                <wp:positionV relativeFrom="paragraph">
                  <wp:posOffset>39370</wp:posOffset>
                </wp:positionV>
                <wp:extent cx="5553075" cy="266700"/>
                <wp:effectExtent l="0" t="0" r="28575" b="19050"/>
                <wp:wrapNone/>
                <wp:docPr id="88" name="Rectangle 88"/>
                <wp:cNvGraphicFramePr/>
                <a:graphic xmlns:a="http://schemas.openxmlformats.org/drawingml/2006/main">
                  <a:graphicData uri="http://schemas.microsoft.com/office/word/2010/wordprocessingShape">
                    <wps:wsp>
                      <wps:cNvSpPr/>
                      <wps:spPr>
                        <a:xfrm>
                          <a:off x="0" y="0"/>
                          <a:ext cx="55530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F2F39D" w14:textId="77777777" w:rsidR="00447055" w:rsidRDefault="00447055" w:rsidP="00447055">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7C93C6" id="Rectangle 88" o:spid="_x0000_s1034" style="position:absolute;margin-left:.75pt;margin-top:3.1pt;width:437.25pt;height:21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" fillcolor="white [3201]" strokecolor="#70ad47 [3209]" strokeweight="1pt">
                <v:textbox>
                  <w:txbxContent>
                    <w:p w14:paraId="3AF2F39D" w14:textId="77777777" w:rsidR="00447055" w:rsidRDefault="00447055" w:rsidP="00447055">
                      <w:r>
                        <w:t>Footer</w:t>
                      </w:r>
                    </w:p>
                  </w:txbxContent>
                </v:textbox>
              </v:rect>
            </w:pict>
          </mc:Fallback>
        </mc:AlternateContent>
      </w:r>
    </w:p>
    <w:p w14:paraId="60D0EC64" w14:textId="77777777" w:rsidR="00447055" w:rsidRPr="00447055" w:rsidRDefault="00447055" w:rsidP="00447055">
      <w:pPr>
        <w:rPr>
          <w:rFonts w:ascii="Calibri Light" w:hAnsi="Calibri Light" w:cs="Calibri Light"/>
        </w:rPr>
      </w:pPr>
    </w:p>
    <w:p w14:paraId="4A09A965" w14:textId="77777777" w:rsidR="00447055" w:rsidRPr="00447055" w:rsidRDefault="00447055" w:rsidP="00447055">
      <w:pPr>
        <w:rPr>
          <w:rFonts w:ascii="Calibri Light" w:hAnsi="Calibri Light" w:cs="Calibri Light"/>
        </w:rPr>
      </w:pPr>
    </w:p>
    <w:p w14:paraId="6FB46533" w14:textId="77777777" w:rsidR="00447055" w:rsidRPr="00447055" w:rsidRDefault="00447055" w:rsidP="00447055">
      <w:pPr>
        <w:rPr>
          <w:rFonts w:ascii="Calibri Light" w:hAnsi="Calibri Light" w:cs="Calibri Light"/>
        </w:rPr>
      </w:pPr>
    </w:p>
    <w:p w14:paraId="769B49BD" w14:textId="77777777" w:rsidR="00447055" w:rsidRPr="00447055" w:rsidRDefault="00447055" w:rsidP="00447055">
      <w:pPr>
        <w:rPr>
          <w:rFonts w:ascii="Calibri Light" w:hAnsi="Calibri Light" w:cs="Calibri Light"/>
        </w:rPr>
      </w:pPr>
    </w:p>
    <w:p w14:paraId="3E68CD5F" w14:textId="77777777" w:rsidR="00447055" w:rsidRPr="00447055" w:rsidRDefault="00447055" w:rsidP="00447055">
      <w:pPr>
        <w:rPr>
          <w:rFonts w:ascii="Calibri Light" w:hAnsi="Calibri Light" w:cs="Calibri Light"/>
        </w:rPr>
      </w:pPr>
    </w:p>
    <w:p w14:paraId="559B9D23" w14:textId="77777777" w:rsidR="00447055" w:rsidRPr="00447055" w:rsidRDefault="00447055" w:rsidP="00447055">
      <w:pPr>
        <w:rPr>
          <w:rFonts w:ascii="Calibri Light" w:hAnsi="Calibri Light" w:cs="Calibri Light"/>
        </w:rPr>
      </w:pPr>
    </w:p>
    <w:p w14:paraId="4DE82992" w14:textId="77777777" w:rsidR="00447055" w:rsidRPr="00447055" w:rsidRDefault="00447055" w:rsidP="00447055">
      <w:pPr>
        <w:rPr>
          <w:rFonts w:ascii="Calibri Light" w:hAnsi="Calibri Light" w:cs="Calibri Light"/>
        </w:rPr>
      </w:pPr>
    </w:p>
    <w:p w14:paraId="5E8FA86B" w14:textId="77777777" w:rsidR="00447055" w:rsidRPr="00447055" w:rsidRDefault="00447055" w:rsidP="00447055">
      <w:pPr>
        <w:rPr>
          <w:rFonts w:ascii="Calibri Light" w:hAnsi="Calibri Light" w:cs="Calibri Light"/>
        </w:rPr>
      </w:pPr>
    </w:p>
    <w:p w14:paraId="483CFDAB" w14:textId="77777777" w:rsidR="00447055" w:rsidRPr="00447055" w:rsidRDefault="00447055" w:rsidP="00447055">
      <w:pPr>
        <w:rPr>
          <w:rFonts w:ascii="Calibri Light" w:hAnsi="Calibri Light" w:cs="Calibri Light"/>
        </w:rPr>
      </w:pPr>
    </w:p>
    <w:p w14:paraId="66DC5911" w14:textId="77777777" w:rsidR="00447055" w:rsidRPr="00447055" w:rsidRDefault="00447055" w:rsidP="00447055">
      <w:pPr>
        <w:rPr>
          <w:rFonts w:ascii="Calibri Light" w:hAnsi="Calibri Light" w:cs="Calibri Light"/>
        </w:rPr>
      </w:pPr>
    </w:p>
    <w:p w14:paraId="2E51DA1D" w14:textId="77777777" w:rsidR="00447055" w:rsidRPr="00447055" w:rsidRDefault="00447055" w:rsidP="00447055">
      <w:pPr>
        <w:rPr>
          <w:rFonts w:ascii="Calibri Light" w:hAnsi="Calibri Light" w:cs="Calibri Light"/>
        </w:rPr>
      </w:pPr>
    </w:p>
    <w:p w14:paraId="15294475" w14:textId="77777777" w:rsidR="00447055" w:rsidRPr="00447055" w:rsidRDefault="00447055" w:rsidP="00447055">
      <w:pPr>
        <w:rPr>
          <w:rFonts w:ascii="Calibri Light" w:hAnsi="Calibri Light" w:cs="Calibri Light"/>
        </w:rPr>
      </w:pPr>
    </w:p>
    <w:p w14:paraId="6B33FFA3" w14:textId="77777777" w:rsidR="00447055" w:rsidRPr="00447055" w:rsidRDefault="00447055" w:rsidP="00447055">
      <w:pPr>
        <w:rPr>
          <w:rFonts w:ascii="Calibri Light" w:hAnsi="Calibri Light" w:cs="Calibri Light"/>
        </w:rPr>
      </w:pPr>
    </w:p>
    <w:p w14:paraId="44E306D4"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rPr>
        <w:br w:type="page"/>
      </w:r>
    </w:p>
    <w:p w14:paraId="5489BB2C"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w:lastRenderedPageBreak/>
        <mc:AlternateContent>
          <mc:Choice Requires="wps">
            <w:drawing>
              <wp:anchor distT="0" distB="0" distL="114300" distR="114300" simplePos="0" relativeHeight="251684864" behindDoc="0" locked="0" layoutInCell="1" allowOverlap="1" wp14:anchorId="33515E08" wp14:editId="53912F5F">
                <wp:simplePos x="0" y="0"/>
                <wp:positionH relativeFrom="margin">
                  <wp:align>center</wp:align>
                </wp:positionH>
                <wp:positionV relativeFrom="paragraph">
                  <wp:posOffset>2700625</wp:posOffset>
                </wp:positionV>
                <wp:extent cx="595334" cy="308344"/>
                <wp:effectExtent l="0" t="0" r="14605" b="15875"/>
                <wp:wrapNone/>
                <wp:docPr id="23" name="Text Box 23"/>
                <wp:cNvGraphicFramePr/>
                <a:graphic xmlns:a="http://schemas.openxmlformats.org/drawingml/2006/main">
                  <a:graphicData uri="http://schemas.microsoft.com/office/word/2010/wordprocessingShape">
                    <wps:wsp>
                      <wps:cNvSpPr txBox="1"/>
                      <wps:spPr>
                        <a:xfrm>
                          <a:off x="0" y="0"/>
                          <a:ext cx="595334" cy="308344"/>
                        </a:xfrm>
                        <a:prstGeom prst="rect">
                          <a:avLst/>
                        </a:prstGeom>
                        <a:ln/>
                      </wps:spPr>
                      <wps:style>
                        <a:lnRef idx="3">
                          <a:schemeClr val="lt1"/>
                        </a:lnRef>
                        <a:fillRef idx="1">
                          <a:schemeClr val="accent6"/>
                        </a:fillRef>
                        <a:effectRef idx="1">
                          <a:schemeClr val="accent6"/>
                        </a:effectRef>
                        <a:fontRef idx="minor">
                          <a:schemeClr val="lt1"/>
                        </a:fontRef>
                      </wps:style>
                      <wps:txbx>
                        <w:txbxContent>
                          <w:p w14:paraId="4E6029FB" w14:textId="77777777" w:rsidR="00447055" w:rsidRDefault="00447055" w:rsidP="00447055">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15E08" id="Text Box 23" o:spid="_x0000_s1035" type="#_x0000_t202" style="position:absolute;margin-left:0;margin-top:212.65pt;width:46.9pt;height:24.3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" fillcolor="#70ad47 [3209]" strokecolor="white [3201]" strokeweight="1.5pt">
                <v:textbox>
                  <w:txbxContent>
                    <w:p w14:paraId="4E6029FB" w14:textId="77777777" w:rsidR="00447055" w:rsidRDefault="00447055" w:rsidP="00447055">
                      <w:r>
                        <w:t>LOGIN</w:t>
                      </w:r>
                    </w:p>
                  </w:txbxContent>
                </v:textbox>
                <w10:wrap anchorx="margin"/>
              </v:shape>
            </w:pict>
          </mc:Fallback>
        </mc:AlternateContent>
      </w:r>
      <w:r w:rsidRPr="00447055">
        <w:rPr>
          <w:rFonts w:ascii="Calibri Light" w:hAnsi="Calibri Light" w:cs="Calibri Light"/>
          <w:noProof/>
        </w:rPr>
        <mc:AlternateContent>
          <mc:Choice Requires="wps">
            <w:drawing>
              <wp:anchor distT="0" distB="0" distL="114300" distR="114300" simplePos="0" relativeHeight="251682816" behindDoc="0" locked="0" layoutInCell="1" allowOverlap="1" wp14:anchorId="03D340E2" wp14:editId="5A6CCAC2">
                <wp:simplePos x="0" y="0"/>
                <wp:positionH relativeFrom="margin">
                  <wp:posOffset>1403498</wp:posOffset>
                </wp:positionH>
                <wp:positionV relativeFrom="paragraph">
                  <wp:posOffset>1605515</wp:posOffset>
                </wp:positionV>
                <wp:extent cx="3742660" cy="2190307"/>
                <wp:effectExtent l="0" t="0" r="10795" b="19685"/>
                <wp:wrapNone/>
                <wp:docPr id="24" name="Text Box 24"/>
                <wp:cNvGraphicFramePr/>
                <a:graphic xmlns:a="http://schemas.openxmlformats.org/drawingml/2006/main">
                  <a:graphicData uri="http://schemas.microsoft.com/office/word/2010/wordprocessingShape">
                    <wps:wsp>
                      <wps:cNvSpPr txBox="1"/>
                      <wps:spPr>
                        <a:xfrm>
                          <a:off x="0" y="0"/>
                          <a:ext cx="3742660" cy="2190307"/>
                        </a:xfrm>
                        <a:prstGeom prst="rect">
                          <a:avLst/>
                        </a:prstGeom>
                        <a:solidFill>
                          <a:schemeClr val="lt1"/>
                        </a:solidFill>
                        <a:ln w="6350">
                          <a:solidFill>
                            <a:schemeClr val="bg1"/>
                          </a:solidFill>
                        </a:ln>
                      </wps:spPr>
                      <wps:txbx>
                        <w:txbxContent>
                          <w:p w14:paraId="19EBD72E" w14:textId="77777777" w:rsidR="00447055" w:rsidRDefault="00447055" w:rsidP="00447055">
                            <w:r>
                              <w:t>Email</w:t>
                            </w:r>
                          </w:p>
                          <w:p w14:paraId="07AAC4E0" w14:textId="77777777" w:rsidR="00447055" w:rsidRDefault="00447055" w:rsidP="00447055"/>
                          <w:p w14:paraId="3D4F6B97" w14:textId="77777777" w:rsidR="00447055" w:rsidRDefault="00447055" w:rsidP="00447055">
                            <w:r>
                              <w:t xml:space="preserve"> Password             </w:t>
                            </w:r>
                            <w:r w:rsidRPr="002067EF">
                              <w:rPr>
                                <w:noProof/>
                              </w:rPr>
                              <w:drawing>
                                <wp:inline distT="0" distB="0" distL="0" distR="0" wp14:anchorId="03652373" wp14:editId="5A0DB58A">
                                  <wp:extent cx="1445895" cy="148590"/>
                                  <wp:effectExtent l="0" t="0" r="1905"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2ADF4BC2" w14:textId="77777777" w:rsidR="00447055" w:rsidRDefault="00447055" w:rsidP="00447055">
                            <w:r>
                              <w:t xml:space="preserve">     </w:t>
                            </w:r>
                          </w:p>
                          <w:p w14:paraId="536A2B64" w14:textId="77777777" w:rsidR="00447055" w:rsidRDefault="00447055" w:rsidP="00447055">
                            <w:r>
                              <w:t xml:space="preserve">                                            Forgot Password?</w:t>
                            </w:r>
                          </w:p>
                          <w:p w14:paraId="2B0F73F8" w14:textId="77777777" w:rsidR="00447055" w:rsidRDefault="00447055" w:rsidP="00447055">
                            <w:r>
                              <w:t xml:space="preserve">             </w:t>
                            </w:r>
                          </w:p>
                          <w:p w14:paraId="0AE0C65E" w14:textId="77777777" w:rsidR="00447055" w:rsidRDefault="00447055" w:rsidP="00447055">
                            <w:r>
                              <w:t xml:space="preserve">                                      </w:t>
                            </w:r>
                          </w:p>
                          <w:p w14:paraId="6C26AC62" w14:textId="77777777" w:rsidR="00447055" w:rsidRDefault="00447055" w:rsidP="00447055"/>
                          <w:p w14:paraId="22B01A33" w14:textId="77777777" w:rsidR="00447055" w:rsidRDefault="00447055" w:rsidP="00447055">
                            <w:r>
                              <w:t>New User? Register Here</w:t>
                            </w:r>
                          </w:p>
                          <w:p w14:paraId="58E9CDE6" w14:textId="77777777" w:rsidR="00447055" w:rsidRDefault="00447055" w:rsidP="00447055"/>
                          <w:p w14:paraId="1C8CD350" w14:textId="77777777" w:rsidR="00447055" w:rsidRDefault="00447055" w:rsidP="00447055">
                            <w:r>
                              <w:t xml:space="preserve">                   Are you a Farmer or 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340E2" id="Text Box 24" o:spid="_x0000_s1036" type="#_x0000_t202" style="position:absolute;margin-left:110.5pt;margin-top:126.4pt;width:294.7pt;height:172.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" fillcolor="white [3201]" strokecolor="white [3212]" strokeweight=".5pt">
                <v:textbox>
                  <w:txbxContent>
                    <w:p w14:paraId="19EBD72E" w14:textId="77777777" w:rsidR="00447055" w:rsidRDefault="00447055" w:rsidP="00447055">
                      <w:r>
                        <w:t>Email</w:t>
                      </w:r>
                    </w:p>
                    <w:p w14:paraId="07AAC4E0" w14:textId="77777777" w:rsidR="00447055" w:rsidRDefault="00447055" w:rsidP="00447055"/>
                    <w:p w14:paraId="3D4F6B97" w14:textId="77777777" w:rsidR="00447055" w:rsidRDefault="00447055" w:rsidP="00447055">
                      <w:r>
                        <w:t xml:space="preserve"> Password             </w:t>
                      </w:r>
                      <w:r w:rsidRPr="002067EF">
                        <w:rPr>
                          <w:noProof/>
                        </w:rPr>
                        <w:drawing>
                          <wp:inline distT="0" distB="0" distL="0" distR="0" wp14:anchorId="03652373" wp14:editId="5A0DB58A">
                            <wp:extent cx="1445895" cy="148590"/>
                            <wp:effectExtent l="0" t="0" r="1905"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2ADF4BC2" w14:textId="77777777" w:rsidR="00447055" w:rsidRDefault="00447055" w:rsidP="00447055">
                      <w:r>
                        <w:t xml:space="preserve">     </w:t>
                      </w:r>
                    </w:p>
                    <w:p w14:paraId="536A2B64" w14:textId="77777777" w:rsidR="00447055" w:rsidRDefault="00447055" w:rsidP="00447055">
                      <w:r>
                        <w:t xml:space="preserve">                                            Forgot Password?</w:t>
                      </w:r>
                    </w:p>
                    <w:p w14:paraId="2B0F73F8" w14:textId="77777777" w:rsidR="00447055" w:rsidRDefault="00447055" w:rsidP="00447055">
                      <w:r>
                        <w:t xml:space="preserve">             </w:t>
                      </w:r>
                    </w:p>
                    <w:p w14:paraId="0AE0C65E" w14:textId="77777777" w:rsidR="00447055" w:rsidRDefault="00447055" w:rsidP="00447055">
                      <w:r>
                        <w:t xml:space="preserve">                                      </w:t>
                      </w:r>
                    </w:p>
                    <w:p w14:paraId="6C26AC62" w14:textId="77777777" w:rsidR="00447055" w:rsidRDefault="00447055" w:rsidP="00447055"/>
                    <w:p w14:paraId="22B01A33" w14:textId="77777777" w:rsidR="00447055" w:rsidRDefault="00447055" w:rsidP="00447055">
                      <w:r>
                        <w:t>New User? Register Here</w:t>
                      </w:r>
                    </w:p>
                    <w:p w14:paraId="58E9CDE6" w14:textId="77777777" w:rsidR="00447055" w:rsidRDefault="00447055" w:rsidP="00447055"/>
                    <w:p w14:paraId="1C8CD350" w14:textId="77777777" w:rsidR="00447055" w:rsidRDefault="00447055" w:rsidP="00447055">
                      <w:r>
                        <w:t xml:space="preserve">                   Are you a Farmer or Bidder?</w:t>
                      </w:r>
                    </w:p>
                  </w:txbxContent>
                </v:textbox>
                <w10:wrap anchorx="margin"/>
              </v:shape>
            </w:pict>
          </mc:Fallback>
        </mc:AlternateContent>
      </w:r>
      <w:r w:rsidRPr="00447055">
        <w:rPr>
          <w:rFonts w:ascii="Calibri Light" w:hAnsi="Calibri Light" w:cs="Calibri Light"/>
          <w:noProof/>
        </w:rPr>
        <mc:AlternateContent>
          <mc:Choice Requires="wps">
            <w:drawing>
              <wp:anchor distT="0" distB="0" distL="114300" distR="114300" simplePos="0" relativeHeight="251683840" behindDoc="0" locked="0" layoutInCell="1" allowOverlap="1" wp14:anchorId="1AAB5835" wp14:editId="3A63BA07">
                <wp:simplePos x="0" y="0"/>
                <wp:positionH relativeFrom="column">
                  <wp:posOffset>2434235</wp:posOffset>
                </wp:positionH>
                <wp:positionV relativeFrom="paragraph">
                  <wp:posOffset>1700766</wp:posOffset>
                </wp:positionV>
                <wp:extent cx="1456661" cy="159488"/>
                <wp:effectExtent l="0" t="0" r="10795" b="12065"/>
                <wp:wrapNone/>
                <wp:docPr id="25" name="Rectangle 25"/>
                <wp:cNvGraphicFramePr/>
                <a:graphic xmlns:a="http://schemas.openxmlformats.org/drawingml/2006/main">
                  <a:graphicData uri="http://schemas.microsoft.com/office/word/2010/wordprocessingShape">
                    <wps:wsp>
                      <wps:cNvSpPr/>
                      <wps:spPr>
                        <a:xfrm>
                          <a:off x="0" y="0"/>
                          <a:ext cx="1456661" cy="1594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FF8B0" id="Rectangle 25" o:spid="_x0000_s1026" style="position:absolute;margin-left:191.65pt;margin-top:133.9pt;width:114.7pt;height:12.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" fillcolor="white [3201]" strokecolor="#70ad47 [3209]" strokeweight="1pt"/>
            </w:pict>
          </mc:Fallback>
        </mc:AlternateContent>
      </w:r>
      <w:r w:rsidRPr="00447055">
        <w:rPr>
          <w:rFonts w:ascii="Calibri Light" w:hAnsi="Calibri Light" w:cs="Calibri Light"/>
          <w:noProof/>
        </w:rPr>
        <mc:AlternateContent>
          <mc:Choice Requires="wps">
            <w:drawing>
              <wp:anchor distT="0" distB="0" distL="114300" distR="114300" simplePos="0" relativeHeight="251670528" behindDoc="0" locked="0" layoutInCell="1" allowOverlap="1" wp14:anchorId="1EE4710B" wp14:editId="3CD165F3">
                <wp:simplePos x="0" y="0"/>
                <wp:positionH relativeFrom="column">
                  <wp:posOffset>514022</wp:posOffset>
                </wp:positionH>
                <wp:positionV relativeFrom="paragraph">
                  <wp:posOffset>1106476</wp:posOffset>
                </wp:positionV>
                <wp:extent cx="5562600" cy="31432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5562600" cy="3143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975E4" id="Rectangle 26" o:spid="_x0000_s1026" style="position:absolute;margin-left:40.45pt;margin-top:87.1pt;width:438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" fillcolor="white [3201]" strokecolor="#70ad47 [3209]" strokeweight="1pt"/>
            </w:pict>
          </mc:Fallback>
        </mc:AlternateContent>
      </w:r>
      <w:r w:rsidRPr="00447055">
        <w:rPr>
          <w:rFonts w:ascii="Calibri Light" w:hAnsi="Calibri Light" w:cs="Calibri Light"/>
        </w:rPr>
        <w:t>2) Login</w:t>
      </w:r>
      <w:r w:rsidRPr="00447055">
        <w:rPr>
          <w:rFonts w:ascii="Calibri Light" w:hAnsi="Calibri Light" w:cs="Calibri Light"/>
        </w:rPr>
        <w:br w:type="page"/>
      </w:r>
    </w:p>
    <w:p w14:paraId="42DE5DC0"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w:lastRenderedPageBreak/>
        <mc:AlternateContent>
          <mc:Choice Requires="wps">
            <w:drawing>
              <wp:anchor distT="0" distB="0" distL="114300" distR="114300" simplePos="0" relativeHeight="251671552" behindDoc="0" locked="0" layoutInCell="1" allowOverlap="1" wp14:anchorId="4840E289" wp14:editId="7C3F71A4">
                <wp:simplePos x="0" y="0"/>
                <wp:positionH relativeFrom="margin">
                  <wp:align>right</wp:align>
                </wp:positionH>
                <wp:positionV relativeFrom="paragraph">
                  <wp:posOffset>649238</wp:posOffset>
                </wp:positionV>
                <wp:extent cx="6063916" cy="7315200"/>
                <wp:effectExtent l="0" t="0" r="13335" b="19050"/>
                <wp:wrapNone/>
                <wp:docPr id="27" name="Rectangle 27"/>
                <wp:cNvGraphicFramePr/>
                <a:graphic xmlns:a="http://schemas.openxmlformats.org/drawingml/2006/main">
                  <a:graphicData uri="http://schemas.microsoft.com/office/word/2010/wordprocessingShape">
                    <wps:wsp>
                      <wps:cNvSpPr/>
                      <wps:spPr>
                        <a:xfrm>
                          <a:off x="0" y="0"/>
                          <a:ext cx="6063916" cy="7315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27708" id="Rectangle 27" o:spid="_x0000_s1026" style="position:absolute;margin-left:426.25pt;margin-top:51.1pt;width:477.45pt;height:8in;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" fillcolor="white [3201]" strokecolor="#70ad47 [3209]" strokeweight="1pt">
                <w10:wrap anchorx="margin"/>
              </v:rect>
            </w:pict>
          </mc:Fallback>
        </mc:AlternateContent>
      </w:r>
      <w:r w:rsidRPr="00447055">
        <w:rPr>
          <w:rFonts w:ascii="Calibri Light" w:hAnsi="Calibri Light" w:cs="Calibri Light"/>
        </w:rPr>
        <w:t>3) Registration Form</w:t>
      </w:r>
    </w:p>
    <w:p w14:paraId="67BF75A0"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689984" behindDoc="0" locked="0" layoutInCell="1" allowOverlap="1" wp14:anchorId="28F7928C" wp14:editId="3CBDC2FA">
                <wp:simplePos x="0" y="0"/>
                <wp:positionH relativeFrom="column">
                  <wp:posOffset>3249295</wp:posOffset>
                </wp:positionH>
                <wp:positionV relativeFrom="paragraph">
                  <wp:posOffset>7025005</wp:posOffset>
                </wp:positionV>
                <wp:extent cx="925047" cy="308344"/>
                <wp:effectExtent l="0" t="0" r="27940" b="15875"/>
                <wp:wrapNone/>
                <wp:docPr id="48" name="Text Box 48"/>
                <wp:cNvGraphicFramePr/>
                <a:graphic xmlns:a="http://schemas.openxmlformats.org/drawingml/2006/main">
                  <a:graphicData uri="http://schemas.microsoft.com/office/word/2010/wordprocessingShape">
                    <wps:wsp>
                      <wps:cNvSpPr txBox="1"/>
                      <wps:spPr>
                        <a:xfrm>
                          <a:off x="0" y="0"/>
                          <a:ext cx="925047" cy="308344"/>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6EE24029" w14:textId="77777777" w:rsidR="00447055" w:rsidRDefault="00447055" w:rsidP="00447055">
                            <w:r>
                              <w:t xml:space="preserve">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7928C" id="Text Box 48" o:spid="_x0000_s1037" type="#_x0000_t202" style="position:absolute;margin-left:255.85pt;margin-top:553.15pt;width:72.85pt;height:2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" fillcolor="#70ad47 [3209]" strokecolor="#375623 [1609]" strokeweight="1pt">
                <v:textbox>
                  <w:txbxContent>
                    <w:p w14:paraId="6EE24029" w14:textId="77777777" w:rsidR="00447055" w:rsidRDefault="00447055" w:rsidP="00447055">
                      <w:r>
                        <w:t xml:space="preserve">     RESET</w:t>
                      </w:r>
                    </w:p>
                  </w:txbxContent>
                </v:textbox>
              </v:shape>
            </w:pict>
          </mc:Fallback>
        </mc:AlternateContent>
      </w:r>
      <w:r w:rsidRPr="00447055">
        <w:rPr>
          <w:rFonts w:ascii="Calibri Light" w:hAnsi="Calibri Light" w:cs="Calibri Light"/>
          <w:noProof/>
        </w:rPr>
        <mc:AlternateContent>
          <mc:Choice Requires="wps">
            <w:drawing>
              <wp:anchor distT="0" distB="0" distL="114300" distR="114300" simplePos="0" relativeHeight="251688960" behindDoc="0" locked="0" layoutInCell="1" allowOverlap="1" wp14:anchorId="56EDBA8C" wp14:editId="791A82DE">
                <wp:simplePos x="0" y="0"/>
                <wp:positionH relativeFrom="column">
                  <wp:posOffset>648970</wp:posOffset>
                </wp:positionH>
                <wp:positionV relativeFrom="paragraph">
                  <wp:posOffset>7043420</wp:posOffset>
                </wp:positionV>
                <wp:extent cx="1031358" cy="308344"/>
                <wp:effectExtent l="0" t="0" r="16510" b="15875"/>
                <wp:wrapNone/>
                <wp:docPr id="47" name="Text Box 47"/>
                <wp:cNvGraphicFramePr/>
                <a:graphic xmlns:a="http://schemas.openxmlformats.org/drawingml/2006/main">
                  <a:graphicData uri="http://schemas.microsoft.com/office/word/2010/wordprocessingShape">
                    <wps:wsp>
                      <wps:cNvSpPr txBox="1"/>
                      <wps:spPr>
                        <a:xfrm>
                          <a:off x="0" y="0"/>
                          <a:ext cx="1031358" cy="308344"/>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0984B24" w14:textId="77777777" w:rsidR="00447055" w:rsidRDefault="00447055" w:rsidP="00447055">
                            <w:r>
                              <w:t xml:space="preserve">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EDBA8C" id="Text Box 47" o:spid="_x0000_s1038" type="#_x0000_t202" style="position:absolute;margin-left:51.1pt;margin-top:554.6pt;width:81.2pt;height:24.3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" fillcolor="#70ad47 [3209]" strokecolor="#375623 [1609]" strokeweight="1pt">
                <v:textbox>
                  <w:txbxContent>
                    <w:p w14:paraId="20984B24" w14:textId="77777777" w:rsidR="00447055" w:rsidRDefault="00447055" w:rsidP="00447055">
                      <w:r>
                        <w:t xml:space="preserve">    REGISTER</w:t>
                      </w:r>
                    </w:p>
                  </w:txbxContent>
                </v:textbox>
              </v:shape>
            </w:pict>
          </mc:Fallback>
        </mc:AlternateContent>
      </w:r>
      <w:r w:rsidRPr="00447055">
        <w:rPr>
          <w:rFonts w:ascii="Calibri Light" w:hAnsi="Calibri Light" w:cs="Calibri Light"/>
          <w:noProof/>
        </w:rPr>
        <mc:AlternateContent>
          <mc:Choice Requires="wps">
            <w:drawing>
              <wp:anchor distT="0" distB="0" distL="114300" distR="114300" simplePos="0" relativeHeight="251686912" behindDoc="0" locked="0" layoutInCell="1" allowOverlap="1" wp14:anchorId="091B8214" wp14:editId="7F59DD74">
                <wp:simplePos x="0" y="0"/>
                <wp:positionH relativeFrom="column">
                  <wp:posOffset>1104575</wp:posOffset>
                </wp:positionH>
                <wp:positionV relativeFrom="paragraph">
                  <wp:posOffset>2252198</wp:posOffset>
                </wp:positionV>
                <wp:extent cx="2317897" cy="276446"/>
                <wp:effectExtent l="0" t="0" r="25400" b="28575"/>
                <wp:wrapNone/>
                <wp:docPr id="29" name="Text Box 29"/>
                <wp:cNvGraphicFramePr/>
                <a:graphic xmlns:a="http://schemas.openxmlformats.org/drawingml/2006/main">
                  <a:graphicData uri="http://schemas.microsoft.com/office/word/2010/wordprocessingShape">
                    <wps:wsp>
                      <wps:cNvSpPr txBox="1"/>
                      <wps:spPr>
                        <a:xfrm>
                          <a:off x="0" y="0"/>
                          <a:ext cx="2317897" cy="276446"/>
                        </a:xfrm>
                        <a:prstGeom prst="rect">
                          <a:avLst/>
                        </a:prstGeom>
                        <a:solidFill>
                          <a:schemeClr val="lt1"/>
                        </a:solidFill>
                        <a:ln w="6350">
                          <a:solidFill>
                            <a:schemeClr val="bg1"/>
                          </a:solidFill>
                        </a:ln>
                      </wps:spPr>
                      <wps:txbx>
                        <w:txbxContent>
                          <w:p w14:paraId="216C7841" w14:textId="77777777" w:rsidR="00447055" w:rsidRDefault="00447055" w:rsidP="00447055">
                            <w:r>
                              <w:t>Address Line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B8214" id="Text Box 29" o:spid="_x0000_s1039" type="#_x0000_t202" style="position:absolute;margin-left:86.95pt;margin-top:177.35pt;width:182.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" fillcolor="white [3201]" strokecolor="white [3212]" strokeweight=".5pt">
                <v:textbox>
                  <w:txbxContent>
                    <w:p w14:paraId="216C7841" w14:textId="77777777" w:rsidR="00447055" w:rsidRDefault="00447055" w:rsidP="00447055">
                      <w:r>
                        <w:t>Address Line 1</w:t>
                      </w:r>
                    </w:p>
                  </w:txbxContent>
                </v:textbox>
              </v:shape>
            </w:pict>
          </mc:Fallback>
        </mc:AlternateContent>
      </w:r>
      <w:r w:rsidRPr="00447055">
        <w:rPr>
          <w:rFonts w:ascii="Calibri Light" w:hAnsi="Calibri Light" w:cs="Calibri Light"/>
          <w:noProof/>
        </w:rPr>
        <mc:AlternateContent>
          <mc:Choice Requires="wps">
            <w:drawing>
              <wp:anchor distT="0" distB="0" distL="114300" distR="114300" simplePos="0" relativeHeight="251687936" behindDoc="0" locked="0" layoutInCell="1" allowOverlap="1" wp14:anchorId="3591A114" wp14:editId="2EDD5282">
                <wp:simplePos x="0" y="0"/>
                <wp:positionH relativeFrom="column">
                  <wp:posOffset>1105535</wp:posOffset>
                </wp:positionH>
                <wp:positionV relativeFrom="paragraph">
                  <wp:posOffset>2807778</wp:posOffset>
                </wp:positionV>
                <wp:extent cx="2519916" cy="265814"/>
                <wp:effectExtent l="0" t="0" r="13970" b="20320"/>
                <wp:wrapNone/>
                <wp:docPr id="36" name="Text Box 36"/>
                <wp:cNvGraphicFramePr/>
                <a:graphic xmlns:a="http://schemas.openxmlformats.org/drawingml/2006/main">
                  <a:graphicData uri="http://schemas.microsoft.com/office/word/2010/wordprocessingShape">
                    <wps:wsp>
                      <wps:cNvSpPr txBox="1"/>
                      <wps:spPr>
                        <a:xfrm>
                          <a:off x="0" y="0"/>
                          <a:ext cx="2519916" cy="265814"/>
                        </a:xfrm>
                        <a:prstGeom prst="rect">
                          <a:avLst/>
                        </a:prstGeom>
                        <a:solidFill>
                          <a:schemeClr val="lt1"/>
                        </a:solidFill>
                        <a:ln w="6350">
                          <a:solidFill>
                            <a:schemeClr val="bg1"/>
                          </a:solidFill>
                        </a:ln>
                      </wps:spPr>
                      <wps:txbx>
                        <w:txbxContent>
                          <w:p w14:paraId="22943F76" w14:textId="77777777" w:rsidR="00447055" w:rsidRDefault="00447055" w:rsidP="00447055">
                            <w:r>
                              <w:t>Address Line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1A114" id="Text Box 36" o:spid="_x0000_s1040" type="#_x0000_t202" style="position:absolute;margin-left:87.05pt;margin-top:221.1pt;width:198.4pt;height:20.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" fillcolor="white [3201]" strokecolor="white [3212]" strokeweight=".5pt">
                <v:textbox>
                  <w:txbxContent>
                    <w:p w14:paraId="22943F76" w14:textId="77777777" w:rsidR="00447055" w:rsidRDefault="00447055" w:rsidP="00447055">
                      <w:r>
                        <w:t>Address Line 2</w:t>
                      </w:r>
                    </w:p>
                  </w:txbxContent>
                </v:textbox>
              </v:shape>
            </w:pict>
          </mc:Fallback>
        </mc:AlternateContent>
      </w:r>
      <w:r w:rsidRPr="00447055">
        <w:rPr>
          <w:rFonts w:ascii="Calibri Light" w:hAnsi="Calibri Light" w:cs="Calibri Light"/>
          <w:noProof/>
        </w:rPr>
        <mc:AlternateContent>
          <mc:Choice Requires="wps">
            <w:drawing>
              <wp:anchor distT="0" distB="0" distL="114300" distR="114300" simplePos="0" relativeHeight="251685888" behindDoc="0" locked="0" layoutInCell="1" allowOverlap="1" wp14:anchorId="7BB321AF" wp14:editId="22203C53">
                <wp:simplePos x="0" y="0"/>
                <wp:positionH relativeFrom="column">
                  <wp:posOffset>120316</wp:posOffset>
                </wp:positionH>
                <wp:positionV relativeFrom="paragraph">
                  <wp:posOffset>671195</wp:posOffset>
                </wp:positionV>
                <wp:extent cx="5606716" cy="6906126"/>
                <wp:effectExtent l="0" t="0" r="13335" b="28575"/>
                <wp:wrapNone/>
                <wp:docPr id="28" name="Text Box 28"/>
                <wp:cNvGraphicFramePr/>
                <a:graphic xmlns:a="http://schemas.openxmlformats.org/drawingml/2006/main">
                  <a:graphicData uri="http://schemas.microsoft.com/office/word/2010/wordprocessingShape">
                    <wps:wsp>
                      <wps:cNvSpPr txBox="1"/>
                      <wps:spPr>
                        <a:xfrm>
                          <a:off x="0" y="0"/>
                          <a:ext cx="5606716" cy="6906126"/>
                        </a:xfrm>
                        <a:prstGeom prst="rect">
                          <a:avLst/>
                        </a:prstGeom>
                        <a:solidFill>
                          <a:schemeClr val="lt1"/>
                        </a:solidFill>
                        <a:ln w="6350">
                          <a:solidFill>
                            <a:schemeClr val="bg1"/>
                          </a:solidFill>
                        </a:ln>
                      </wps:spPr>
                      <wps:txbx>
                        <w:txbxContent>
                          <w:p w14:paraId="11D1900F" w14:textId="77777777" w:rsidR="00447055" w:rsidRDefault="00447055" w:rsidP="00447055">
                            <w:pPr>
                              <w:jc w:val="center"/>
                            </w:pPr>
                            <w:r>
                              <w:t>Personal Details</w:t>
                            </w:r>
                          </w:p>
                          <w:p w14:paraId="2F903CC8" w14:textId="77777777" w:rsidR="00447055" w:rsidRDefault="00447055" w:rsidP="00447055">
                            <w:pPr>
                              <w:jc w:val="center"/>
                            </w:pPr>
                          </w:p>
                          <w:p w14:paraId="4B789A60" w14:textId="77777777" w:rsidR="00447055" w:rsidRDefault="00447055" w:rsidP="00447055">
                            <w:r>
                              <w:t xml:space="preserve">                    Full Name            </w:t>
                            </w:r>
                            <w:r w:rsidRPr="008079F7">
                              <w:rPr>
                                <w:noProof/>
                              </w:rPr>
                              <w:drawing>
                                <wp:inline distT="0" distB="0" distL="0" distR="0" wp14:anchorId="5AFA42E7" wp14:editId="4DE5749B">
                                  <wp:extent cx="1445895" cy="148590"/>
                                  <wp:effectExtent l="0" t="0" r="1905"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CC726EB" w14:textId="77777777" w:rsidR="00447055" w:rsidRDefault="00447055" w:rsidP="00447055">
                            <w:r>
                              <w:t xml:space="preserve">                    Contact No.         </w:t>
                            </w:r>
                            <w:r w:rsidRPr="008079F7">
                              <w:rPr>
                                <w:noProof/>
                              </w:rPr>
                              <w:drawing>
                                <wp:inline distT="0" distB="0" distL="0" distR="0" wp14:anchorId="76B72C3B" wp14:editId="6C28D009">
                                  <wp:extent cx="1445895" cy="148590"/>
                                  <wp:effectExtent l="0" t="0" r="1905"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2F2D019B" w14:textId="77777777" w:rsidR="00447055" w:rsidRDefault="00447055" w:rsidP="00447055">
                            <w:r>
                              <w:t xml:space="preserve">                     E-mail Id             </w:t>
                            </w:r>
                            <w:r w:rsidRPr="008079F7">
                              <w:rPr>
                                <w:noProof/>
                              </w:rPr>
                              <w:drawing>
                                <wp:inline distT="0" distB="0" distL="0" distR="0" wp14:anchorId="74C1EC2B" wp14:editId="4E8E140C">
                                  <wp:extent cx="1445895" cy="148590"/>
                                  <wp:effectExtent l="0" t="0" r="190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CA35113" w14:textId="77777777" w:rsidR="00447055" w:rsidRDefault="00447055" w:rsidP="00447055"/>
                          <w:p w14:paraId="506A47D4" w14:textId="77777777" w:rsidR="00447055" w:rsidRDefault="00447055" w:rsidP="00447055">
                            <w:pPr>
                              <w:jc w:val="center"/>
                            </w:pPr>
                            <w:r>
                              <w:t>Address Details</w:t>
                            </w:r>
                          </w:p>
                          <w:p w14:paraId="185268A9" w14:textId="77777777" w:rsidR="00447055" w:rsidRDefault="00447055" w:rsidP="00447055">
                            <w:pPr>
                              <w:jc w:val="center"/>
                            </w:pPr>
                          </w:p>
                          <w:p w14:paraId="2C85CA4D" w14:textId="77777777" w:rsidR="00447055" w:rsidRDefault="00447055" w:rsidP="00447055">
                            <w:r>
                              <w:t xml:space="preserve">                         </w:t>
                            </w:r>
                            <w:r w:rsidRPr="0043754B">
                              <w:rPr>
                                <w:noProof/>
                              </w:rPr>
                              <w:drawing>
                                <wp:inline distT="0" distB="0" distL="0" distR="0" wp14:anchorId="3BA3F5E3" wp14:editId="1C1CE407">
                                  <wp:extent cx="3391786" cy="34856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011" cy="385890"/>
                                          </a:xfrm>
                                          <a:prstGeom prst="rect">
                                            <a:avLst/>
                                          </a:prstGeom>
                                          <a:noFill/>
                                          <a:ln>
                                            <a:noFill/>
                                          </a:ln>
                                        </pic:spPr>
                                      </pic:pic>
                                    </a:graphicData>
                                  </a:graphic>
                                </wp:inline>
                              </w:drawing>
                            </w:r>
                          </w:p>
                          <w:p w14:paraId="23AEBA93" w14:textId="77777777" w:rsidR="00447055" w:rsidRDefault="00447055" w:rsidP="00447055">
                            <w:pPr>
                              <w:jc w:val="center"/>
                            </w:pPr>
                            <w:r>
                              <w:t xml:space="preserve">                         </w:t>
                            </w:r>
                          </w:p>
                          <w:p w14:paraId="013861A3" w14:textId="77777777" w:rsidR="00447055" w:rsidRDefault="00447055" w:rsidP="00447055">
                            <w:r>
                              <w:t xml:space="preserve">                         </w:t>
                            </w:r>
                            <w:r w:rsidRPr="0043754B">
                              <w:rPr>
                                <w:noProof/>
                              </w:rPr>
                              <w:drawing>
                                <wp:inline distT="0" distB="0" distL="0" distR="0" wp14:anchorId="1B649CDD" wp14:editId="7DE28639">
                                  <wp:extent cx="3391786" cy="34856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011" cy="385890"/>
                                          </a:xfrm>
                                          <a:prstGeom prst="rect">
                                            <a:avLst/>
                                          </a:prstGeom>
                                          <a:noFill/>
                                          <a:ln>
                                            <a:noFill/>
                                          </a:ln>
                                        </pic:spPr>
                                      </pic:pic>
                                    </a:graphicData>
                                  </a:graphic>
                                </wp:inline>
                              </w:drawing>
                            </w:r>
                          </w:p>
                          <w:p w14:paraId="6B066196" w14:textId="77777777" w:rsidR="00447055" w:rsidRDefault="00447055" w:rsidP="00447055"/>
                          <w:p w14:paraId="6EDA9A3F" w14:textId="77777777" w:rsidR="00447055" w:rsidRDefault="00447055" w:rsidP="00447055"/>
                          <w:p w14:paraId="535C57B3" w14:textId="77777777" w:rsidR="00447055" w:rsidRDefault="00447055" w:rsidP="00447055">
                            <w:r>
                              <w:t xml:space="preserve">                         City                  </w:t>
                            </w:r>
                            <w:r w:rsidRPr="008079F7">
                              <w:rPr>
                                <w:noProof/>
                              </w:rPr>
                              <w:drawing>
                                <wp:inline distT="0" distB="0" distL="0" distR="0" wp14:anchorId="764444E5" wp14:editId="3413FFB3">
                                  <wp:extent cx="1445895" cy="148590"/>
                                  <wp:effectExtent l="0" t="0" r="1905"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ab/>
                            </w:r>
                          </w:p>
                          <w:p w14:paraId="189D4EC3" w14:textId="77777777" w:rsidR="00447055" w:rsidRDefault="00447055" w:rsidP="00447055">
                            <w:r>
                              <w:t xml:space="preserve">                         State                </w:t>
                            </w:r>
                            <w:r w:rsidRPr="008079F7">
                              <w:rPr>
                                <w:noProof/>
                              </w:rPr>
                              <w:drawing>
                                <wp:inline distT="0" distB="0" distL="0" distR="0" wp14:anchorId="7E454F43" wp14:editId="43FECA5B">
                                  <wp:extent cx="1445895" cy="148590"/>
                                  <wp:effectExtent l="0" t="0" r="190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5E3556C" w14:textId="77777777" w:rsidR="00447055" w:rsidRDefault="00447055" w:rsidP="00447055">
                            <w:r>
                              <w:t xml:space="preserve">                         Pin code          </w:t>
                            </w:r>
                            <w:r w:rsidRPr="008079F7">
                              <w:rPr>
                                <w:noProof/>
                              </w:rPr>
                              <w:drawing>
                                <wp:inline distT="0" distB="0" distL="0" distR="0" wp14:anchorId="20A5D935" wp14:editId="158A790F">
                                  <wp:extent cx="1445895" cy="148590"/>
                                  <wp:effectExtent l="0" t="0" r="1905"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ab/>
                            </w:r>
                          </w:p>
                          <w:p w14:paraId="5D50EE1E" w14:textId="77777777" w:rsidR="00447055" w:rsidRDefault="00447055" w:rsidP="00447055"/>
                          <w:p w14:paraId="04CBE598" w14:textId="77777777" w:rsidR="00447055" w:rsidRDefault="00447055" w:rsidP="00447055">
                            <w:pPr>
                              <w:jc w:val="center"/>
                            </w:pPr>
                            <w:r>
                              <w:t>Bank Details</w:t>
                            </w:r>
                          </w:p>
                          <w:p w14:paraId="1D33B2E4" w14:textId="77777777" w:rsidR="00447055" w:rsidRDefault="00447055" w:rsidP="00447055">
                            <w:pPr>
                              <w:jc w:val="center"/>
                            </w:pPr>
                          </w:p>
                          <w:p w14:paraId="636290EB" w14:textId="77777777" w:rsidR="00447055" w:rsidRDefault="00447055" w:rsidP="00447055">
                            <w:r>
                              <w:t xml:space="preserve">                       Account No.         </w:t>
                            </w:r>
                            <w:r w:rsidRPr="008079F7">
                              <w:rPr>
                                <w:noProof/>
                              </w:rPr>
                              <w:drawing>
                                <wp:inline distT="0" distB="0" distL="0" distR="0" wp14:anchorId="7C52EDC4" wp14:editId="147876AF">
                                  <wp:extent cx="1445895" cy="148590"/>
                                  <wp:effectExtent l="0" t="0" r="1905"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575E7B22" w14:textId="77777777" w:rsidR="00447055" w:rsidRDefault="00447055" w:rsidP="00447055">
                            <w:r>
                              <w:t xml:space="preserve">                       IFSC Code           </w:t>
                            </w:r>
                            <w:r w:rsidRPr="008079F7">
                              <w:rPr>
                                <w:noProof/>
                              </w:rPr>
                              <w:drawing>
                                <wp:inline distT="0" distB="0" distL="0" distR="0" wp14:anchorId="6C6DE26D" wp14:editId="4E945B0B">
                                  <wp:extent cx="1445895" cy="148590"/>
                                  <wp:effectExtent l="0" t="0" r="190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5EA6B98A" w14:textId="77777777" w:rsidR="00447055" w:rsidRDefault="00447055" w:rsidP="00447055"/>
                          <w:p w14:paraId="3D28DC71" w14:textId="77777777" w:rsidR="00447055" w:rsidRDefault="00447055" w:rsidP="00447055">
                            <w:pPr>
                              <w:jc w:val="center"/>
                            </w:pPr>
                            <w:r>
                              <w:t>Document Upload</w:t>
                            </w:r>
                          </w:p>
                          <w:p w14:paraId="639DB7CF" w14:textId="77777777" w:rsidR="00447055" w:rsidRDefault="00447055" w:rsidP="00447055">
                            <w:r>
                              <w:t xml:space="preserve">                       Aadhaar               </w:t>
                            </w:r>
                            <w:r w:rsidRPr="008079F7">
                              <w:rPr>
                                <w:noProof/>
                              </w:rPr>
                              <w:drawing>
                                <wp:inline distT="0" distB="0" distL="0" distR="0" wp14:anchorId="2C75A11E" wp14:editId="37B2D9DC">
                                  <wp:extent cx="1445895" cy="148590"/>
                                  <wp:effectExtent l="0" t="0" r="190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34A17B75" w14:textId="77777777" w:rsidR="00447055" w:rsidRDefault="00447055" w:rsidP="00447055">
                            <w:r>
                              <w:t xml:space="preserve">                       PAN                     </w:t>
                            </w:r>
                            <w:r w:rsidRPr="008079F7">
                              <w:rPr>
                                <w:noProof/>
                              </w:rPr>
                              <w:drawing>
                                <wp:inline distT="0" distB="0" distL="0" distR="0" wp14:anchorId="635C9E38" wp14:editId="732EA741">
                                  <wp:extent cx="1445895" cy="148590"/>
                                  <wp:effectExtent l="0" t="0" r="1905"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320A09A0" w14:textId="77777777" w:rsidR="00447055" w:rsidRDefault="00447055" w:rsidP="00447055">
                            <w:r>
                              <w:t xml:space="preserve">                       Trader License     </w:t>
                            </w:r>
                            <w:r w:rsidRPr="008079F7">
                              <w:rPr>
                                <w:noProof/>
                              </w:rPr>
                              <w:drawing>
                                <wp:inline distT="0" distB="0" distL="0" distR="0" wp14:anchorId="5FD34B71" wp14:editId="48021E5E">
                                  <wp:extent cx="1445895" cy="148590"/>
                                  <wp:effectExtent l="0" t="0" r="190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46201BF6" w14:textId="77777777" w:rsidR="00447055" w:rsidRDefault="00447055" w:rsidP="00447055"/>
                          <w:p w14:paraId="58DD883A" w14:textId="77777777" w:rsidR="00447055" w:rsidRDefault="00447055" w:rsidP="00447055">
                            <w:r>
                              <w:t xml:space="preserve">                       Password               </w:t>
                            </w:r>
                            <w:r w:rsidRPr="008079F7">
                              <w:rPr>
                                <w:noProof/>
                              </w:rPr>
                              <w:drawing>
                                <wp:inline distT="0" distB="0" distL="0" distR="0" wp14:anchorId="1453E0B5" wp14:editId="70E02A16">
                                  <wp:extent cx="1445895" cy="148590"/>
                                  <wp:effectExtent l="0" t="0" r="1905"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45C00D6F" w14:textId="77777777" w:rsidR="00447055" w:rsidRDefault="00447055" w:rsidP="00447055">
                            <w:r>
                              <w:t xml:space="preserve">                       Confirm Password </w:t>
                            </w:r>
                            <w:r w:rsidRPr="008079F7">
                              <w:rPr>
                                <w:noProof/>
                              </w:rPr>
                              <w:drawing>
                                <wp:inline distT="0" distB="0" distL="0" distR="0" wp14:anchorId="62BB7FE2" wp14:editId="4E25DE89">
                                  <wp:extent cx="1445895" cy="148590"/>
                                  <wp:effectExtent l="0" t="0" r="1905" b="381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73D03888" w14:textId="77777777" w:rsidR="00447055" w:rsidRDefault="00447055" w:rsidP="00447055"/>
                          <w:p w14:paraId="1615B81D" w14:textId="77777777" w:rsidR="00447055" w:rsidRDefault="00447055" w:rsidP="00447055"/>
                          <w:p w14:paraId="5A44EA01" w14:textId="77777777" w:rsidR="00447055" w:rsidRDefault="00447055" w:rsidP="00447055">
                            <w:r>
                              <w:t xml:space="preserve">                </w:t>
                            </w:r>
                          </w:p>
                          <w:p w14:paraId="20D20E6B" w14:textId="77777777" w:rsidR="00447055" w:rsidRDefault="00447055" w:rsidP="00447055"/>
                          <w:p w14:paraId="357FE17C" w14:textId="77777777" w:rsidR="00447055" w:rsidRDefault="00447055" w:rsidP="00447055"/>
                          <w:p w14:paraId="05FA17E2" w14:textId="77777777" w:rsidR="00447055" w:rsidRDefault="00447055" w:rsidP="00447055">
                            <w:r>
                              <w:t xml:space="preserve">                         </w:t>
                            </w:r>
                          </w:p>
                          <w:p w14:paraId="6672F7AA" w14:textId="77777777" w:rsidR="00447055" w:rsidRDefault="00447055" w:rsidP="00447055">
                            <w:r>
                              <w:t xml:space="preserve">                            </w:t>
                            </w:r>
                          </w:p>
                          <w:p w14:paraId="6394284C" w14:textId="77777777" w:rsidR="00447055" w:rsidRDefault="00447055" w:rsidP="004470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B321AF" id="Text Box 28" o:spid="_x0000_s1041" type="#_x0000_t202" style="position:absolute;margin-left:9.45pt;margin-top:52.85pt;width:441.45pt;height:543.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" fillcolor="white [3201]" strokecolor="white [3212]" strokeweight=".5pt">
                <v:textbox>
                  <w:txbxContent>
                    <w:p w14:paraId="11D1900F" w14:textId="77777777" w:rsidR="00447055" w:rsidRDefault="00447055" w:rsidP="00447055">
                      <w:pPr>
                        <w:jc w:val="center"/>
                      </w:pPr>
                      <w:r>
                        <w:t>Personal Details</w:t>
                      </w:r>
                    </w:p>
                    <w:p w14:paraId="2F903CC8" w14:textId="77777777" w:rsidR="00447055" w:rsidRDefault="00447055" w:rsidP="00447055">
                      <w:pPr>
                        <w:jc w:val="center"/>
                      </w:pPr>
                    </w:p>
                    <w:p w14:paraId="4B789A60" w14:textId="77777777" w:rsidR="00447055" w:rsidRDefault="00447055" w:rsidP="00447055">
                      <w:r>
                        <w:t xml:space="preserve">                    Full Name            </w:t>
                      </w:r>
                      <w:r w:rsidRPr="008079F7">
                        <w:rPr>
                          <w:noProof/>
                        </w:rPr>
                        <w:drawing>
                          <wp:inline distT="0" distB="0" distL="0" distR="0" wp14:anchorId="5AFA42E7" wp14:editId="4DE5749B">
                            <wp:extent cx="1445895" cy="148590"/>
                            <wp:effectExtent l="0" t="0" r="1905"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CC726EB" w14:textId="77777777" w:rsidR="00447055" w:rsidRDefault="00447055" w:rsidP="00447055">
                      <w:r>
                        <w:t xml:space="preserve">                    Contact No.         </w:t>
                      </w:r>
                      <w:r w:rsidRPr="008079F7">
                        <w:rPr>
                          <w:noProof/>
                        </w:rPr>
                        <w:drawing>
                          <wp:inline distT="0" distB="0" distL="0" distR="0" wp14:anchorId="76B72C3B" wp14:editId="6C28D009">
                            <wp:extent cx="1445895" cy="148590"/>
                            <wp:effectExtent l="0" t="0" r="1905"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2F2D019B" w14:textId="77777777" w:rsidR="00447055" w:rsidRDefault="00447055" w:rsidP="00447055">
                      <w:r>
                        <w:t xml:space="preserve">                     E-mail Id             </w:t>
                      </w:r>
                      <w:r w:rsidRPr="008079F7">
                        <w:rPr>
                          <w:noProof/>
                        </w:rPr>
                        <w:drawing>
                          <wp:inline distT="0" distB="0" distL="0" distR="0" wp14:anchorId="74C1EC2B" wp14:editId="4E8E140C">
                            <wp:extent cx="1445895" cy="148590"/>
                            <wp:effectExtent l="0" t="0" r="190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CA35113" w14:textId="77777777" w:rsidR="00447055" w:rsidRDefault="00447055" w:rsidP="00447055"/>
                    <w:p w14:paraId="506A47D4" w14:textId="77777777" w:rsidR="00447055" w:rsidRDefault="00447055" w:rsidP="00447055">
                      <w:pPr>
                        <w:jc w:val="center"/>
                      </w:pPr>
                      <w:r>
                        <w:t>Address Details</w:t>
                      </w:r>
                    </w:p>
                    <w:p w14:paraId="185268A9" w14:textId="77777777" w:rsidR="00447055" w:rsidRDefault="00447055" w:rsidP="00447055">
                      <w:pPr>
                        <w:jc w:val="center"/>
                      </w:pPr>
                    </w:p>
                    <w:p w14:paraId="2C85CA4D" w14:textId="77777777" w:rsidR="00447055" w:rsidRDefault="00447055" w:rsidP="00447055">
                      <w:r>
                        <w:t xml:space="preserve">                         </w:t>
                      </w:r>
                      <w:r w:rsidRPr="0043754B">
                        <w:rPr>
                          <w:noProof/>
                        </w:rPr>
                        <w:drawing>
                          <wp:inline distT="0" distB="0" distL="0" distR="0" wp14:anchorId="3BA3F5E3" wp14:editId="1C1CE407">
                            <wp:extent cx="3391786" cy="34856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011" cy="385890"/>
                                    </a:xfrm>
                                    <a:prstGeom prst="rect">
                                      <a:avLst/>
                                    </a:prstGeom>
                                    <a:noFill/>
                                    <a:ln>
                                      <a:noFill/>
                                    </a:ln>
                                  </pic:spPr>
                                </pic:pic>
                              </a:graphicData>
                            </a:graphic>
                          </wp:inline>
                        </w:drawing>
                      </w:r>
                    </w:p>
                    <w:p w14:paraId="23AEBA93" w14:textId="77777777" w:rsidR="00447055" w:rsidRDefault="00447055" w:rsidP="00447055">
                      <w:pPr>
                        <w:jc w:val="center"/>
                      </w:pPr>
                      <w:r>
                        <w:t xml:space="preserve">                         </w:t>
                      </w:r>
                    </w:p>
                    <w:p w14:paraId="013861A3" w14:textId="77777777" w:rsidR="00447055" w:rsidRDefault="00447055" w:rsidP="00447055">
                      <w:r>
                        <w:t xml:space="preserve">                         </w:t>
                      </w:r>
                      <w:r w:rsidRPr="0043754B">
                        <w:rPr>
                          <w:noProof/>
                        </w:rPr>
                        <w:drawing>
                          <wp:inline distT="0" distB="0" distL="0" distR="0" wp14:anchorId="1B649CDD" wp14:editId="7DE28639">
                            <wp:extent cx="3391786" cy="34856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011" cy="385890"/>
                                    </a:xfrm>
                                    <a:prstGeom prst="rect">
                                      <a:avLst/>
                                    </a:prstGeom>
                                    <a:noFill/>
                                    <a:ln>
                                      <a:noFill/>
                                    </a:ln>
                                  </pic:spPr>
                                </pic:pic>
                              </a:graphicData>
                            </a:graphic>
                          </wp:inline>
                        </w:drawing>
                      </w:r>
                    </w:p>
                    <w:p w14:paraId="6B066196" w14:textId="77777777" w:rsidR="00447055" w:rsidRDefault="00447055" w:rsidP="00447055"/>
                    <w:p w14:paraId="6EDA9A3F" w14:textId="77777777" w:rsidR="00447055" w:rsidRDefault="00447055" w:rsidP="00447055"/>
                    <w:p w14:paraId="535C57B3" w14:textId="77777777" w:rsidR="00447055" w:rsidRDefault="00447055" w:rsidP="00447055">
                      <w:r>
                        <w:t xml:space="preserve">                         City                  </w:t>
                      </w:r>
                      <w:r w:rsidRPr="008079F7">
                        <w:rPr>
                          <w:noProof/>
                        </w:rPr>
                        <w:drawing>
                          <wp:inline distT="0" distB="0" distL="0" distR="0" wp14:anchorId="764444E5" wp14:editId="3413FFB3">
                            <wp:extent cx="1445895" cy="148590"/>
                            <wp:effectExtent l="0" t="0" r="1905"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ab/>
                      </w:r>
                    </w:p>
                    <w:p w14:paraId="189D4EC3" w14:textId="77777777" w:rsidR="00447055" w:rsidRDefault="00447055" w:rsidP="00447055">
                      <w:r>
                        <w:t xml:space="preserve">                         State                </w:t>
                      </w:r>
                      <w:r w:rsidRPr="008079F7">
                        <w:rPr>
                          <w:noProof/>
                        </w:rPr>
                        <w:drawing>
                          <wp:inline distT="0" distB="0" distL="0" distR="0" wp14:anchorId="7E454F43" wp14:editId="43FECA5B">
                            <wp:extent cx="1445895" cy="148590"/>
                            <wp:effectExtent l="0" t="0" r="190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5E3556C" w14:textId="77777777" w:rsidR="00447055" w:rsidRDefault="00447055" w:rsidP="00447055">
                      <w:r>
                        <w:t xml:space="preserve">                         Pin code          </w:t>
                      </w:r>
                      <w:r w:rsidRPr="008079F7">
                        <w:rPr>
                          <w:noProof/>
                        </w:rPr>
                        <w:drawing>
                          <wp:inline distT="0" distB="0" distL="0" distR="0" wp14:anchorId="20A5D935" wp14:editId="158A790F">
                            <wp:extent cx="1445895" cy="148590"/>
                            <wp:effectExtent l="0" t="0" r="1905"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ab/>
                      </w:r>
                    </w:p>
                    <w:p w14:paraId="5D50EE1E" w14:textId="77777777" w:rsidR="00447055" w:rsidRDefault="00447055" w:rsidP="00447055"/>
                    <w:p w14:paraId="04CBE598" w14:textId="77777777" w:rsidR="00447055" w:rsidRDefault="00447055" w:rsidP="00447055">
                      <w:pPr>
                        <w:jc w:val="center"/>
                      </w:pPr>
                      <w:r>
                        <w:t>Bank Details</w:t>
                      </w:r>
                    </w:p>
                    <w:p w14:paraId="1D33B2E4" w14:textId="77777777" w:rsidR="00447055" w:rsidRDefault="00447055" w:rsidP="00447055">
                      <w:pPr>
                        <w:jc w:val="center"/>
                      </w:pPr>
                    </w:p>
                    <w:p w14:paraId="636290EB" w14:textId="77777777" w:rsidR="00447055" w:rsidRDefault="00447055" w:rsidP="00447055">
                      <w:r>
                        <w:t xml:space="preserve">                       Account No.         </w:t>
                      </w:r>
                      <w:r w:rsidRPr="008079F7">
                        <w:rPr>
                          <w:noProof/>
                        </w:rPr>
                        <w:drawing>
                          <wp:inline distT="0" distB="0" distL="0" distR="0" wp14:anchorId="7C52EDC4" wp14:editId="147876AF">
                            <wp:extent cx="1445895" cy="148590"/>
                            <wp:effectExtent l="0" t="0" r="1905"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575E7B22" w14:textId="77777777" w:rsidR="00447055" w:rsidRDefault="00447055" w:rsidP="00447055">
                      <w:r>
                        <w:t xml:space="preserve">                       IFSC Code           </w:t>
                      </w:r>
                      <w:r w:rsidRPr="008079F7">
                        <w:rPr>
                          <w:noProof/>
                        </w:rPr>
                        <w:drawing>
                          <wp:inline distT="0" distB="0" distL="0" distR="0" wp14:anchorId="6C6DE26D" wp14:editId="4E945B0B">
                            <wp:extent cx="1445895" cy="148590"/>
                            <wp:effectExtent l="0" t="0" r="190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5EA6B98A" w14:textId="77777777" w:rsidR="00447055" w:rsidRDefault="00447055" w:rsidP="00447055"/>
                    <w:p w14:paraId="3D28DC71" w14:textId="77777777" w:rsidR="00447055" w:rsidRDefault="00447055" w:rsidP="00447055">
                      <w:pPr>
                        <w:jc w:val="center"/>
                      </w:pPr>
                      <w:r>
                        <w:t>Document Upload</w:t>
                      </w:r>
                    </w:p>
                    <w:p w14:paraId="639DB7CF" w14:textId="77777777" w:rsidR="00447055" w:rsidRDefault="00447055" w:rsidP="00447055">
                      <w:r>
                        <w:t xml:space="preserve">                       Aadhaar               </w:t>
                      </w:r>
                      <w:r w:rsidRPr="008079F7">
                        <w:rPr>
                          <w:noProof/>
                        </w:rPr>
                        <w:drawing>
                          <wp:inline distT="0" distB="0" distL="0" distR="0" wp14:anchorId="2C75A11E" wp14:editId="37B2D9DC">
                            <wp:extent cx="1445895" cy="148590"/>
                            <wp:effectExtent l="0" t="0" r="190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34A17B75" w14:textId="77777777" w:rsidR="00447055" w:rsidRDefault="00447055" w:rsidP="00447055">
                      <w:r>
                        <w:t xml:space="preserve">                       PAN                     </w:t>
                      </w:r>
                      <w:r w:rsidRPr="008079F7">
                        <w:rPr>
                          <w:noProof/>
                        </w:rPr>
                        <w:drawing>
                          <wp:inline distT="0" distB="0" distL="0" distR="0" wp14:anchorId="635C9E38" wp14:editId="732EA741">
                            <wp:extent cx="1445895" cy="148590"/>
                            <wp:effectExtent l="0" t="0" r="1905"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320A09A0" w14:textId="77777777" w:rsidR="00447055" w:rsidRDefault="00447055" w:rsidP="00447055">
                      <w:r>
                        <w:t xml:space="preserve">                       Trader License     </w:t>
                      </w:r>
                      <w:r w:rsidRPr="008079F7">
                        <w:rPr>
                          <w:noProof/>
                        </w:rPr>
                        <w:drawing>
                          <wp:inline distT="0" distB="0" distL="0" distR="0" wp14:anchorId="5FD34B71" wp14:editId="48021E5E">
                            <wp:extent cx="1445895" cy="148590"/>
                            <wp:effectExtent l="0" t="0" r="190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46201BF6" w14:textId="77777777" w:rsidR="00447055" w:rsidRDefault="00447055" w:rsidP="00447055"/>
                    <w:p w14:paraId="58DD883A" w14:textId="77777777" w:rsidR="00447055" w:rsidRDefault="00447055" w:rsidP="00447055">
                      <w:r>
                        <w:t xml:space="preserve">                       Password               </w:t>
                      </w:r>
                      <w:r w:rsidRPr="008079F7">
                        <w:rPr>
                          <w:noProof/>
                        </w:rPr>
                        <w:drawing>
                          <wp:inline distT="0" distB="0" distL="0" distR="0" wp14:anchorId="1453E0B5" wp14:editId="70E02A16">
                            <wp:extent cx="1445895" cy="148590"/>
                            <wp:effectExtent l="0" t="0" r="1905"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45C00D6F" w14:textId="77777777" w:rsidR="00447055" w:rsidRDefault="00447055" w:rsidP="00447055">
                      <w:r>
                        <w:t xml:space="preserve">                       Confirm Password </w:t>
                      </w:r>
                      <w:r w:rsidRPr="008079F7">
                        <w:rPr>
                          <w:noProof/>
                        </w:rPr>
                        <w:drawing>
                          <wp:inline distT="0" distB="0" distL="0" distR="0" wp14:anchorId="62BB7FE2" wp14:editId="4E25DE89">
                            <wp:extent cx="1445895" cy="148590"/>
                            <wp:effectExtent l="0" t="0" r="1905" b="381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73D03888" w14:textId="77777777" w:rsidR="00447055" w:rsidRDefault="00447055" w:rsidP="00447055"/>
                    <w:p w14:paraId="1615B81D" w14:textId="77777777" w:rsidR="00447055" w:rsidRDefault="00447055" w:rsidP="00447055"/>
                    <w:p w14:paraId="5A44EA01" w14:textId="77777777" w:rsidR="00447055" w:rsidRDefault="00447055" w:rsidP="00447055">
                      <w:r>
                        <w:t xml:space="preserve">                </w:t>
                      </w:r>
                    </w:p>
                    <w:p w14:paraId="20D20E6B" w14:textId="77777777" w:rsidR="00447055" w:rsidRDefault="00447055" w:rsidP="00447055"/>
                    <w:p w14:paraId="357FE17C" w14:textId="77777777" w:rsidR="00447055" w:rsidRDefault="00447055" w:rsidP="00447055"/>
                    <w:p w14:paraId="05FA17E2" w14:textId="77777777" w:rsidR="00447055" w:rsidRDefault="00447055" w:rsidP="00447055">
                      <w:r>
                        <w:t xml:space="preserve">                         </w:t>
                      </w:r>
                    </w:p>
                    <w:p w14:paraId="6672F7AA" w14:textId="77777777" w:rsidR="00447055" w:rsidRDefault="00447055" w:rsidP="00447055">
                      <w:r>
                        <w:t xml:space="preserve">                            </w:t>
                      </w:r>
                    </w:p>
                    <w:p w14:paraId="6394284C" w14:textId="77777777" w:rsidR="00447055" w:rsidRDefault="00447055" w:rsidP="00447055"/>
                  </w:txbxContent>
                </v:textbox>
              </v:shape>
            </w:pict>
          </mc:Fallback>
        </mc:AlternateContent>
      </w:r>
      <w:r w:rsidRPr="00447055">
        <w:rPr>
          <w:rFonts w:ascii="Calibri Light" w:hAnsi="Calibri Light" w:cs="Calibri Light"/>
        </w:rPr>
        <w:t xml:space="preserve">  3.1) Bidder Registration</w:t>
      </w:r>
      <w:r w:rsidRPr="00447055">
        <w:rPr>
          <w:rFonts w:ascii="Calibri Light" w:hAnsi="Calibri Light" w:cs="Calibri Light"/>
        </w:rPr>
        <w:br w:type="page"/>
      </w:r>
    </w:p>
    <w:p w14:paraId="37106407" w14:textId="77777777" w:rsidR="00447055" w:rsidRPr="00447055" w:rsidRDefault="00447055" w:rsidP="00447055">
      <w:pPr>
        <w:rPr>
          <w:rFonts w:ascii="Calibri Light" w:hAnsi="Calibri Light" w:cs="Calibri Light"/>
        </w:rPr>
      </w:pPr>
      <w:r w:rsidRPr="00447055">
        <w:rPr>
          <w:rFonts w:ascii="Calibri Light" w:hAnsi="Calibri Light" w:cs="Calibri Light"/>
        </w:rPr>
        <w:lastRenderedPageBreak/>
        <w:t>3.2) Farmer Registration</w:t>
      </w:r>
    </w:p>
    <w:p w14:paraId="0ADA1F69" w14:textId="77777777" w:rsidR="00447055" w:rsidRPr="00447055" w:rsidRDefault="00447055" w:rsidP="00447055">
      <w:pPr>
        <w:rPr>
          <w:rFonts w:ascii="Calibri Light" w:hAnsi="Calibri Light" w:cs="Calibri Light"/>
        </w:rPr>
      </w:pPr>
    </w:p>
    <w:p w14:paraId="6CF3C1D4" w14:textId="77777777" w:rsidR="00447055" w:rsidRPr="00447055" w:rsidRDefault="00447055" w:rsidP="00447055">
      <w:pPr>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694080" behindDoc="0" locked="0" layoutInCell="1" allowOverlap="1" wp14:anchorId="49B6F878" wp14:editId="0B66F5E7">
                <wp:simplePos x="0" y="0"/>
                <wp:positionH relativeFrom="column">
                  <wp:posOffset>106326</wp:posOffset>
                </wp:positionH>
                <wp:positionV relativeFrom="paragraph">
                  <wp:posOffset>80025</wp:posOffset>
                </wp:positionV>
                <wp:extent cx="5858539" cy="7145079"/>
                <wp:effectExtent l="0" t="0" r="27940" b="17780"/>
                <wp:wrapNone/>
                <wp:docPr id="155" name="Text Box 155"/>
                <wp:cNvGraphicFramePr/>
                <a:graphic xmlns:a="http://schemas.openxmlformats.org/drawingml/2006/main">
                  <a:graphicData uri="http://schemas.microsoft.com/office/word/2010/wordprocessingShape">
                    <wps:wsp>
                      <wps:cNvSpPr txBox="1"/>
                      <wps:spPr>
                        <a:xfrm>
                          <a:off x="0" y="0"/>
                          <a:ext cx="5858539" cy="7145079"/>
                        </a:xfrm>
                        <a:prstGeom prst="rect">
                          <a:avLst/>
                        </a:prstGeom>
                        <a:solidFill>
                          <a:schemeClr val="lt1"/>
                        </a:solidFill>
                        <a:ln w="6350">
                          <a:solidFill>
                            <a:schemeClr val="bg1"/>
                          </a:solidFill>
                        </a:ln>
                      </wps:spPr>
                      <wps:txbx>
                        <w:txbxContent>
                          <w:p w14:paraId="7559D87F" w14:textId="77777777" w:rsidR="00447055" w:rsidRDefault="00447055" w:rsidP="00447055">
                            <w:pPr>
                              <w:jc w:val="center"/>
                            </w:pPr>
                            <w:r>
                              <w:t>Personal Details</w:t>
                            </w:r>
                          </w:p>
                          <w:p w14:paraId="12D38224" w14:textId="77777777" w:rsidR="00447055" w:rsidRDefault="00447055" w:rsidP="00447055">
                            <w:pPr>
                              <w:jc w:val="center"/>
                            </w:pPr>
                          </w:p>
                          <w:p w14:paraId="5734583F" w14:textId="77777777" w:rsidR="00447055" w:rsidRDefault="00447055" w:rsidP="00447055">
                            <w:r>
                              <w:t xml:space="preserve">                    Full Name            </w:t>
                            </w:r>
                            <w:r w:rsidRPr="008079F7">
                              <w:rPr>
                                <w:noProof/>
                              </w:rPr>
                              <w:drawing>
                                <wp:inline distT="0" distB="0" distL="0" distR="0" wp14:anchorId="1DD71B04" wp14:editId="60343BD9">
                                  <wp:extent cx="1445895" cy="148590"/>
                                  <wp:effectExtent l="0" t="0" r="1905" b="381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0E2A596F" w14:textId="77777777" w:rsidR="00447055" w:rsidRDefault="00447055" w:rsidP="00447055">
                            <w:r>
                              <w:t xml:space="preserve">                    Contact No.         </w:t>
                            </w:r>
                            <w:r w:rsidRPr="008079F7">
                              <w:rPr>
                                <w:noProof/>
                              </w:rPr>
                              <w:drawing>
                                <wp:inline distT="0" distB="0" distL="0" distR="0" wp14:anchorId="4EE8D40A" wp14:editId="551B662A">
                                  <wp:extent cx="1445895" cy="148590"/>
                                  <wp:effectExtent l="0" t="0" r="1905" b="381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09B5A40F" w14:textId="77777777" w:rsidR="00447055" w:rsidRDefault="00447055" w:rsidP="00447055">
                            <w:r>
                              <w:t xml:space="preserve">                     E-mail Id             </w:t>
                            </w:r>
                            <w:r w:rsidRPr="008079F7">
                              <w:rPr>
                                <w:noProof/>
                              </w:rPr>
                              <w:drawing>
                                <wp:inline distT="0" distB="0" distL="0" distR="0" wp14:anchorId="172B2DA1" wp14:editId="6E824131">
                                  <wp:extent cx="1445895" cy="148590"/>
                                  <wp:effectExtent l="0" t="0" r="1905" b="381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186397C9" w14:textId="77777777" w:rsidR="00447055" w:rsidRDefault="00447055" w:rsidP="00447055"/>
                          <w:p w14:paraId="3FC2C6AC" w14:textId="77777777" w:rsidR="00447055" w:rsidRDefault="00447055" w:rsidP="00447055">
                            <w:pPr>
                              <w:jc w:val="center"/>
                            </w:pPr>
                            <w:r>
                              <w:t>Address Details</w:t>
                            </w:r>
                          </w:p>
                          <w:p w14:paraId="2E4C875B" w14:textId="77777777" w:rsidR="00447055" w:rsidRDefault="00447055" w:rsidP="00447055">
                            <w:pPr>
                              <w:jc w:val="center"/>
                            </w:pPr>
                          </w:p>
                          <w:p w14:paraId="48F183DA" w14:textId="77777777" w:rsidR="00447055" w:rsidRDefault="00447055" w:rsidP="00447055">
                            <w:r>
                              <w:t xml:space="preserve">                         </w:t>
                            </w:r>
                            <w:r w:rsidRPr="0043754B">
                              <w:rPr>
                                <w:noProof/>
                              </w:rPr>
                              <w:drawing>
                                <wp:inline distT="0" distB="0" distL="0" distR="0" wp14:anchorId="160BEE7D" wp14:editId="62C8E449">
                                  <wp:extent cx="3305792" cy="212651"/>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3909279" cy="251471"/>
                                          </a:xfrm>
                                          <a:prstGeom prst="rect">
                                            <a:avLst/>
                                          </a:prstGeom>
                                          <a:noFill/>
                                          <a:ln>
                                            <a:noFill/>
                                          </a:ln>
                                        </pic:spPr>
                                      </pic:pic>
                                    </a:graphicData>
                                  </a:graphic>
                                </wp:inline>
                              </w:drawing>
                            </w:r>
                          </w:p>
                          <w:p w14:paraId="745C1B35" w14:textId="77777777" w:rsidR="00447055" w:rsidRDefault="00447055" w:rsidP="00447055">
                            <w:pPr>
                              <w:jc w:val="center"/>
                            </w:pPr>
                            <w:r>
                              <w:t xml:space="preserve">                         </w:t>
                            </w:r>
                          </w:p>
                          <w:p w14:paraId="0C8CB85E" w14:textId="77777777" w:rsidR="00447055" w:rsidRDefault="00447055" w:rsidP="00447055">
                            <w:r>
                              <w:t xml:space="preserve">                         </w:t>
                            </w:r>
                            <w:r w:rsidRPr="0043754B">
                              <w:rPr>
                                <w:noProof/>
                              </w:rPr>
                              <w:drawing>
                                <wp:inline distT="0" distB="0" distL="0" distR="0" wp14:anchorId="4FEAAB2C" wp14:editId="78B58AFA">
                                  <wp:extent cx="3270393" cy="276447"/>
                                  <wp:effectExtent l="0" t="0" r="6350"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1754" cy="321363"/>
                                          </a:xfrm>
                                          <a:prstGeom prst="rect">
                                            <a:avLst/>
                                          </a:prstGeom>
                                          <a:noFill/>
                                          <a:ln>
                                            <a:noFill/>
                                          </a:ln>
                                        </pic:spPr>
                                      </pic:pic>
                                    </a:graphicData>
                                  </a:graphic>
                                </wp:inline>
                              </w:drawing>
                            </w:r>
                          </w:p>
                          <w:p w14:paraId="0D89A839" w14:textId="77777777" w:rsidR="00447055" w:rsidRDefault="00447055" w:rsidP="00447055">
                            <w:r>
                              <w:t xml:space="preserve">                         City                  </w:t>
                            </w:r>
                            <w:r w:rsidRPr="008079F7">
                              <w:rPr>
                                <w:noProof/>
                              </w:rPr>
                              <w:drawing>
                                <wp:inline distT="0" distB="0" distL="0" distR="0" wp14:anchorId="67A18A69" wp14:editId="3B47C612">
                                  <wp:extent cx="1445895" cy="148590"/>
                                  <wp:effectExtent l="0" t="0" r="1905" b="381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ab/>
                            </w:r>
                          </w:p>
                          <w:p w14:paraId="75073D6A" w14:textId="77777777" w:rsidR="00447055" w:rsidRDefault="00447055" w:rsidP="00447055">
                            <w:r>
                              <w:t xml:space="preserve">                         State                </w:t>
                            </w:r>
                            <w:r w:rsidRPr="008079F7">
                              <w:rPr>
                                <w:noProof/>
                              </w:rPr>
                              <w:drawing>
                                <wp:inline distT="0" distB="0" distL="0" distR="0" wp14:anchorId="4B8677E8" wp14:editId="00B2D12F">
                                  <wp:extent cx="1445895" cy="148590"/>
                                  <wp:effectExtent l="0" t="0" r="1905" b="381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31CBF9E1" w14:textId="77777777" w:rsidR="00447055" w:rsidRDefault="00447055" w:rsidP="00447055">
                            <w:r>
                              <w:t xml:space="preserve">                         Pin code          </w:t>
                            </w:r>
                            <w:r w:rsidRPr="008079F7">
                              <w:rPr>
                                <w:noProof/>
                              </w:rPr>
                              <w:drawing>
                                <wp:inline distT="0" distB="0" distL="0" distR="0" wp14:anchorId="670F99A4" wp14:editId="5C8610CE">
                                  <wp:extent cx="1445895" cy="148590"/>
                                  <wp:effectExtent l="0" t="0" r="1905" b="381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ab/>
                            </w:r>
                          </w:p>
                          <w:p w14:paraId="793DF5A4" w14:textId="77777777" w:rsidR="00447055" w:rsidRDefault="00447055" w:rsidP="00447055"/>
                          <w:p w14:paraId="59058AAA" w14:textId="77777777" w:rsidR="00447055" w:rsidRDefault="00447055" w:rsidP="00447055">
                            <w:pPr>
                              <w:jc w:val="center"/>
                            </w:pPr>
                            <w:r>
                              <w:t>Land Details</w:t>
                            </w:r>
                          </w:p>
                          <w:p w14:paraId="44A57FCA" w14:textId="77777777" w:rsidR="00447055" w:rsidRDefault="00447055" w:rsidP="00447055">
                            <w:r>
                              <w:t xml:space="preserve">      </w:t>
                            </w:r>
                          </w:p>
                          <w:p w14:paraId="1C242EAB" w14:textId="77777777" w:rsidR="00447055" w:rsidRDefault="00447055" w:rsidP="00447055">
                            <w:r>
                              <w:t xml:space="preserve">                       Area                  </w:t>
                            </w:r>
                            <w:r w:rsidRPr="008079F7">
                              <w:rPr>
                                <w:noProof/>
                              </w:rPr>
                              <w:drawing>
                                <wp:inline distT="0" distB="0" distL="0" distR="0" wp14:anchorId="1E3F872E" wp14:editId="0631A91C">
                                  <wp:extent cx="1445895" cy="148590"/>
                                  <wp:effectExtent l="0" t="0" r="1905" b="381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331F1822" w14:textId="77777777" w:rsidR="00447055" w:rsidRDefault="00447055" w:rsidP="00447055">
                            <w:r>
                              <w:t xml:space="preserve">                      Address            </w:t>
                            </w:r>
                            <w:r w:rsidRPr="0043754B">
                              <w:rPr>
                                <w:noProof/>
                              </w:rPr>
                              <w:drawing>
                                <wp:inline distT="0" distB="0" distL="0" distR="0" wp14:anchorId="3A314FE5" wp14:editId="10D2CAED">
                                  <wp:extent cx="3305792" cy="212651"/>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3909279" cy="251471"/>
                                          </a:xfrm>
                                          <a:prstGeom prst="rect">
                                            <a:avLst/>
                                          </a:prstGeom>
                                          <a:noFill/>
                                          <a:ln>
                                            <a:noFill/>
                                          </a:ln>
                                        </pic:spPr>
                                      </pic:pic>
                                    </a:graphicData>
                                  </a:graphic>
                                </wp:inline>
                              </w:drawing>
                            </w:r>
                          </w:p>
                          <w:p w14:paraId="4AEDAB2A" w14:textId="77777777" w:rsidR="00447055" w:rsidRDefault="00447055" w:rsidP="00447055">
                            <w:r>
                              <w:t xml:space="preserve">                      Pin Code            </w:t>
                            </w:r>
                            <w:r w:rsidRPr="008079F7">
                              <w:rPr>
                                <w:noProof/>
                              </w:rPr>
                              <w:drawing>
                                <wp:inline distT="0" distB="0" distL="0" distR="0" wp14:anchorId="01BFAB8F" wp14:editId="31254F0A">
                                  <wp:extent cx="1445895" cy="148590"/>
                                  <wp:effectExtent l="0" t="0" r="1905" b="381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1ACC49CB" w14:textId="77777777" w:rsidR="00447055" w:rsidRDefault="00447055" w:rsidP="00447055"/>
                          <w:p w14:paraId="2A37BAED" w14:textId="77777777" w:rsidR="00447055" w:rsidRDefault="00447055" w:rsidP="00447055">
                            <w:pPr>
                              <w:jc w:val="center"/>
                            </w:pPr>
                            <w:r>
                              <w:t>Bank Details</w:t>
                            </w:r>
                          </w:p>
                          <w:p w14:paraId="370AE932" w14:textId="77777777" w:rsidR="00447055" w:rsidRDefault="00447055" w:rsidP="00447055">
                            <w:pPr>
                              <w:jc w:val="center"/>
                            </w:pPr>
                          </w:p>
                          <w:p w14:paraId="38A0E780" w14:textId="77777777" w:rsidR="00447055" w:rsidRDefault="00447055" w:rsidP="00447055">
                            <w:r>
                              <w:t xml:space="preserve">                       Account No.         </w:t>
                            </w:r>
                            <w:r w:rsidRPr="008079F7">
                              <w:rPr>
                                <w:noProof/>
                              </w:rPr>
                              <w:drawing>
                                <wp:inline distT="0" distB="0" distL="0" distR="0" wp14:anchorId="7F55EE0D" wp14:editId="1E9A5B24">
                                  <wp:extent cx="1445895" cy="148590"/>
                                  <wp:effectExtent l="0" t="0" r="1905" b="381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0FDDE628" w14:textId="77777777" w:rsidR="00447055" w:rsidRDefault="00447055" w:rsidP="00447055">
                            <w:r>
                              <w:t xml:space="preserve">                       IFSC Code           </w:t>
                            </w:r>
                            <w:r w:rsidRPr="008079F7">
                              <w:rPr>
                                <w:noProof/>
                              </w:rPr>
                              <w:drawing>
                                <wp:inline distT="0" distB="0" distL="0" distR="0" wp14:anchorId="22A735A4" wp14:editId="03C1ABF3">
                                  <wp:extent cx="1445895" cy="148590"/>
                                  <wp:effectExtent l="0" t="0" r="1905" b="381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4ED3390A" w14:textId="77777777" w:rsidR="00447055" w:rsidRDefault="00447055" w:rsidP="00447055"/>
                          <w:p w14:paraId="18400A6E" w14:textId="77777777" w:rsidR="00447055" w:rsidRDefault="00447055" w:rsidP="00447055">
                            <w:pPr>
                              <w:jc w:val="center"/>
                            </w:pPr>
                            <w:r>
                              <w:t>Document Upload</w:t>
                            </w:r>
                          </w:p>
                          <w:p w14:paraId="6BDCD09C" w14:textId="77777777" w:rsidR="00447055" w:rsidRDefault="00447055" w:rsidP="00447055">
                            <w:r>
                              <w:t xml:space="preserve">                       Aadhaar               </w:t>
                            </w:r>
                            <w:r w:rsidRPr="008079F7">
                              <w:rPr>
                                <w:noProof/>
                              </w:rPr>
                              <w:drawing>
                                <wp:inline distT="0" distB="0" distL="0" distR="0" wp14:anchorId="37EE34D0" wp14:editId="486CD77E">
                                  <wp:extent cx="1445895" cy="148590"/>
                                  <wp:effectExtent l="0" t="0" r="1905" b="381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113BE8C9" w14:textId="77777777" w:rsidR="00447055" w:rsidRDefault="00447055" w:rsidP="00447055">
                            <w:r>
                              <w:t xml:space="preserve">                       PAN                     </w:t>
                            </w:r>
                            <w:r w:rsidRPr="008079F7">
                              <w:rPr>
                                <w:noProof/>
                              </w:rPr>
                              <w:drawing>
                                <wp:inline distT="0" distB="0" distL="0" distR="0" wp14:anchorId="1293E500" wp14:editId="4EC4FDE0">
                                  <wp:extent cx="1445895" cy="148590"/>
                                  <wp:effectExtent l="0" t="0" r="1905" b="381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425E2117" w14:textId="77777777" w:rsidR="00447055" w:rsidRDefault="00447055" w:rsidP="00447055">
                            <w:r>
                              <w:t xml:space="preserve">                       Certificate            </w:t>
                            </w:r>
                            <w:r w:rsidRPr="008079F7">
                              <w:rPr>
                                <w:noProof/>
                              </w:rPr>
                              <w:drawing>
                                <wp:inline distT="0" distB="0" distL="0" distR="0" wp14:anchorId="764C6226" wp14:editId="6B5E3B98">
                                  <wp:extent cx="1445895" cy="148590"/>
                                  <wp:effectExtent l="0" t="0" r="1905"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3028406E" w14:textId="77777777" w:rsidR="00447055" w:rsidRDefault="00447055" w:rsidP="00447055"/>
                          <w:p w14:paraId="133C83F8" w14:textId="77777777" w:rsidR="00447055" w:rsidRDefault="00447055" w:rsidP="00447055">
                            <w:r>
                              <w:t xml:space="preserve">                       Password               </w:t>
                            </w:r>
                            <w:r w:rsidRPr="008079F7">
                              <w:rPr>
                                <w:noProof/>
                              </w:rPr>
                              <w:drawing>
                                <wp:inline distT="0" distB="0" distL="0" distR="0" wp14:anchorId="192136B9" wp14:editId="2A3D1E77">
                                  <wp:extent cx="1445895" cy="148590"/>
                                  <wp:effectExtent l="0" t="0" r="1905"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139F89ED" w14:textId="77777777" w:rsidR="00447055" w:rsidRDefault="00447055" w:rsidP="00447055">
                            <w:r>
                              <w:t xml:space="preserve">                       Confirm Password </w:t>
                            </w:r>
                            <w:r w:rsidRPr="008079F7">
                              <w:rPr>
                                <w:noProof/>
                              </w:rPr>
                              <w:drawing>
                                <wp:inline distT="0" distB="0" distL="0" distR="0" wp14:anchorId="05C68B1C" wp14:editId="2CD3566A">
                                  <wp:extent cx="1445895" cy="148590"/>
                                  <wp:effectExtent l="0" t="0" r="1905"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A7B11DA" w14:textId="77777777" w:rsidR="00447055" w:rsidRDefault="00447055" w:rsidP="00447055"/>
                          <w:p w14:paraId="0E68C059" w14:textId="77777777" w:rsidR="00447055" w:rsidRDefault="00447055" w:rsidP="00447055"/>
                          <w:p w14:paraId="63A7DC3D" w14:textId="77777777" w:rsidR="00447055" w:rsidRDefault="00447055" w:rsidP="00447055">
                            <w:r>
                              <w:t xml:space="preserve">                </w:t>
                            </w:r>
                          </w:p>
                          <w:p w14:paraId="39B8FC0F" w14:textId="77777777" w:rsidR="00447055" w:rsidRDefault="00447055" w:rsidP="00447055">
                            <w:r>
                              <w:t xml:space="preserve">                    </w:t>
                            </w:r>
                          </w:p>
                          <w:p w14:paraId="08AA9482" w14:textId="77777777" w:rsidR="00447055" w:rsidRDefault="00447055" w:rsidP="00447055"/>
                          <w:p w14:paraId="130FF687" w14:textId="77777777" w:rsidR="00447055" w:rsidRDefault="00447055" w:rsidP="00447055"/>
                          <w:p w14:paraId="66714E77" w14:textId="77777777" w:rsidR="00447055" w:rsidRDefault="00447055" w:rsidP="00447055">
                            <w:r>
                              <w:t xml:space="preserve">                         </w:t>
                            </w:r>
                          </w:p>
                          <w:p w14:paraId="23DC18A1" w14:textId="77777777" w:rsidR="00447055" w:rsidRDefault="00447055" w:rsidP="00447055">
                            <w:r>
                              <w:t xml:space="preserve">                            </w:t>
                            </w:r>
                          </w:p>
                          <w:p w14:paraId="4DA99375" w14:textId="77777777" w:rsidR="00447055" w:rsidRDefault="00447055" w:rsidP="00447055"/>
                          <w:p w14:paraId="7D8AC777" w14:textId="77777777" w:rsidR="00447055" w:rsidRDefault="00447055" w:rsidP="004470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B6F878" id="Text Box 155" o:spid="_x0000_s1042" type="#_x0000_t202" style="position:absolute;margin-left:8.35pt;margin-top:6.3pt;width:461.3pt;height:562.6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" fillcolor="white [3201]" strokecolor="white [3212]" strokeweight=".5pt">
                <v:textbox>
                  <w:txbxContent>
                    <w:p w14:paraId="7559D87F" w14:textId="77777777" w:rsidR="00447055" w:rsidRDefault="00447055" w:rsidP="00447055">
                      <w:pPr>
                        <w:jc w:val="center"/>
                      </w:pPr>
                      <w:r>
                        <w:t>Personal Details</w:t>
                      </w:r>
                    </w:p>
                    <w:p w14:paraId="12D38224" w14:textId="77777777" w:rsidR="00447055" w:rsidRDefault="00447055" w:rsidP="00447055">
                      <w:pPr>
                        <w:jc w:val="center"/>
                      </w:pPr>
                    </w:p>
                    <w:p w14:paraId="5734583F" w14:textId="77777777" w:rsidR="00447055" w:rsidRDefault="00447055" w:rsidP="00447055">
                      <w:r>
                        <w:t xml:space="preserve">                    Full Name            </w:t>
                      </w:r>
                      <w:r w:rsidRPr="008079F7">
                        <w:rPr>
                          <w:noProof/>
                        </w:rPr>
                        <w:drawing>
                          <wp:inline distT="0" distB="0" distL="0" distR="0" wp14:anchorId="1DD71B04" wp14:editId="60343BD9">
                            <wp:extent cx="1445895" cy="148590"/>
                            <wp:effectExtent l="0" t="0" r="1905" b="381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0E2A596F" w14:textId="77777777" w:rsidR="00447055" w:rsidRDefault="00447055" w:rsidP="00447055">
                      <w:r>
                        <w:t xml:space="preserve">                    Contact No.         </w:t>
                      </w:r>
                      <w:r w:rsidRPr="008079F7">
                        <w:rPr>
                          <w:noProof/>
                        </w:rPr>
                        <w:drawing>
                          <wp:inline distT="0" distB="0" distL="0" distR="0" wp14:anchorId="4EE8D40A" wp14:editId="551B662A">
                            <wp:extent cx="1445895" cy="148590"/>
                            <wp:effectExtent l="0" t="0" r="1905" b="381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09B5A40F" w14:textId="77777777" w:rsidR="00447055" w:rsidRDefault="00447055" w:rsidP="00447055">
                      <w:r>
                        <w:t xml:space="preserve">                     E-mail Id             </w:t>
                      </w:r>
                      <w:r w:rsidRPr="008079F7">
                        <w:rPr>
                          <w:noProof/>
                        </w:rPr>
                        <w:drawing>
                          <wp:inline distT="0" distB="0" distL="0" distR="0" wp14:anchorId="172B2DA1" wp14:editId="6E824131">
                            <wp:extent cx="1445895" cy="148590"/>
                            <wp:effectExtent l="0" t="0" r="1905" b="381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186397C9" w14:textId="77777777" w:rsidR="00447055" w:rsidRDefault="00447055" w:rsidP="00447055"/>
                    <w:p w14:paraId="3FC2C6AC" w14:textId="77777777" w:rsidR="00447055" w:rsidRDefault="00447055" w:rsidP="00447055">
                      <w:pPr>
                        <w:jc w:val="center"/>
                      </w:pPr>
                      <w:r>
                        <w:t>Address Details</w:t>
                      </w:r>
                    </w:p>
                    <w:p w14:paraId="2E4C875B" w14:textId="77777777" w:rsidR="00447055" w:rsidRDefault="00447055" w:rsidP="00447055">
                      <w:pPr>
                        <w:jc w:val="center"/>
                      </w:pPr>
                    </w:p>
                    <w:p w14:paraId="48F183DA" w14:textId="77777777" w:rsidR="00447055" w:rsidRDefault="00447055" w:rsidP="00447055">
                      <w:r>
                        <w:t xml:space="preserve">                         </w:t>
                      </w:r>
                      <w:r w:rsidRPr="0043754B">
                        <w:rPr>
                          <w:noProof/>
                        </w:rPr>
                        <w:drawing>
                          <wp:inline distT="0" distB="0" distL="0" distR="0" wp14:anchorId="160BEE7D" wp14:editId="62C8E449">
                            <wp:extent cx="3305792" cy="212651"/>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3909279" cy="251471"/>
                                    </a:xfrm>
                                    <a:prstGeom prst="rect">
                                      <a:avLst/>
                                    </a:prstGeom>
                                    <a:noFill/>
                                    <a:ln>
                                      <a:noFill/>
                                    </a:ln>
                                  </pic:spPr>
                                </pic:pic>
                              </a:graphicData>
                            </a:graphic>
                          </wp:inline>
                        </w:drawing>
                      </w:r>
                    </w:p>
                    <w:p w14:paraId="745C1B35" w14:textId="77777777" w:rsidR="00447055" w:rsidRDefault="00447055" w:rsidP="00447055">
                      <w:pPr>
                        <w:jc w:val="center"/>
                      </w:pPr>
                      <w:r>
                        <w:t xml:space="preserve">                         </w:t>
                      </w:r>
                    </w:p>
                    <w:p w14:paraId="0C8CB85E" w14:textId="77777777" w:rsidR="00447055" w:rsidRDefault="00447055" w:rsidP="00447055">
                      <w:r>
                        <w:t xml:space="preserve">                         </w:t>
                      </w:r>
                      <w:r w:rsidRPr="0043754B">
                        <w:rPr>
                          <w:noProof/>
                        </w:rPr>
                        <w:drawing>
                          <wp:inline distT="0" distB="0" distL="0" distR="0" wp14:anchorId="4FEAAB2C" wp14:editId="78B58AFA">
                            <wp:extent cx="3270393" cy="276447"/>
                            <wp:effectExtent l="0" t="0" r="6350"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1754" cy="321363"/>
                                    </a:xfrm>
                                    <a:prstGeom prst="rect">
                                      <a:avLst/>
                                    </a:prstGeom>
                                    <a:noFill/>
                                    <a:ln>
                                      <a:noFill/>
                                    </a:ln>
                                  </pic:spPr>
                                </pic:pic>
                              </a:graphicData>
                            </a:graphic>
                          </wp:inline>
                        </w:drawing>
                      </w:r>
                    </w:p>
                    <w:p w14:paraId="0D89A839" w14:textId="77777777" w:rsidR="00447055" w:rsidRDefault="00447055" w:rsidP="00447055">
                      <w:r>
                        <w:t xml:space="preserve">                         City                  </w:t>
                      </w:r>
                      <w:r w:rsidRPr="008079F7">
                        <w:rPr>
                          <w:noProof/>
                        </w:rPr>
                        <w:drawing>
                          <wp:inline distT="0" distB="0" distL="0" distR="0" wp14:anchorId="67A18A69" wp14:editId="3B47C612">
                            <wp:extent cx="1445895" cy="148590"/>
                            <wp:effectExtent l="0" t="0" r="1905" b="381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ab/>
                      </w:r>
                    </w:p>
                    <w:p w14:paraId="75073D6A" w14:textId="77777777" w:rsidR="00447055" w:rsidRDefault="00447055" w:rsidP="00447055">
                      <w:r>
                        <w:t xml:space="preserve">                         State                </w:t>
                      </w:r>
                      <w:r w:rsidRPr="008079F7">
                        <w:rPr>
                          <w:noProof/>
                        </w:rPr>
                        <w:drawing>
                          <wp:inline distT="0" distB="0" distL="0" distR="0" wp14:anchorId="4B8677E8" wp14:editId="00B2D12F">
                            <wp:extent cx="1445895" cy="148590"/>
                            <wp:effectExtent l="0" t="0" r="1905" b="381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31CBF9E1" w14:textId="77777777" w:rsidR="00447055" w:rsidRDefault="00447055" w:rsidP="00447055">
                      <w:r>
                        <w:t xml:space="preserve">                         Pin code          </w:t>
                      </w:r>
                      <w:r w:rsidRPr="008079F7">
                        <w:rPr>
                          <w:noProof/>
                        </w:rPr>
                        <w:drawing>
                          <wp:inline distT="0" distB="0" distL="0" distR="0" wp14:anchorId="670F99A4" wp14:editId="5C8610CE">
                            <wp:extent cx="1445895" cy="148590"/>
                            <wp:effectExtent l="0" t="0" r="1905" b="381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ab/>
                      </w:r>
                    </w:p>
                    <w:p w14:paraId="793DF5A4" w14:textId="77777777" w:rsidR="00447055" w:rsidRDefault="00447055" w:rsidP="00447055"/>
                    <w:p w14:paraId="59058AAA" w14:textId="77777777" w:rsidR="00447055" w:rsidRDefault="00447055" w:rsidP="00447055">
                      <w:pPr>
                        <w:jc w:val="center"/>
                      </w:pPr>
                      <w:r>
                        <w:t>Land Details</w:t>
                      </w:r>
                    </w:p>
                    <w:p w14:paraId="44A57FCA" w14:textId="77777777" w:rsidR="00447055" w:rsidRDefault="00447055" w:rsidP="00447055">
                      <w:r>
                        <w:t xml:space="preserve">      </w:t>
                      </w:r>
                    </w:p>
                    <w:p w14:paraId="1C242EAB" w14:textId="77777777" w:rsidR="00447055" w:rsidRDefault="00447055" w:rsidP="00447055">
                      <w:r>
                        <w:t xml:space="preserve">                       Area                  </w:t>
                      </w:r>
                      <w:r w:rsidRPr="008079F7">
                        <w:rPr>
                          <w:noProof/>
                        </w:rPr>
                        <w:drawing>
                          <wp:inline distT="0" distB="0" distL="0" distR="0" wp14:anchorId="1E3F872E" wp14:editId="0631A91C">
                            <wp:extent cx="1445895" cy="148590"/>
                            <wp:effectExtent l="0" t="0" r="1905" b="381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331F1822" w14:textId="77777777" w:rsidR="00447055" w:rsidRDefault="00447055" w:rsidP="00447055">
                      <w:r>
                        <w:t xml:space="preserve">                      Address            </w:t>
                      </w:r>
                      <w:r w:rsidRPr="0043754B">
                        <w:rPr>
                          <w:noProof/>
                        </w:rPr>
                        <w:drawing>
                          <wp:inline distT="0" distB="0" distL="0" distR="0" wp14:anchorId="3A314FE5" wp14:editId="10D2CAED">
                            <wp:extent cx="3305792" cy="212651"/>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3909279" cy="251471"/>
                                    </a:xfrm>
                                    <a:prstGeom prst="rect">
                                      <a:avLst/>
                                    </a:prstGeom>
                                    <a:noFill/>
                                    <a:ln>
                                      <a:noFill/>
                                    </a:ln>
                                  </pic:spPr>
                                </pic:pic>
                              </a:graphicData>
                            </a:graphic>
                          </wp:inline>
                        </w:drawing>
                      </w:r>
                    </w:p>
                    <w:p w14:paraId="4AEDAB2A" w14:textId="77777777" w:rsidR="00447055" w:rsidRDefault="00447055" w:rsidP="00447055">
                      <w:r>
                        <w:t xml:space="preserve">                      Pin Code            </w:t>
                      </w:r>
                      <w:r w:rsidRPr="008079F7">
                        <w:rPr>
                          <w:noProof/>
                        </w:rPr>
                        <w:drawing>
                          <wp:inline distT="0" distB="0" distL="0" distR="0" wp14:anchorId="01BFAB8F" wp14:editId="31254F0A">
                            <wp:extent cx="1445895" cy="148590"/>
                            <wp:effectExtent l="0" t="0" r="1905" b="381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1ACC49CB" w14:textId="77777777" w:rsidR="00447055" w:rsidRDefault="00447055" w:rsidP="00447055"/>
                    <w:p w14:paraId="2A37BAED" w14:textId="77777777" w:rsidR="00447055" w:rsidRDefault="00447055" w:rsidP="00447055">
                      <w:pPr>
                        <w:jc w:val="center"/>
                      </w:pPr>
                      <w:r>
                        <w:t>Bank Details</w:t>
                      </w:r>
                    </w:p>
                    <w:p w14:paraId="370AE932" w14:textId="77777777" w:rsidR="00447055" w:rsidRDefault="00447055" w:rsidP="00447055">
                      <w:pPr>
                        <w:jc w:val="center"/>
                      </w:pPr>
                    </w:p>
                    <w:p w14:paraId="38A0E780" w14:textId="77777777" w:rsidR="00447055" w:rsidRDefault="00447055" w:rsidP="00447055">
                      <w:r>
                        <w:t xml:space="preserve">                       Account No.         </w:t>
                      </w:r>
                      <w:r w:rsidRPr="008079F7">
                        <w:rPr>
                          <w:noProof/>
                        </w:rPr>
                        <w:drawing>
                          <wp:inline distT="0" distB="0" distL="0" distR="0" wp14:anchorId="7F55EE0D" wp14:editId="1E9A5B24">
                            <wp:extent cx="1445895" cy="148590"/>
                            <wp:effectExtent l="0" t="0" r="1905" b="381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0FDDE628" w14:textId="77777777" w:rsidR="00447055" w:rsidRDefault="00447055" w:rsidP="00447055">
                      <w:r>
                        <w:t xml:space="preserve">                       IFSC Code           </w:t>
                      </w:r>
                      <w:r w:rsidRPr="008079F7">
                        <w:rPr>
                          <w:noProof/>
                        </w:rPr>
                        <w:drawing>
                          <wp:inline distT="0" distB="0" distL="0" distR="0" wp14:anchorId="22A735A4" wp14:editId="03C1ABF3">
                            <wp:extent cx="1445895" cy="148590"/>
                            <wp:effectExtent l="0" t="0" r="1905" b="381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4ED3390A" w14:textId="77777777" w:rsidR="00447055" w:rsidRDefault="00447055" w:rsidP="00447055"/>
                    <w:p w14:paraId="18400A6E" w14:textId="77777777" w:rsidR="00447055" w:rsidRDefault="00447055" w:rsidP="00447055">
                      <w:pPr>
                        <w:jc w:val="center"/>
                      </w:pPr>
                      <w:r>
                        <w:t>Document Upload</w:t>
                      </w:r>
                    </w:p>
                    <w:p w14:paraId="6BDCD09C" w14:textId="77777777" w:rsidR="00447055" w:rsidRDefault="00447055" w:rsidP="00447055">
                      <w:r>
                        <w:t xml:space="preserve">                       Aadhaar               </w:t>
                      </w:r>
                      <w:r w:rsidRPr="008079F7">
                        <w:rPr>
                          <w:noProof/>
                        </w:rPr>
                        <w:drawing>
                          <wp:inline distT="0" distB="0" distL="0" distR="0" wp14:anchorId="37EE34D0" wp14:editId="486CD77E">
                            <wp:extent cx="1445895" cy="148590"/>
                            <wp:effectExtent l="0" t="0" r="1905" b="381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113BE8C9" w14:textId="77777777" w:rsidR="00447055" w:rsidRDefault="00447055" w:rsidP="00447055">
                      <w:r>
                        <w:t xml:space="preserve">                       PAN                     </w:t>
                      </w:r>
                      <w:r w:rsidRPr="008079F7">
                        <w:rPr>
                          <w:noProof/>
                        </w:rPr>
                        <w:drawing>
                          <wp:inline distT="0" distB="0" distL="0" distR="0" wp14:anchorId="1293E500" wp14:editId="4EC4FDE0">
                            <wp:extent cx="1445895" cy="148590"/>
                            <wp:effectExtent l="0" t="0" r="1905" b="381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425E2117" w14:textId="77777777" w:rsidR="00447055" w:rsidRDefault="00447055" w:rsidP="00447055">
                      <w:r>
                        <w:t xml:space="preserve">                       Certificate            </w:t>
                      </w:r>
                      <w:r w:rsidRPr="008079F7">
                        <w:rPr>
                          <w:noProof/>
                        </w:rPr>
                        <w:drawing>
                          <wp:inline distT="0" distB="0" distL="0" distR="0" wp14:anchorId="764C6226" wp14:editId="6B5E3B98">
                            <wp:extent cx="1445895" cy="148590"/>
                            <wp:effectExtent l="0" t="0" r="1905"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3028406E" w14:textId="77777777" w:rsidR="00447055" w:rsidRDefault="00447055" w:rsidP="00447055"/>
                    <w:p w14:paraId="133C83F8" w14:textId="77777777" w:rsidR="00447055" w:rsidRDefault="00447055" w:rsidP="00447055">
                      <w:r>
                        <w:t xml:space="preserve">                       Password               </w:t>
                      </w:r>
                      <w:r w:rsidRPr="008079F7">
                        <w:rPr>
                          <w:noProof/>
                        </w:rPr>
                        <w:drawing>
                          <wp:inline distT="0" distB="0" distL="0" distR="0" wp14:anchorId="192136B9" wp14:editId="2A3D1E77">
                            <wp:extent cx="1445895" cy="148590"/>
                            <wp:effectExtent l="0" t="0" r="1905"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139F89ED" w14:textId="77777777" w:rsidR="00447055" w:rsidRDefault="00447055" w:rsidP="00447055">
                      <w:r>
                        <w:t xml:space="preserve">                       Confirm Password </w:t>
                      </w:r>
                      <w:r w:rsidRPr="008079F7">
                        <w:rPr>
                          <w:noProof/>
                        </w:rPr>
                        <w:drawing>
                          <wp:inline distT="0" distB="0" distL="0" distR="0" wp14:anchorId="05C68B1C" wp14:editId="2CD3566A">
                            <wp:extent cx="1445895" cy="148590"/>
                            <wp:effectExtent l="0" t="0" r="1905"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A7B11DA" w14:textId="77777777" w:rsidR="00447055" w:rsidRDefault="00447055" w:rsidP="00447055"/>
                    <w:p w14:paraId="0E68C059" w14:textId="77777777" w:rsidR="00447055" w:rsidRDefault="00447055" w:rsidP="00447055"/>
                    <w:p w14:paraId="63A7DC3D" w14:textId="77777777" w:rsidR="00447055" w:rsidRDefault="00447055" w:rsidP="00447055">
                      <w:r>
                        <w:t xml:space="preserve">                </w:t>
                      </w:r>
                    </w:p>
                    <w:p w14:paraId="39B8FC0F" w14:textId="77777777" w:rsidR="00447055" w:rsidRDefault="00447055" w:rsidP="00447055">
                      <w:r>
                        <w:t xml:space="preserve">                    </w:t>
                      </w:r>
                    </w:p>
                    <w:p w14:paraId="08AA9482" w14:textId="77777777" w:rsidR="00447055" w:rsidRDefault="00447055" w:rsidP="00447055"/>
                    <w:p w14:paraId="130FF687" w14:textId="77777777" w:rsidR="00447055" w:rsidRDefault="00447055" w:rsidP="00447055"/>
                    <w:p w14:paraId="66714E77" w14:textId="77777777" w:rsidR="00447055" w:rsidRDefault="00447055" w:rsidP="00447055">
                      <w:r>
                        <w:t xml:space="preserve">                         </w:t>
                      </w:r>
                    </w:p>
                    <w:p w14:paraId="23DC18A1" w14:textId="77777777" w:rsidR="00447055" w:rsidRDefault="00447055" w:rsidP="00447055">
                      <w:r>
                        <w:t xml:space="preserve">                            </w:t>
                      </w:r>
                    </w:p>
                    <w:p w14:paraId="4DA99375" w14:textId="77777777" w:rsidR="00447055" w:rsidRDefault="00447055" w:rsidP="00447055"/>
                    <w:p w14:paraId="7D8AC777" w14:textId="77777777" w:rsidR="00447055" w:rsidRDefault="00447055" w:rsidP="00447055"/>
                  </w:txbxContent>
                </v:textbox>
              </v:shape>
            </w:pict>
          </mc:Fallback>
        </mc:AlternateContent>
      </w:r>
      <w:r w:rsidRPr="00447055">
        <w:rPr>
          <w:rFonts w:ascii="Calibri Light" w:hAnsi="Calibri Light" w:cs="Calibri Light"/>
          <w:noProof/>
        </w:rPr>
        <mc:AlternateContent>
          <mc:Choice Requires="wps">
            <w:drawing>
              <wp:anchor distT="0" distB="0" distL="114300" distR="114300" simplePos="0" relativeHeight="251693056" behindDoc="0" locked="0" layoutInCell="1" allowOverlap="1" wp14:anchorId="07F45E63" wp14:editId="44D5A9AC">
                <wp:simplePos x="0" y="0"/>
                <wp:positionH relativeFrom="margin">
                  <wp:posOffset>0</wp:posOffset>
                </wp:positionH>
                <wp:positionV relativeFrom="paragraph">
                  <wp:posOffset>-635</wp:posOffset>
                </wp:positionV>
                <wp:extent cx="6063916" cy="7315200"/>
                <wp:effectExtent l="0" t="0" r="13335" b="19050"/>
                <wp:wrapNone/>
                <wp:docPr id="156" name="Rectangle 156"/>
                <wp:cNvGraphicFramePr/>
                <a:graphic xmlns:a="http://schemas.openxmlformats.org/drawingml/2006/main">
                  <a:graphicData uri="http://schemas.microsoft.com/office/word/2010/wordprocessingShape">
                    <wps:wsp>
                      <wps:cNvSpPr/>
                      <wps:spPr>
                        <a:xfrm>
                          <a:off x="0" y="0"/>
                          <a:ext cx="6063916" cy="7315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49DFC" id="Rectangle 156" o:spid="_x0000_s1026" style="position:absolute;margin-left:0;margin-top:-.05pt;width:477.45pt;height:8in;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" fillcolor="white [3201]" strokecolor="#70ad47 [3209]" strokeweight="1pt">
                <w10:wrap anchorx="margin"/>
              </v:rect>
            </w:pict>
          </mc:Fallback>
        </mc:AlternateContent>
      </w:r>
    </w:p>
    <w:p w14:paraId="5E5FD52E" w14:textId="77777777" w:rsidR="00447055" w:rsidRPr="00447055" w:rsidRDefault="00447055" w:rsidP="00447055">
      <w:pPr>
        <w:rPr>
          <w:rFonts w:ascii="Calibri Light" w:hAnsi="Calibri Light" w:cs="Calibri Light"/>
        </w:rPr>
      </w:pPr>
    </w:p>
    <w:p w14:paraId="1D822698" w14:textId="77777777" w:rsidR="00447055" w:rsidRPr="00447055" w:rsidRDefault="00447055" w:rsidP="00447055">
      <w:pPr>
        <w:rPr>
          <w:rFonts w:ascii="Calibri Light" w:hAnsi="Calibri Light" w:cs="Calibri Light"/>
        </w:rPr>
      </w:pPr>
    </w:p>
    <w:p w14:paraId="250F69BD" w14:textId="77777777" w:rsidR="00447055" w:rsidRPr="00447055" w:rsidRDefault="00447055" w:rsidP="00447055">
      <w:pPr>
        <w:rPr>
          <w:rFonts w:ascii="Calibri Light" w:hAnsi="Calibri Light" w:cs="Calibri Light"/>
        </w:rPr>
      </w:pPr>
    </w:p>
    <w:p w14:paraId="5B584D4D" w14:textId="77777777" w:rsidR="00447055" w:rsidRPr="00447055" w:rsidRDefault="00447055" w:rsidP="00447055">
      <w:pPr>
        <w:rPr>
          <w:rFonts w:ascii="Calibri Light" w:hAnsi="Calibri Light" w:cs="Calibri Light"/>
        </w:rPr>
      </w:pPr>
    </w:p>
    <w:p w14:paraId="659A746A" w14:textId="77777777" w:rsidR="00447055" w:rsidRPr="00447055" w:rsidRDefault="00447055" w:rsidP="00447055">
      <w:pPr>
        <w:spacing w:after="160"/>
        <w:rPr>
          <w:rFonts w:ascii="Calibri Light" w:hAnsi="Calibri Light" w:cs="Calibri Light"/>
        </w:rPr>
      </w:pPr>
    </w:p>
    <w:p w14:paraId="7170E07E" w14:textId="77777777" w:rsidR="00447055" w:rsidRPr="00447055" w:rsidRDefault="00447055" w:rsidP="00447055">
      <w:pPr>
        <w:rPr>
          <w:rFonts w:ascii="Calibri Light" w:hAnsi="Calibri Light" w:cs="Calibri Light"/>
        </w:rPr>
      </w:pPr>
    </w:p>
    <w:p w14:paraId="126147C0"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696128" behindDoc="0" locked="0" layoutInCell="1" allowOverlap="1" wp14:anchorId="53DAFDAE" wp14:editId="1342E005">
                <wp:simplePos x="0" y="0"/>
                <wp:positionH relativeFrom="column">
                  <wp:posOffset>3503930</wp:posOffset>
                </wp:positionH>
                <wp:positionV relativeFrom="paragraph">
                  <wp:posOffset>5547360</wp:posOffset>
                </wp:positionV>
                <wp:extent cx="811033" cy="270345"/>
                <wp:effectExtent l="0" t="0" r="27305" b="15875"/>
                <wp:wrapNone/>
                <wp:docPr id="153" name="Text Box 153"/>
                <wp:cNvGraphicFramePr/>
                <a:graphic xmlns:a="http://schemas.openxmlformats.org/drawingml/2006/main">
                  <a:graphicData uri="http://schemas.microsoft.com/office/word/2010/wordprocessingShape">
                    <wps:wsp>
                      <wps:cNvSpPr txBox="1"/>
                      <wps:spPr>
                        <a:xfrm>
                          <a:off x="0" y="0"/>
                          <a:ext cx="811033" cy="27034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0A3A43C8" w14:textId="77777777" w:rsidR="00447055" w:rsidRDefault="00447055" w:rsidP="00447055">
                            <w:r>
                              <w:t xml:space="preserve">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AFDAE" id="Text Box 153" o:spid="_x0000_s1043" type="#_x0000_t202" style="position:absolute;margin-left:275.9pt;margin-top:436.8pt;width:63.85pt;height:21.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" fillcolor="#70ad47 [3209]" strokecolor="#375623 [1609]" strokeweight="1pt">
                <v:textbox>
                  <w:txbxContent>
                    <w:p w14:paraId="0A3A43C8" w14:textId="77777777" w:rsidR="00447055" w:rsidRDefault="00447055" w:rsidP="00447055">
                      <w:r>
                        <w:t xml:space="preserve">    RESET</w:t>
                      </w:r>
                    </w:p>
                  </w:txbxContent>
                </v:textbox>
              </v:shape>
            </w:pict>
          </mc:Fallback>
        </mc:AlternateContent>
      </w:r>
      <w:r w:rsidRPr="00447055">
        <w:rPr>
          <w:rFonts w:ascii="Calibri Light" w:hAnsi="Calibri Light" w:cs="Calibri Light"/>
          <w:noProof/>
        </w:rPr>
        <mc:AlternateContent>
          <mc:Choice Requires="wps">
            <w:drawing>
              <wp:anchor distT="0" distB="0" distL="114300" distR="114300" simplePos="0" relativeHeight="251695104" behindDoc="0" locked="0" layoutInCell="1" allowOverlap="1" wp14:anchorId="0798D133" wp14:editId="0C9E398B">
                <wp:simplePos x="0" y="0"/>
                <wp:positionH relativeFrom="column">
                  <wp:posOffset>720725</wp:posOffset>
                </wp:positionH>
                <wp:positionV relativeFrom="paragraph">
                  <wp:posOffset>5572760</wp:posOffset>
                </wp:positionV>
                <wp:extent cx="1001864" cy="278296"/>
                <wp:effectExtent l="0" t="0" r="27305" b="26670"/>
                <wp:wrapNone/>
                <wp:docPr id="154" name="Text Box 154"/>
                <wp:cNvGraphicFramePr/>
                <a:graphic xmlns:a="http://schemas.openxmlformats.org/drawingml/2006/main">
                  <a:graphicData uri="http://schemas.microsoft.com/office/word/2010/wordprocessingShape">
                    <wps:wsp>
                      <wps:cNvSpPr txBox="1"/>
                      <wps:spPr>
                        <a:xfrm>
                          <a:off x="0" y="0"/>
                          <a:ext cx="1001864" cy="278296"/>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55367935" w14:textId="77777777" w:rsidR="00447055" w:rsidRDefault="00447055" w:rsidP="00447055">
                            <w:r>
                              <w:t xml:space="preserve">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98D133" id="Text Box 154" o:spid="_x0000_s1044" type="#_x0000_t202" style="position:absolute;margin-left:56.75pt;margin-top:438.8pt;width:78.9pt;height:21.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" fillcolor="#70ad47 [3209]" strokecolor="#375623 [1609]" strokeweight="1pt">
                <v:textbox>
                  <w:txbxContent>
                    <w:p w14:paraId="55367935" w14:textId="77777777" w:rsidR="00447055" w:rsidRDefault="00447055" w:rsidP="00447055">
                      <w:r>
                        <w:t xml:space="preserve">   REGISTER</w:t>
                      </w:r>
                    </w:p>
                  </w:txbxContent>
                </v:textbox>
              </v:shape>
            </w:pict>
          </mc:Fallback>
        </mc:AlternateContent>
      </w:r>
      <w:r w:rsidRPr="00447055">
        <w:rPr>
          <w:rFonts w:ascii="Calibri Light" w:hAnsi="Calibri Light" w:cs="Calibri Light"/>
        </w:rPr>
        <w:br w:type="page"/>
      </w:r>
    </w:p>
    <w:p w14:paraId="390A3B89" w14:textId="77777777" w:rsidR="00447055" w:rsidRPr="00447055" w:rsidRDefault="00447055" w:rsidP="00447055">
      <w:pPr>
        <w:rPr>
          <w:rFonts w:ascii="Calibri Light" w:hAnsi="Calibri Light" w:cs="Calibri Light"/>
        </w:rPr>
      </w:pPr>
      <w:r w:rsidRPr="00447055">
        <w:rPr>
          <w:rFonts w:ascii="Calibri Light" w:hAnsi="Calibri Light" w:cs="Calibri Light"/>
        </w:rPr>
        <w:lastRenderedPageBreak/>
        <w:t>4) After Login: Farmer Page</w:t>
      </w:r>
    </w:p>
    <w:p w14:paraId="589AC5BE" w14:textId="77777777" w:rsidR="00447055" w:rsidRPr="00447055" w:rsidRDefault="00447055" w:rsidP="00447055">
      <w:pPr>
        <w:rPr>
          <w:rFonts w:ascii="Calibri Light" w:hAnsi="Calibri Light" w:cs="Calibri Light"/>
        </w:rPr>
      </w:pPr>
    </w:p>
    <w:p w14:paraId="44A0F519"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01248" behindDoc="0" locked="0" layoutInCell="1" allowOverlap="1" wp14:anchorId="2D123CD3" wp14:editId="2FB42E64">
                <wp:simplePos x="0" y="0"/>
                <wp:positionH relativeFrom="margin">
                  <wp:posOffset>4853353</wp:posOffset>
                </wp:positionH>
                <wp:positionV relativeFrom="paragraph">
                  <wp:posOffset>107468</wp:posOffset>
                </wp:positionV>
                <wp:extent cx="619125" cy="285750"/>
                <wp:effectExtent l="0" t="0" r="28575" b="19050"/>
                <wp:wrapNone/>
                <wp:docPr id="178" name="Text Box 178"/>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solidFill>
                            <a:schemeClr val="bg1"/>
                          </a:solidFill>
                        </a:ln>
                      </wps:spPr>
                      <wps:txbx>
                        <w:txbxContent>
                          <w:p w14:paraId="6E4D2537" w14:textId="77777777" w:rsidR="00447055" w:rsidRDefault="00447055" w:rsidP="00447055">
                            <w: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23CD3" id="Text Box 178" o:spid="_x0000_s1045" type="#_x0000_t202" style="position:absolute;margin-left:382.15pt;margin-top:8.45pt;width:48.75pt;height:2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" fillcolor="white [3201]" strokecolor="white [3212]" strokeweight=".5pt">
                <v:textbox>
                  <w:txbxContent>
                    <w:p w14:paraId="6E4D2537" w14:textId="77777777" w:rsidR="00447055" w:rsidRDefault="00447055" w:rsidP="00447055">
                      <w:r>
                        <w:t>Logout</w:t>
                      </w:r>
                    </w:p>
                  </w:txbxContent>
                </v:textbox>
                <w10:wrap anchorx="margin"/>
              </v:shape>
            </w:pict>
          </mc:Fallback>
        </mc:AlternateContent>
      </w:r>
      <w:r w:rsidRPr="00447055">
        <w:rPr>
          <w:rFonts w:ascii="Calibri Light" w:hAnsi="Calibri Light" w:cs="Calibri Light"/>
          <w:noProof/>
        </w:rPr>
        <mc:AlternateContent>
          <mc:Choice Requires="wps">
            <w:drawing>
              <wp:anchor distT="0" distB="0" distL="114300" distR="114300" simplePos="0" relativeHeight="251700224" behindDoc="0" locked="0" layoutInCell="1" allowOverlap="1" wp14:anchorId="2E646D99" wp14:editId="5DCD540E">
                <wp:simplePos x="0" y="0"/>
                <wp:positionH relativeFrom="margin">
                  <wp:posOffset>914400</wp:posOffset>
                </wp:positionH>
                <wp:positionV relativeFrom="paragraph">
                  <wp:posOffset>107482</wp:posOffset>
                </wp:positionV>
                <wp:extent cx="753110" cy="261258"/>
                <wp:effectExtent l="0" t="0" r="27940" b="24765"/>
                <wp:wrapNone/>
                <wp:docPr id="177" name="Text Box 177"/>
                <wp:cNvGraphicFramePr/>
                <a:graphic xmlns:a="http://schemas.openxmlformats.org/drawingml/2006/main">
                  <a:graphicData uri="http://schemas.microsoft.com/office/word/2010/wordprocessingShape">
                    <wps:wsp>
                      <wps:cNvSpPr txBox="1"/>
                      <wps:spPr>
                        <a:xfrm>
                          <a:off x="0" y="0"/>
                          <a:ext cx="753110" cy="261258"/>
                        </a:xfrm>
                        <a:prstGeom prst="rect">
                          <a:avLst/>
                        </a:prstGeom>
                        <a:solidFill>
                          <a:schemeClr val="lt1"/>
                        </a:solidFill>
                        <a:ln w="6350">
                          <a:solidFill>
                            <a:schemeClr val="bg1"/>
                          </a:solidFill>
                        </a:ln>
                      </wps:spPr>
                      <wps:txbx>
                        <w:txbxContent>
                          <w:p w14:paraId="411C4441" w14:textId="77777777" w:rsidR="00447055" w:rsidRDefault="00447055" w:rsidP="00447055">
                            <w:r>
                              <w:t xml:space="preserve"> Insurance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46D99" id="Text Box 177" o:spid="_x0000_s1046" type="#_x0000_t202" style="position:absolute;margin-left:1in;margin-top:8.45pt;width:59.3pt;height:20.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" fillcolor="white [3201]" strokecolor="white [3212]" strokeweight=".5pt">
                <v:textbox>
                  <w:txbxContent>
                    <w:p w14:paraId="411C4441" w14:textId="77777777" w:rsidR="00447055" w:rsidRDefault="00447055" w:rsidP="00447055">
                      <w:r>
                        <w:t xml:space="preserve"> Insurance</w:t>
                      </w:r>
                    </w:p>
                  </w:txbxContent>
                </v:textbox>
                <w10:wrap anchorx="margin"/>
              </v:shape>
            </w:pict>
          </mc:Fallback>
        </mc:AlternateContent>
      </w:r>
      <w:r w:rsidRPr="00447055">
        <w:rPr>
          <w:rFonts w:ascii="Calibri Light" w:hAnsi="Calibri Light" w:cs="Calibri Light"/>
          <w:noProof/>
        </w:rPr>
        <mc:AlternateContent>
          <mc:Choice Requires="wps">
            <w:drawing>
              <wp:anchor distT="0" distB="0" distL="114300" distR="114300" simplePos="0" relativeHeight="251699200" behindDoc="0" locked="0" layoutInCell="1" allowOverlap="1" wp14:anchorId="291E963F" wp14:editId="1576BDB7">
                <wp:simplePos x="0" y="0"/>
                <wp:positionH relativeFrom="margin">
                  <wp:posOffset>70338</wp:posOffset>
                </wp:positionH>
                <wp:positionV relativeFrom="paragraph">
                  <wp:posOffset>107482</wp:posOffset>
                </wp:positionV>
                <wp:extent cx="832751" cy="300321"/>
                <wp:effectExtent l="0" t="0" r="24765" b="24130"/>
                <wp:wrapNone/>
                <wp:docPr id="176" name="Text Box 176"/>
                <wp:cNvGraphicFramePr/>
                <a:graphic xmlns:a="http://schemas.openxmlformats.org/drawingml/2006/main">
                  <a:graphicData uri="http://schemas.microsoft.com/office/word/2010/wordprocessingShape">
                    <wps:wsp>
                      <wps:cNvSpPr txBox="1"/>
                      <wps:spPr>
                        <a:xfrm>
                          <a:off x="0" y="0"/>
                          <a:ext cx="832751" cy="300321"/>
                        </a:xfrm>
                        <a:prstGeom prst="rect">
                          <a:avLst/>
                        </a:prstGeom>
                        <a:solidFill>
                          <a:schemeClr val="lt1"/>
                        </a:solidFill>
                        <a:ln w="6350">
                          <a:solidFill>
                            <a:schemeClr val="bg1"/>
                          </a:solidFill>
                        </a:ln>
                      </wps:spPr>
                      <wps:txbx>
                        <w:txbxContent>
                          <w:p w14:paraId="06F44960" w14:textId="77777777" w:rsidR="00447055" w:rsidRDefault="00447055" w:rsidP="00447055">
                            <w:r>
                              <w:t xml:space="preserve">      Bidding</w:t>
                            </w:r>
                          </w:p>
                          <w:p w14:paraId="64AFA10B" w14:textId="77777777" w:rsidR="00447055" w:rsidRDefault="00447055" w:rsidP="004470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E963F" id="Text Box 176" o:spid="_x0000_s1047" type="#_x0000_t202" style="position:absolute;margin-left:5.55pt;margin-top:8.45pt;width:65.55pt;height:23.6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" fillcolor="white [3201]" strokecolor="white [3212]" strokeweight=".5pt">
                <v:textbox>
                  <w:txbxContent>
                    <w:p w14:paraId="06F44960" w14:textId="77777777" w:rsidR="00447055" w:rsidRDefault="00447055" w:rsidP="00447055">
                      <w:r>
                        <w:t xml:space="preserve">      Bidding</w:t>
                      </w:r>
                    </w:p>
                    <w:p w14:paraId="64AFA10B" w14:textId="77777777" w:rsidR="00447055" w:rsidRDefault="00447055" w:rsidP="00447055"/>
                  </w:txbxContent>
                </v:textbox>
                <w10:wrap anchorx="margin"/>
              </v:shape>
            </w:pict>
          </mc:Fallback>
        </mc:AlternateContent>
      </w:r>
      <w:r w:rsidRPr="00447055">
        <w:rPr>
          <w:rFonts w:ascii="Calibri Light" w:hAnsi="Calibri Light" w:cs="Calibri Light"/>
          <w:noProof/>
        </w:rPr>
        <mc:AlternateContent>
          <mc:Choice Requires="wps">
            <w:drawing>
              <wp:anchor distT="0" distB="0" distL="114300" distR="114300" simplePos="0" relativeHeight="251698176" behindDoc="0" locked="0" layoutInCell="1" allowOverlap="1" wp14:anchorId="0758CC42" wp14:editId="74A0AAFC">
                <wp:simplePos x="0" y="0"/>
                <wp:positionH relativeFrom="margin">
                  <wp:align>left</wp:align>
                </wp:positionH>
                <wp:positionV relativeFrom="paragraph">
                  <wp:posOffset>6999</wp:posOffset>
                </wp:positionV>
                <wp:extent cx="5543550" cy="411982"/>
                <wp:effectExtent l="0" t="0" r="19050" b="26670"/>
                <wp:wrapNone/>
                <wp:docPr id="174" name="Rectangle 174"/>
                <wp:cNvGraphicFramePr/>
                <a:graphic xmlns:a="http://schemas.openxmlformats.org/drawingml/2006/main">
                  <a:graphicData uri="http://schemas.microsoft.com/office/word/2010/wordprocessingShape">
                    <wps:wsp>
                      <wps:cNvSpPr/>
                      <wps:spPr>
                        <a:xfrm>
                          <a:off x="0" y="0"/>
                          <a:ext cx="5543550" cy="4119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EB452" id="Rectangle 174" o:spid="_x0000_s1026" style="position:absolute;margin-left:0;margin-top:.55pt;width:436.5pt;height:32.4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" fillcolor="white [3201]" strokecolor="#70ad47 [3209]" strokeweight="1pt">
                <w10:wrap anchorx="margin"/>
              </v:rect>
            </w:pict>
          </mc:Fallback>
        </mc:AlternateContent>
      </w:r>
      <w:r w:rsidRPr="00447055">
        <w:rPr>
          <w:rFonts w:ascii="Calibri Light" w:hAnsi="Calibri Light" w:cs="Calibri Light"/>
          <w:noProof/>
        </w:rPr>
        <mc:AlternateContent>
          <mc:Choice Requires="wps">
            <w:drawing>
              <wp:anchor distT="0" distB="0" distL="114300" distR="114300" simplePos="0" relativeHeight="251697152" behindDoc="0" locked="0" layoutInCell="1" allowOverlap="1" wp14:anchorId="52CC696D" wp14:editId="06F55963">
                <wp:simplePos x="0" y="0"/>
                <wp:positionH relativeFrom="margin">
                  <wp:posOffset>0</wp:posOffset>
                </wp:positionH>
                <wp:positionV relativeFrom="paragraph">
                  <wp:posOffset>-635</wp:posOffset>
                </wp:positionV>
                <wp:extent cx="5562600" cy="3143250"/>
                <wp:effectExtent l="0" t="0" r="19050" b="19050"/>
                <wp:wrapNone/>
                <wp:docPr id="173" name="Rectangle 173"/>
                <wp:cNvGraphicFramePr/>
                <a:graphic xmlns:a="http://schemas.openxmlformats.org/drawingml/2006/main">
                  <a:graphicData uri="http://schemas.microsoft.com/office/word/2010/wordprocessingShape">
                    <wps:wsp>
                      <wps:cNvSpPr/>
                      <wps:spPr>
                        <a:xfrm>
                          <a:off x="0" y="0"/>
                          <a:ext cx="5562600" cy="3143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5560A" id="Rectangle 173" o:spid="_x0000_s1026" style="position:absolute;margin-left:0;margin-top:-.05pt;width:438pt;height:247.5pt;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" fillcolor="white [3201]" strokecolor="#70ad47 [3209]" strokeweight="1pt">
                <w10:wrap anchorx="margin"/>
              </v:rect>
            </w:pict>
          </mc:Fallback>
        </mc:AlternateContent>
      </w:r>
    </w:p>
    <w:p w14:paraId="6DE78936" w14:textId="77777777" w:rsidR="00447055" w:rsidRPr="00447055" w:rsidRDefault="00447055" w:rsidP="00447055">
      <w:pPr>
        <w:rPr>
          <w:rFonts w:ascii="Calibri Light" w:hAnsi="Calibri Light" w:cs="Calibri Light"/>
        </w:rPr>
      </w:pPr>
    </w:p>
    <w:p w14:paraId="6687C13E"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05344" behindDoc="0" locked="0" layoutInCell="1" allowOverlap="1" wp14:anchorId="0D72D5D4" wp14:editId="0981D599">
                <wp:simplePos x="0" y="0"/>
                <wp:positionH relativeFrom="column">
                  <wp:posOffset>2090057</wp:posOffset>
                </wp:positionH>
                <wp:positionV relativeFrom="paragraph">
                  <wp:posOffset>6368464</wp:posOffset>
                </wp:positionV>
                <wp:extent cx="1318161" cy="308759"/>
                <wp:effectExtent l="0" t="0" r="15875" b="15240"/>
                <wp:wrapNone/>
                <wp:docPr id="187" name="Text Box 187"/>
                <wp:cNvGraphicFramePr/>
                <a:graphic xmlns:a="http://schemas.openxmlformats.org/drawingml/2006/main">
                  <a:graphicData uri="http://schemas.microsoft.com/office/word/2010/wordprocessingShape">
                    <wps:wsp>
                      <wps:cNvSpPr txBox="1"/>
                      <wps:spPr>
                        <a:xfrm>
                          <a:off x="0" y="0"/>
                          <a:ext cx="1318161" cy="308759"/>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7074683A" w14:textId="77777777" w:rsidR="00447055" w:rsidRDefault="00447055" w:rsidP="00447055">
                            <w:r>
                              <w:t xml:space="preserve">  PLACE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2D5D4" id="Text Box 187" o:spid="_x0000_s1048" type="#_x0000_t202" style="position:absolute;margin-left:164.55pt;margin-top:501.45pt;width:103.8pt;height:24.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" fillcolor="#70ad47 [3209]" strokecolor="#375623 [1609]" strokeweight="1pt">
                <v:textbox>
                  <w:txbxContent>
                    <w:p w14:paraId="7074683A" w14:textId="77777777" w:rsidR="00447055" w:rsidRDefault="00447055" w:rsidP="00447055">
                      <w:r>
                        <w:t xml:space="preserve">  PLACE REQUEST</w:t>
                      </w:r>
                    </w:p>
                  </w:txbxContent>
                </v:textbox>
              </v:shape>
            </w:pict>
          </mc:Fallback>
        </mc:AlternateContent>
      </w:r>
      <w:r w:rsidRPr="00447055">
        <w:rPr>
          <w:rFonts w:ascii="Calibri Light" w:hAnsi="Calibri Light" w:cs="Calibri Light"/>
          <w:noProof/>
        </w:rPr>
        <mc:AlternateContent>
          <mc:Choice Requires="wps">
            <w:drawing>
              <wp:anchor distT="0" distB="0" distL="114300" distR="114300" simplePos="0" relativeHeight="251704320" behindDoc="0" locked="0" layoutInCell="1" allowOverlap="1" wp14:anchorId="54EC0F2B" wp14:editId="7F0ED47C">
                <wp:simplePos x="0" y="0"/>
                <wp:positionH relativeFrom="column">
                  <wp:posOffset>190500</wp:posOffset>
                </wp:positionH>
                <wp:positionV relativeFrom="paragraph">
                  <wp:posOffset>4093845</wp:posOffset>
                </wp:positionV>
                <wp:extent cx="5181600" cy="2914650"/>
                <wp:effectExtent l="0" t="0" r="19050" b="19050"/>
                <wp:wrapNone/>
                <wp:docPr id="181" name="Text Box 181"/>
                <wp:cNvGraphicFramePr/>
                <a:graphic xmlns:a="http://schemas.openxmlformats.org/drawingml/2006/main">
                  <a:graphicData uri="http://schemas.microsoft.com/office/word/2010/wordprocessingShape">
                    <wps:wsp>
                      <wps:cNvSpPr txBox="1"/>
                      <wps:spPr>
                        <a:xfrm>
                          <a:off x="0" y="0"/>
                          <a:ext cx="5181600" cy="2914650"/>
                        </a:xfrm>
                        <a:prstGeom prst="rect">
                          <a:avLst/>
                        </a:prstGeom>
                        <a:solidFill>
                          <a:schemeClr val="lt1"/>
                        </a:solidFill>
                        <a:ln w="6350">
                          <a:solidFill>
                            <a:schemeClr val="bg1"/>
                          </a:solidFill>
                        </a:ln>
                      </wps:spPr>
                      <wps:txbx>
                        <w:txbxContent>
                          <w:p w14:paraId="7B334937" w14:textId="77777777" w:rsidR="00447055" w:rsidRDefault="00447055" w:rsidP="00447055"/>
                          <w:p w14:paraId="798CBC36" w14:textId="77777777" w:rsidR="00447055" w:rsidRDefault="00447055" w:rsidP="00447055">
                            <w:r>
                              <w:t xml:space="preserve">  </w:t>
                            </w:r>
                          </w:p>
                          <w:p w14:paraId="271D5FED" w14:textId="77777777" w:rsidR="00447055" w:rsidRDefault="00447055" w:rsidP="00447055">
                            <w:r>
                              <w:t xml:space="preserve">         Crop Type             </w:t>
                            </w:r>
                            <w:r w:rsidRPr="008079F7">
                              <w:rPr>
                                <w:noProof/>
                              </w:rPr>
                              <w:drawing>
                                <wp:inline distT="0" distB="0" distL="0" distR="0" wp14:anchorId="42A6DE8C" wp14:editId="16B489FD">
                                  <wp:extent cx="1445895" cy="148590"/>
                                  <wp:effectExtent l="0" t="0" r="1905" b="381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2CF5C7C3" w14:textId="77777777" w:rsidR="00447055" w:rsidRDefault="00447055" w:rsidP="00447055">
                            <w:r>
                              <w:t xml:space="preserve">         Crop Name            </w:t>
                            </w:r>
                            <w:r w:rsidRPr="008079F7">
                              <w:rPr>
                                <w:noProof/>
                              </w:rPr>
                              <w:drawing>
                                <wp:inline distT="0" distB="0" distL="0" distR="0" wp14:anchorId="271E5C52" wp14:editId="52C86C1C">
                                  <wp:extent cx="1445895" cy="148590"/>
                                  <wp:effectExtent l="0" t="0" r="1905" b="381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BFD544F" w14:textId="77777777" w:rsidR="00447055" w:rsidRDefault="00447055" w:rsidP="00447055">
                            <w:r>
                              <w:t xml:space="preserve">         Fertilizer Type       </w:t>
                            </w:r>
                            <w:r w:rsidRPr="008079F7">
                              <w:rPr>
                                <w:noProof/>
                              </w:rPr>
                              <w:drawing>
                                <wp:inline distT="0" distB="0" distL="0" distR="0" wp14:anchorId="6DE86275" wp14:editId="07161F1D">
                                  <wp:extent cx="1445895" cy="148590"/>
                                  <wp:effectExtent l="0" t="0" r="1905" b="381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70985E0C" w14:textId="77777777" w:rsidR="00447055" w:rsidRDefault="00447055" w:rsidP="00447055">
                            <w:r>
                              <w:t xml:space="preserve">         Quantity                </w:t>
                            </w:r>
                            <w:r w:rsidRPr="008079F7">
                              <w:rPr>
                                <w:noProof/>
                              </w:rPr>
                              <w:drawing>
                                <wp:inline distT="0" distB="0" distL="0" distR="0" wp14:anchorId="76B451B5" wp14:editId="7EAF731A">
                                  <wp:extent cx="1445895" cy="148590"/>
                                  <wp:effectExtent l="0" t="0" r="1905" b="381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205CDC3C" w14:textId="77777777" w:rsidR="00447055" w:rsidRDefault="00447055" w:rsidP="00447055"/>
                          <w:p w14:paraId="2579B69A" w14:textId="77777777" w:rsidR="00447055" w:rsidRDefault="00447055" w:rsidP="00447055"/>
                          <w:p w14:paraId="495EEC64" w14:textId="77777777" w:rsidR="00447055" w:rsidRDefault="00447055" w:rsidP="00447055"/>
                          <w:p w14:paraId="599F85E1" w14:textId="77777777" w:rsidR="00447055" w:rsidRDefault="00447055" w:rsidP="00447055">
                            <w:r>
                              <w:t xml:space="preserve">          Soil pH Certificate     </w:t>
                            </w:r>
                            <w:r w:rsidRPr="008079F7">
                              <w:rPr>
                                <w:noProof/>
                              </w:rPr>
                              <w:drawing>
                                <wp:inline distT="0" distB="0" distL="0" distR="0" wp14:anchorId="2BDFB172" wp14:editId="3FA725C6">
                                  <wp:extent cx="1445895" cy="148590"/>
                                  <wp:effectExtent l="0" t="0" r="1905" b="381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C0F2B" id="Text Box 181" o:spid="_x0000_s1049" type="#_x0000_t202" style="position:absolute;margin-left:15pt;margin-top:322.35pt;width:408pt;height:229.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" fillcolor="white [3201]" strokecolor="white [3212]" strokeweight=".5pt">
                <v:textbox>
                  <w:txbxContent>
                    <w:p w14:paraId="7B334937" w14:textId="77777777" w:rsidR="00447055" w:rsidRDefault="00447055" w:rsidP="00447055"/>
                    <w:p w14:paraId="798CBC36" w14:textId="77777777" w:rsidR="00447055" w:rsidRDefault="00447055" w:rsidP="00447055">
                      <w:r>
                        <w:t xml:space="preserve">  </w:t>
                      </w:r>
                    </w:p>
                    <w:p w14:paraId="271D5FED" w14:textId="77777777" w:rsidR="00447055" w:rsidRDefault="00447055" w:rsidP="00447055">
                      <w:r>
                        <w:t xml:space="preserve">         Crop Type             </w:t>
                      </w:r>
                      <w:r w:rsidRPr="008079F7">
                        <w:rPr>
                          <w:noProof/>
                        </w:rPr>
                        <w:drawing>
                          <wp:inline distT="0" distB="0" distL="0" distR="0" wp14:anchorId="42A6DE8C" wp14:editId="16B489FD">
                            <wp:extent cx="1445895" cy="148590"/>
                            <wp:effectExtent l="0" t="0" r="1905" b="381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2CF5C7C3" w14:textId="77777777" w:rsidR="00447055" w:rsidRDefault="00447055" w:rsidP="00447055">
                      <w:r>
                        <w:t xml:space="preserve">         Crop Name            </w:t>
                      </w:r>
                      <w:r w:rsidRPr="008079F7">
                        <w:rPr>
                          <w:noProof/>
                        </w:rPr>
                        <w:drawing>
                          <wp:inline distT="0" distB="0" distL="0" distR="0" wp14:anchorId="271E5C52" wp14:editId="52C86C1C">
                            <wp:extent cx="1445895" cy="148590"/>
                            <wp:effectExtent l="0" t="0" r="1905" b="381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BFD544F" w14:textId="77777777" w:rsidR="00447055" w:rsidRDefault="00447055" w:rsidP="00447055">
                      <w:r>
                        <w:t xml:space="preserve">         Fertilizer Type       </w:t>
                      </w:r>
                      <w:r w:rsidRPr="008079F7">
                        <w:rPr>
                          <w:noProof/>
                        </w:rPr>
                        <w:drawing>
                          <wp:inline distT="0" distB="0" distL="0" distR="0" wp14:anchorId="6DE86275" wp14:editId="07161F1D">
                            <wp:extent cx="1445895" cy="148590"/>
                            <wp:effectExtent l="0" t="0" r="1905" b="381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70985E0C" w14:textId="77777777" w:rsidR="00447055" w:rsidRDefault="00447055" w:rsidP="00447055">
                      <w:r>
                        <w:t xml:space="preserve">         Quantity                </w:t>
                      </w:r>
                      <w:r w:rsidRPr="008079F7">
                        <w:rPr>
                          <w:noProof/>
                        </w:rPr>
                        <w:drawing>
                          <wp:inline distT="0" distB="0" distL="0" distR="0" wp14:anchorId="76B451B5" wp14:editId="7EAF731A">
                            <wp:extent cx="1445895" cy="148590"/>
                            <wp:effectExtent l="0" t="0" r="1905" b="381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205CDC3C" w14:textId="77777777" w:rsidR="00447055" w:rsidRDefault="00447055" w:rsidP="00447055"/>
                    <w:p w14:paraId="2579B69A" w14:textId="77777777" w:rsidR="00447055" w:rsidRDefault="00447055" w:rsidP="00447055"/>
                    <w:p w14:paraId="495EEC64" w14:textId="77777777" w:rsidR="00447055" w:rsidRDefault="00447055" w:rsidP="00447055"/>
                    <w:p w14:paraId="599F85E1" w14:textId="77777777" w:rsidR="00447055" w:rsidRDefault="00447055" w:rsidP="00447055">
                      <w:r>
                        <w:t xml:space="preserve">          Soil pH Certificate     </w:t>
                      </w:r>
                      <w:r w:rsidRPr="008079F7">
                        <w:rPr>
                          <w:noProof/>
                        </w:rPr>
                        <w:drawing>
                          <wp:inline distT="0" distB="0" distL="0" distR="0" wp14:anchorId="2BDFB172" wp14:editId="3FA725C6">
                            <wp:extent cx="1445895" cy="148590"/>
                            <wp:effectExtent l="0" t="0" r="1905" b="381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txbxContent>
                </v:textbox>
              </v:shape>
            </w:pict>
          </mc:Fallback>
        </mc:AlternateContent>
      </w:r>
      <w:r w:rsidRPr="00447055">
        <w:rPr>
          <w:rFonts w:ascii="Calibri Light" w:hAnsi="Calibri Light" w:cs="Calibri Light"/>
          <w:noProof/>
        </w:rPr>
        <mc:AlternateContent>
          <mc:Choice Requires="wps">
            <w:drawing>
              <wp:anchor distT="0" distB="0" distL="114300" distR="114300" simplePos="0" relativeHeight="251703296" behindDoc="0" locked="0" layoutInCell="1" allowOverlap="1" wp14:anchorId="76FAA084" wp14:editId="07ECD162">
                <wp:simplePos x="0" y="0"/>
                <wp:positionH relativeFrom="margin">
                  <wp:posOffset>-57150</wp:posOffset>
                </wp:positionH>
                <wp:positionV relativeFrom="paragraph">
                  <wp:posOffset>3994150</wp:posOffset>
                </wp:positionV>
                <wp:extent cx="5562600" cy="3143250"/>
                <wp:effectExtent l="0" t="0" r="19050" b="19050"/>
                <wp:wrapNone/>
                <wp:docPr id="180" name="Rectangle 180"/>
                <wp:cNvGraphicFramePr/>
                <a:graphic xmlns:a="http://schemas.openxmlformats.org/drawingml/2006/main">
                  <a:graphicData uri="http://schemas.microsoft.com/office/word/2010/wordprocessingShape">
                    <wps:wsp>
                      <wps:cNvSpPr/>
                      <wps:spPr>
                        <a:xfrm>
                          <a:off x="0" y="0"/>
                          <a:ext cx="5562600" cy="3143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856041" id="Rectangle 180" o:spid="_x0000_s1026" style="position:absolute;margin-left:-4.5pt;margin-top:314.5pt;width:438pt;height:247.5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" fillcolor="white [3201]" strokecolor="#70ad47 [3209]" strokeweight="1pt">
                <w10:wrap anchorx="margin"/>
              </v:rect>
            </w:pict>
          </mc:Fallback>
        </mc:AlternateContent>
      </w:r>
      <w:r w:rsidRPr="00447055">
        <w:rPr>
          <w:rFonts w:ascii="Calibri Light" w:hAnsi="Calibri Light" w:cs="Calibri Light"/>
          <w:noProof/>
        </w:rPr>
        <mc:AlternateContent>
          <mc:Choice Requires="wps">
            <w:drawing>
              <wp:anchor distT="0" distB="0" distL="114300" distR="114300" simplePos="0" relativeHeight="251702272" behindDoc="0" locked="0" layoutInCell="1" allowOverlap="1" wp14:anchorId="23293F98" wp14:editId="00797D65">
                <wp:simplePos x="0" y="0"/>
                <wp:positionH relativeFrom="column">
                  <wp:posOffset>1366066</wp:posOffset>
                </wp:positionH>
                <wp:positionV relativeFrom="paragraph">
                  <wp:posOffset>631190</wp:posOffset>
                </wp:positionV>
                <wp:extent cx="2793442" cy="1225899"/>
                <wp:effectExtent l="0" t="0" r="26035" b="12700"/>
                <wp:wrapNone/>
                <wp:docPr id="179" name="Text Box 179"/>
                <wp:cNvGraphicFramePr/>
                <a:graphic xmlns:a="http://schemas.openxmlformats.org/drawingml/2006/main">
                  <a:graphicData uri="http://schemas.microsoft.com/office/word/2010/wordprocessingShape">
                    <wps:wsp>
                      <wps:cNvSpPr txBox="1"/>
                      <wps:spPr>
                        <a:xfrm>
                          <a:off x="0" y="0"/>
                          <a:ext cx="2793442" cy="1225899"/>
                        </a:xfrm>
                        <a:prstGeom prst="rect">
                          <a:avLst/>
                        </a:prstGeom>
                        <a:solidFill>
                          <a:schemeClr val="lt1"/>
                        </a:solidFill>
                        <a:ln w="6350">
                          <a:solidFill>
                            <a:schemeClr val="bg1"/>
                          </a:solidFill>
                        </a:ln>
                      </wps:spPr>
                      <wps:txbx>
                        <w:txbxContent>
                          <w:p w14:paraId="43013991" w14:textId="77777777" w:rsidR="00447055" w:rsidRDefault="00447055" w:rsidP="00447055">
                            <w:r>
                              <w:t xml:space="preserve">                       Place Sell Request</w:t>
                            </w:r>
                          </w:p>
                          <w:p w14:paraId="210A4D30" w14:textId="77777777" w:rsidR="00447055" w:rsidRDefault="00447055" w:rsidP="00447055">
                            <w:r>
                              <w:t xml:space="preserve"> </w:t>
                            </w:r>
                          </w:p>
                          <w:p w14:paraId="233FF84A" w14:textId="77777777" w:rsidR="00447055" w:rsidRDefault="00447055" w:rsidP="00447055">
                            <w:r>
                              <w:t xml:space="preserve">                     View Sold Crop History</w:t>
                            </w:r>
                          </w:p>
                          <w:p w14:paraId="6824FE28" w14:textId="77777777" w:rsidR="00447055" w:rsidRDefault="00447055" w:rsidP="00447055"/>
                          <w:p w14:paraId="6E37251C" w14:textId="77777777" w:rsidR="00447055" w:rsidRDefault="00447055" w:rsidP="00447055">
                            <w:r>
                              <w:t xml:space="preserve">                         View Marketplace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293F98" id="Text Box 179" o:spid="_x0000_s1050" type="#_x0000_t202" style="position:absolute;margin-left:107.55pt;margin-top:49.7pt;width:219.95pt;height:96.5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" fillcolor="white [3201]" strokecolor="white [3212]" strokeweight=".5pt">
                <v:textbox>
                  <w:txbxContent>
                    <w:p w14:paraId="43013991" w14:textId="77777777" w:rsidR="00447055" w:rsidRDefault="00447055" w:rsidP="00447055">
                      <w:r>
                        <w:t xml:space="preserve">                       Place Sell Request</w:t>
                      </w:r>
                    </w:p>
                    <w:p w14:paraId="210A4D30" w14:textId="77777777" w:rsidR="00447055" w:rsidRDefault="00447055" w:rsidP="00447055">
                      <w:r>
                        <w:t xml:space="preserve"> </w:t>
                      </w:r>
                    </w:p>
                    <w:p w14:paraId="233FF84A" w14:textId="77777777" w:rsidR="00447055" w:rsidRDefault="00447055" w:rsidP="00447055">
                      <w:r>
                        <w:t xml:space="preserve">                     View Sold Crop History</w:t>
                      </w:r>
                    </w:p>
                    <w:p w14:paraId="6824FE28" w14:textId="77777777" w:rsidR="00447055" w:rsidRDefault="00447055" w:rsidP="00447055"/>
                    <w:p w14:paraId="6E37251C" w14:textId="77777777" w:rsidR="00447055" w:rsidRDefault="00447055" w:rsidP="00447055">
                      <w:r>
                        <w:t xml:space="preserve">                         View Marketplace</w:t>
                      </w:r>
                    </w:p>
                  </w:txbxContent>
                </v:textbox>
              </v:shape>
            </w:pict>
          </mc:Fallback>
        </mc:AlternateContent>
      </w:r>
      <w:r w:rsidRPr="00447055">
        <w:rPr>
          <w:rFonts w:ascii="Calibri Light" w:hAnsi="Calibri Light" w:cs="Calibri Light"/>
        </w:rPr>
        <w:br w:type="page"/>
      </w:r>
    </w:p>
    <w:p w14:paraId="010D65A2" w14:textId="77777777" w:rsidR="00447055" w:rsidRPr="00447055" w:rsidRDefault="00447055" w:rsidP="00447055">
      <w:pPr>
        <w:rPr>
          <w:rFonts w:ascii="Calibri Light" w:hAnsi="Calibri Light" w:cs="Calibri Light"/>
        </w:rPr>
      </w:pPr>
      <w:r w:rsidRPr="00447055">
        <w:rPr>
          <w:rFonts w:ascii="Calibri Light" w:hAnsi="Calibri Light" w:cs="Calibri Light"/>
        </w:rPr>
        <w:lastRenderedPageBreak/>
        <w:t>4.2) View Sold History (Table Display)</w:t>
      </w:r>
    </w:p>
    <w:p w14:paraId="7A009FDC" w14:textId="77777777" w:rsidR="00447055" w:rsidRPr="00447055" w:rsidRDefault="00447055" w:rsidP="00447055">
      <w:pPr>
        <w:rPr>
          <w:rFonts w:ascii="Calibri Light" w:hAnsi="Calibri Light" w:cs="Calibri Light"/>
        </w:rPr>
      </w:pPr>
    </w:p>
    <w:p w14:paraId="0501BAFB"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06368" behindDoc="0" locked="0" layoutInCell="1" allowOverlap="1" wp14:anchorId="4FCC30A1" wp14:editId="67727F62">
                <wp:simplePos x="0" y="0"/>
                <wp:positionH relativeFrom="margin">
                  <wp:posOffset>0</wp:posOffset>
                </wp:positionH>
                <wp:positionV relativeFrom="paragraph">
                  <wp:posOffset>0</wp:posOffset>
                </wp:positionV>
                <wp:extent cx="5562600" cy="31432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562600" cy="3143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1165A" id="Rectangle 30" o:spid="_x0000_s1026" style="position:absolute;margin-left:0;margin-top:0;width:438pt;height:247.5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" fillcolor="white [3201]" strokecolor="#70ad47 [3209]" strokeweight="1pt">
                <w10:wrap anchorx="margin"/>
              </v:rect>
            </w:pict>
          </mc:Fallback>
        </mc:AlternateContent>
      </w:r>
    </w:p>
    <w:p w14:paraId="2E6ED82C" w14:textId="77777777" w:rsidR="00447055" w:rsidRPr="00447055" w:rsidRDefault="00447055" w:rsidP="00447055">
      <w:pPr>
        <w:rPr>
          <w:rFonts w:ascii="Calibri Light" w:hAnsi="Calibri Light" w:cs="Calibri Light"/>
        </w:rPr>
      </w:pPr>
    </w:p>
    <w:p w14:paraId="6D67D12B"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09440" behindDoc="0" locked="0" layoutInCell="1" allowOverlap="1" wp14:anchorId="2E8DB150" wp14:editId="0CD81452">
                <wp:simplePos x="0" y="0"/>
                <wp:positionH relativeFrom="column">
                  <wp:posOffset>252248</wp:posOffset>
                </wp:positionH>
                <wp:positionV relativeFrom="paragraph">
                  <wp:posOffset>3606428</wp:posOffset>
                </wp:positionV>
                <wp:extent cx="5123793" cy="2790496"/>
                <wp:effectExtent l="0" t="0" r="20320" b="10160"/>
                <wp:wrapNone/>
                <wp:docPr id="31" name="Text Box 31"/>
                <wp:cNvGraphicFramePr/>
                <a:graphic xmlns:a="http://schemas.openxmlformats.org/drawingml/2006/main">
                  <a:graphicData uri="http://schemas.microsoft.com/office/word/2010/wordprocessingShape">
                    <wps:wsp>
                      <wps:cNvSpPr txBox="1"/>
                      <wps:spPr>
                        <a:xfrm>
                          <a:off x="0" y="0"/>
                          <a:ext cx="5123793" cy="2790496"/>
                        </a:xfrm>
                        <a:prstGeom prst="rect">
                          <a:avLst/>
                        </a:prstGeom>
                        <a:solidFill>
                          <a:schemeClr val="lt1"/>
                        </a:solidFill>
                        <a:ln w="6350">
                          <a:solidFill>
                            <a:schemeClr val="bg1"/>
                          </a:solidFill>
                        </a:ln>
                      </wps:spPr>
                      <wps:txbx>
                        <w:txbxContent>
                          <w:p w14:paraId="5929C29F" w14:textId="77777777" w:rsidR="00447055" w:rsidRDefault="00447055" w:rsidP="00447055">
                            <w:r>
                              <w:t>Crop Type ___________</w:t>
                            </w:r>
                          </w:p>
                          <w:p w14:paraId="321C3DB5" w14:textId="77777777" w:rsidR="00447055" w:rsidRDefault="00447055" w:rsidP="00447055">
                            <w:r>
                              <w:t>Crop Name ___________</w:t>
                            </w:r>
                          </w:p>
                          <w:p w14:paraId="00780A78" w14:textId="77777777" w:rsidR="00447055" w:rsidRDefault="00447055" w:rsidP="00447055">
                            <w:r>
                              <w:t>Base price ___________</w:t>
                            </w:r>
                          </w:p>
                          <w:p w14:paraId="18365C89" w14:textId="77777777" w:rsidR="00447055" w:rsidRDefault="00447055" w:rsidP="00447055"/>
                          <w:p w14:paraId="7888BD6C" w14:textId="77777777" w:rsidR="00447055" w:rsidRDefault="00447055" w:rsidP="00447055"/>
                          <w:p w14:paraId="30D7D2C8" w14:textId="77777777" w:rsidR="00447055" w:rsidRDefault="00447055" w:rsidP="00447055">
                            <w:r>
                              <w:t xml:space="preserve">                                                                    Current Bid Amount</w:t>
                            </w:r>
                          </w:p>
                          <w:p w14:paraId="62BE0C29" w14:textId="77777777" w:rsidR="00447055" w:rsidRDefault="00447055" w:rsidP="00447055"/>
                          <w:p w14:paraId="2FE56201" w14:textId="77777777" w:rsidR="00447055" w:rsidRDefault="00447055" w:rsidP="00447055"/>
                          <w:p w14:paraId="0DED836D" w14:textId="77777777" w:rsidR="00447055" w:rsidRDefault="00447055" w:rsidP="00447055"/>
                          <w:p w14:paraId="6BD7B5E0" w14:textId="77777777" w:rsidR="00447055" w:rsidRDefault="00447055" w:rsidP="00447055"/>
                          <w:p w14:paraId="4D6944F1" w14:textId="77777777" w:rsidR="00447055" w:rsidRDefault="00447055" w:rsidP="00447055">
                            <w:r>
                              <w:t>Previous bids</w:t>
                            </w:r>
                          </w:p>
                          <w:p w14:paraId="5A86A10C" w14:textId="77777777" w:rsidR="00447055" w:rsidRDefault="00447055" w:rsidP="00447055">
                            <w:r>
                              <w:t>-----</w:t>
                            </w:r>
                          </w:p>
                          <w:p w14:paraId="79DD3ED8" w14:textId="77777777" w:rsidR="00447055" w:rsidRDefault="00447055" w:rsidP="00447055">
                            <w:r>
                              <w:t>-----</w:t>
                            </w:r>
                          </w:p>
                          <w:p w14:paraId="37C0DD7B" w14:textId="77777777" w:rsidR="00447055" w:rsidRDefault="00447055" w:rsidP="0044705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8DB150" id="Text Box 31" o:spid="_x0000_s1051" type="#_x0000_t202" style="position:absolute;margin-left:19.85pt;margin-top:283.95pt;width:403.45pt;height:219.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" fillcolor="white [3201]" strokecolor="white [3212]" strokeweight=".5pt">
                <v:textbox>
                  <w:txbxContent>
                    <w:p w14:paraId="5929C29F" w14:textId="77777777" w:rsidR="00447055" w:rsidRDefault="00447055" w:rsidP="00447055">
                      <w:r>
                        <w:t>Crop Type ___________</w:t>
                      </w:r>
                    </w:p>
                    <w:p w14:paraId="321C3DB5" w14:textId="77777777" w:rsidR="00447055" w:rsidRDefault="00447055" w:rsidP="00447055">
                      <w:r>
                        <w:t>Crop Name ___________</w:t>
                      </w:r>
                    </w:p>
                    <w:p w14:paraId="00780A78" w14:textId="77777777" w:rsidR="00447055" w:rsidRDefault="00447055" w:rsidP="00447055">
                      <w:r>
                        <w:t>Base price ___________</w:t>
                      </w:r>
                    </w:p>
                    <w:p w14:paraId="18365C89" w14:textId="77777777" w:rsidR="00447055" w:rsidRDefault="00447055" w:rsidP="00447055"/>
                    <w:p w14:paraId="7888BD6C" w14:textId="77777777" w:rsidR="00447055" w:rsidRDefault="00447055" w:rsidP="00447055"/>
                    <w:p w14:paraId="30D7D2C8" w14:textId="77777777" w:rsidR="00447055" w:rsidRDefault="00447055" w:rsidP="00447055">
                      <w:r>
                        <w:t xml:space="preserve">                                                                    Current Bid Amount</w:t>
                      </w:r>
                    </w:p>
                    <w:p w14:paraId="62BE0C29" w14:textId="77777777" w:rsidR="00447055" w:rsidRDefault="00447055" w:rsidP="00447055"/>
                    <w:p w14:paraId="2FE56201" w14:textId="77777777" w:rsidR="00447055" w:rsidRDefault="00447055" w:rsidP="00447055"/>
                    <w:p w14:paraId="0DED836D" w14:textId="77777777" w:rsidR="00447055" w:rsidRDefault="00447055" w:rsidP="00447055"/>
                    <w:p w14:paraId="6BD7B5E0" w14:textId="77777777" w:rsidR="00447055" w:rsidRDefault="00447055" w:rsidP="00447055"/>
                    <w:p w14:paraId="4D6944F1" w14:textId="77777777" w:rsidR="00447055" w:rsidRDefault="00447055" w:rsidP="00447055">
                      <w:r>
                        <w:t>Previous bids</w:t>
                      </w:r>
                    </w:p>
                    <w:p w14:paraId="5A86A10C" w14:textId="77777777" w:rsidR="00447055" w:rsidRDefault="00447055" w:rsidP="00447055">
                      <w:r>
                        <w:t>-----</w:t>
                      </w:r>
                    </w:p>
                    <w:p w14:paraId="79DD3ED8" w14:textId="77777777" w:rsidR="00447055" w:rsidRDefault="00447055" w:rsidP="00447055">
                      <w:r>
                        <w:t>-----</w:t>
                      </w:r>
                    </w:p>
                    <w:p w14:paraId="37C0DD7B" w14:textId="77777777" w:rsidR="00447055" w:rsidRDefault="00447055" w:rsidP="00447055">
                      <w:r>
                        <w:t>-----</w:t>
                      </w:r>
                    </w:p>
                  </w:txbxContent>
                </v:textbox>
              </v:shape>
            </w:pict>
          </mc:Fallback>
        </mc:AlternateContent>
      </w:r>
      <w:r w:rsidRPr="00447055">
        <w:rPr>
          <w:rFonts w:ascii="Calibri Light" w:hAnsi="Calibri Light" w:cs="Calibri Light"/>
          <w:noProof/>
        </w:rPr>
        <mc:AlternateContent>
          <mc:Choice Requires="wps">
            <w:drawing>
              <wp:anchor distT="0" distB="0" distL="114300" distR="114300" simplePos="0" relativeHeight="251708416" behindDoc="0" locked="0" layoutInCell="1" allowOverlap="1" wp14:anchorId="5890417D" wp14:editId="312D3EFD">
                <wp:simplePos x="0" y="0"/>
                <wp:positionH relativeFrom="column">
                  <wp:posOffset>15766</wp:posOffset>
                </wp:positionH>
                <wp:positionV relativeFrom="paragraph">
                  <wp:posOffset>2729471</wp:posOffset>
                </wp:positionV>
                <wp:extent cx="5546834"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5546834"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5D3E87A" id="Straight Connector 3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5pt,214.9pt" to="438pt,2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" strokecolor="#70ad47 [3209]" strokeweight=".5pt">
                <v:stroke joinstyle="miter"/>
              </v:line>
            </w:pict>
          </mc:Fallback>
        </mc:AlternateContent>
      </w:r>
      <w:r w:rsidRPr="00447055">
        <w:rPr>
          <w:rFonts w:ascii="Calibri Light" w:hAnsi="Calibri Light" w:cs="Calibri Light"/>
          <w:noProof/>
        </w:rPr>
        <mc:AlternateContent>
          <mc:Choice Requires="wps">
            <w:drawing>
              <wp:anchor distT="0" distB="0" distL="114300" distR="114300" simplePos="0" relativeHeight="251707392" behindDoc="0" locked="0" layoutInCell="1" allowOverlap="1" wp14:anchorId="2FD63CF0" wp14:editId="48EC9289">
                <wp:simplePos x="0" y="0"/>
                <wp:positionH relativeFrom="column">
                  <wp:posOffset>63062</wp:posOffset>
                </wp:positionH>
                <wp:positionV relativeFrom="paragraph">
                  <wp:posOffset>390262</wp:posOffset>
                </wp:positionV>
                <wp:extent cx="5427023" cy="6842235"/>
                <wp:effectExtent l="0" t="0" r="15875" b="15875"/>
                <wp:wrapNone/>
                <wp:docPr id="33" name="Text Box 33"/>
                <wp:cNvGraphicFramePr/>
                <a:graphic xmlns:a="http://schemas.openxmlformats.org/drawingml/2006/main">
                  <a:graphicData uri="http://schemas.microsoft.com/office/word/2010/wordprocessingShape">
                    <wps:wsp>
                      <wps:cNvSpPr txBox="1"/>
                      <wps:spPr>
                        <a:xfrm>
                          <a:off x="0" y="0"/>
                          <a:ext cx="5427023" cy="6842235"/>
                        </a:xfrm>
                        <a:prstGeom prst="rect">
                          <a:avLst/>
                        </a:prstGeom>
                        <a:solidFill>
                          <a:schemeClr val="lt1"/>
                        </a:solidFill>
                        <a:ln w="6350">
                          <a:solidFill>
                            <a:schemeClr val="bg1"/>
                          </a:solidFill>
                        </a:ln>
                      </wps:spPr>
                      <wps:txbx>
                        <w:txbxContent>
                          <w:tbl>
                            <w:tblPr>
                              <w:tblStyle w:val="TableGrid"/>
                              <w:tblW w:w="0" w:type="auto"/>
                              <w:tblLook w:val="04A0" w:firstRow="1" w:lastRow="0" w:firstColumn="1" w:lastColumn="0" w:noHBand="0" w:noVBand="1"/>
                            </w:tblPr>
                            <w:tblGrid>
                              <w:gridCol w:w="1353"/>
                              <w:gridCol w:w="1379"/>
                              <w:gridCol w:w="1434"/>
                              <w:gridCol w:w="1350"/>
                              <w:gridCol w:w="1360"/>
                              <w:gridCol w:w="1362"/>
                            </w:tblGrid>
                            <w:tr w:rsidR="00447055" w14:paraId="4C1DBABD" w14:textId="77777777" w:rsidTr="009A249D">
                              <w:tc>
                                <w:tcPr>
                                  <w:tcW w:w="1558" w:type="dxa"/>
                                </w:tcPr>
                                <w:p w14:paraId="230A3E4A" w14:textId="77777777" w:rsidR="00447055" w:rsidRDefault="00447055" w:rsidP="00110A04">
                                  <w:r>
                                    <w:t>Date</w:t>
                                  </w:r>
                                </w:p>
                              </w:tc>
                              <w:tc>
                                <w:tcPr>
                                  <w:tcW w:w="1558" w:type="dxa"/>
                                </w:tcPr>
                                <w:p w14:paraId="5B046988" w14:textId="77777777" w:rsidR="00447055" w:rsidRDefault="00447055" w:rsidP="00110A04">
                                  <w:r>
                                    <w:t>Crop Name</w:t>
                                  </w:r>
                                </w:p>
                              </w:tc>
                              <w:tc>
                                <w:tcPr>
                                  <w:tcW w:w="1558" w:type="dxa"/>
                                </w:tcPr>
                                <w:p w14:paraId="53517FA4" w14:textId="77777777" w:rsidR="00447055" w:rsidRDefault="00447055" w:rsidP="00110A04">
                                  <w:r>
                                    <w:t>Quantity</w:t>
                                  </w:r>
                                </w:p>
                              </w:tc>
                              <w:tc>
                                <w:tcPr>
                                  <w:tcW w:w="1558" w:type="dxa"/>
                                </w:tcPr>
                                <w:p w14:paraId="789A8C5E" w14:textId="77777777" w:rsidR="00447055" w:rsidRDefault="00447055" w:rsidP="00110A04">
                                  <w:r>
                                    <w:t>MSP</w:t>
                                  </w:r>
                                </w:p>
                              </w:tc>
                              <w:tc>
                                <w:tcPr>
                                  <w:tcW w:w="1559" w:type="dxa"/>
                                </w:tcPr>
                                <w:p w14:paraId="5C07F186" w14:textId="77777777" w:rsidR="00447055" w:rsidRDefault="00447055" w:rsidP="00110A04">
                                  <w:r>
                                    <w:t>Sold Price</w:t>
                                  </w:r>
                                </w:p>
                              </w:tc>
                              <w:tc>
                                <w:tcPr>
                                  <w:tcW w:w="1559" w:type="dxa"/>
                                </w:tcPr>
                                <w:p w14:paraId="37C999CA" w14:textId="77777777" w:rsidR="00447055" w:rsidRDefault="00447055" w:rsidP="00110A04">
                                  <w:r>
                                    <w:t>Total Price</w:t>
                                  </w:r>
                                </w:p>
                              </w:tc>
                            </w:tr>
                            <w:tr w:rsidR="00447055" w14:paraId="02D43144" w14:textId="77777777" w:rsidTr="009A249D">
                              <w:tc>
                                <w:tcPr>
                                  <w:tcW w:w="1558" w:type="dxa"/>
                                </w:tcPr>
                                <w:p w14:paraId="2B91D521" w14:textId="77777777" w:rsidR="00447055" w:rsidRDefault="00447055" w:rsidP="00110A04"/>
                              </w:tc>
                              <w:tc>
                                <w:tcPr>
                                  <w:tcW w:w="1558" w:type="dxa"/>
                                </w:tcPr>
                                <w:p w14:paraId="14AA1F1E" w14:textId="77777777" w:rsidR="00447055" w:rsidRDefault="00447055" w:rsidP="00110A04"/>
                              </w:tc>
                              <w:tc>
                                <w:tcPr>
                                  <w:tcW w:w="1558" w:type="dxa"/>
                                </w:tcPr>
                                <w:p w14:paraId="5D788A5A" w14:textId="77777777" w:rsidR="00447055" w:rsidRDefault="00447055" w:rsidP="00110A04"/>
                              </w:tc>
                              <w:tc>
                                <w:tcPr>
                                  <w:tcW w:w="1558" w:type="dxa"/>
                                </w:tcPr>
                                <w:p w14:paraId="74609155" w14:textId="77777777" w:rsidR="00447055" w:rsidRDefault="00447055" w:rsidP="00110A04"/>
                              </w:tc>
                              <w:tc>
                                <w:tcPr>
                                  <w:tcW w:w="1559" w:type="dxa"/>
                                </w:tcPr>
                                <w:p w14:paraId="37B466A3" w14:textId="77777777" w:rsidR="00447055" w:rsidRDefault="00447055" w:rsidP="00110A04"/>
                              </w:tc>
                              <w:tc>
                                <w:tcPr>
                                  <w:tcW w:w="1559" w:type="dxa"/>
                                </w:tcPr>
                                <w:p w14:paraId="1ED23F54" w14:textId="77777777" w:rsidR="00447055" w:rsidRDefault="00447055" w:rsidP="00110A04"/>
                              </w:tc>
                            </w:tr>
                            <w:tr w:rsidR="00447055" w14:paraId="659A0723" w14:textId="77777777" w:rsidTr="009A249D">
                              <w:tc>
                                <w:tcPr>
                                  <w:tcW w:w="1558" w:type="dxa"/>
                                </w:tcPr>
                                <w:p w14:paraId="2172B693" w14:textId="77777777" w:rsidR="00447055" w:rsidRDefault="00447055" w:rsidP="00110A04"/>
                              </w:tc>
                              <w:tc>
                                <w:tcPr>
                                  <w:tcW w:w="1558" w:type="dxa"/>
                                </w:tcPr>
                                <w:p w14:paraId="48D2FA13" w14:textId="77777777" w:rsidR="00447055" w:rsidRDefault="00447055" w:rsidP="00110A04"/>
                              </w:tc>
                              <w:tc>
                                <w:tcPr>
                                  <w:tcW w:w="1558" w:type="dxa"/>
                                </w:tcPr>
                                <w:p w14:paraId="60D07F1F" w14:textId="77777777" w:rsidR="00447055" w:rsidRDefault="00447055" w:rsidP="00110A04"/>
                              </w:tc>
                              <w:tc>
                                <w:tcPr>
                                  <w:tcW w:w="1558" w:type="dxa"/>
                                </w:tcPr>
                                <w:p w14:paraId="39A9A865" w14:textId="77777777" w:rsidR="00447055" w:rsidRDefault="00447055" w:rsidP="00110A04"/>
                              </w:tc>
                              <w:tc>
                                <w:tcPr>
                                  <w:tcW w:w="1559" w:type="dxa"/>
                                </w:tcPr>
                                <w:p w14:paraId="3CAE0641" w14:textId="77777777" w:rsidR="00447055" w:rsidRDefault="00447055" w:rsidP="00110A04"/>
                              </w:tc>
                              <w:tc>
                                <w:tcPr>
                                  <w:tcW w:w="1559" w:type="dxa"/>
                                </w:tcPr>
                                <w:p w14:paraId="7B32C41A" w14:textId="77777777" w:rsidR="00447055" w:rsidRDefault="00447055" w:rsidP="00110A04"/>
                              </w:tc>
                            </w:tr>
                          </w:tbl>
                          <w:p w14:paraId="6110C6EB" w14:textId="77777777" w:rsidR="00447055" w:rsidRDefault="00447055" w:rsidP="00447055"/>
                          <w:p w14:paraId="5BAC1337" w14:textId="77777777" w:rsidR="00447055" w:rsidRDefault="00447055" w:rsidP="00447055"/>
                          <w:p w14:paraId="736A09C2" w14:textId="77777777" w:rsidR="00447055" w:rsidRDefault="00447055" w:rsidP="00447055"/>
                          <w:p w14:paraId="46053D14" w14:textId="77777777" w:rsidR="00447055" w:rsidRDefault="00447055" w:rsidP="00447055"/>
                          <w:p w14:paraId="52050DCB" w14:textId="77777777" w:rsidR="00447055" w:rsidRDefault="00447055" w:rsidP="00447055"/>
                          <w:p w14:paraId="26EF034F" w14:textId="77777777" w:rsidR="00447055" w:rsidRDefault="00447055" w:rsidP="00447055"/>
                          <w:p w14:paraId="3A5EAA04" w14:textId="77777777" w:rsidR="00447055" w:rsidRDefault="00447055" w:rsidP="00447055"/>
                          <w:p w14:paraId="5CAD3DC2" w14:textId="77777777" w:rsidR="00447055" w:rsidRDefault="00447055" w:rsidP="00447055"/>
                          <w:p w14:paraId="7D27214D" w14:textId="77777777" w:rsidR="00447055" w:rsidRDefault="00447055" w:rsidP="00447055"/>
                          <w:p w14:paraId="61358167" w14:textId="77777777" w:rsidR="00447055" w:rsidRDefault="00447055" w:rsidP="00447055"/>
                          <w:p w14:paraId="5CB24520" w14:textId="77777777" w:rsidR="00447055" w:rsidRDefault="00447055" w:rsidP="00447055"/>
                          <w:p w14:paraId="3E12CE5E" w14:textId="77777777" w:rsidR="00447055" w:rsidRDefault="00447055" w:rsidP="00447055"/>
                          <w:p w14:paraId="7283BBA5" w14:textId="77777777" w:rsidR="00447055" w:rsidRDefault="00447055" w:rsidP="00447055"/>
                          <w:p w14:paraId="42C29E6E" w14:textId="77777777" w:rsidR="00447055" w:rsidRDefault="00447055" w:rsidP="00447055">
                            <w:r>
                              <w:t>4.3) View Marketplace</w:t>
                            </w:r>
                          </w:p>
                          <w:p w14:paraId="3F44B49B" w14:textId="77777777" w:rsidR="00447055" w:rsidRDefault="00447055" w:rsidP="00447055"/>
                          <w:p w14:paraId="49D1858F" w14:textId="77777777" w:rsidR="00447055" w:rsidRDefault="00447055" w:rsidP="00447055">
                            <w:r w:rsidRPr="00110A04">
                              <w:rPr>
                                <w:noProof/>
                              </w:rPr>
                              <w:drawing>
                                <wp:inline distT="0" distB="0" distL="0" distR="0" wp14:anchorId="0A610216" wp14:editId="4699C1B6">
                                  <wp:extent cx="5237480" cy="2952806"/>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480" cy="29528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63CF0" id="Text Box 33" o:spid="_x0000_s1052" type="#_x0000_t202" style="position:absolute;margin-left:4.95pt;margin-top:30.75pt;width:427.3pt;height:53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" fillcolor="white [3201]" strokecolor="white [3212]" strokeweight=".5pt">
                <v:textbox>
                  <w:txbxContent>
                    <w:tbl>
                      <w:tblPr>
                        <w:tblStyle w:val="TableGrid"/>
                        <w:tblW w:w="0" w:type="auto"/>
                        <w:tblLook w:val="04A0" w:firstRow="1" w:lastRow="0" w:firstColumn="1" w:lastColumn="0" w:noHBand="0" w:noVBand="1"/>
                      </w:tblPr>
                      <w:tblGrid>
                        <w:gridCol w:w="1353"/>
                        <w:gridCol w:w="1379"/>
                        <w:gridCol w:w="1434"/>
                        <w:gridCol w:w="1350"/>
                        <w:gridCol w:w="1360"/>
                        <w:gridCol w:w="1362"/>
                      </w:tblGrid>
                      <w:tr w:rsidR="00447055" w14:paraId="4C1DBABD" w14:textId="77777777" w:rsidTr="009A249D">
                        <w:tc>
                          <w:tcPr>
                            <w:tcW w:w="1558" w:type="dxa"/>
                          </w:tcPr>
                          <w:p w14:paraId="230A3E4A" w14:textId="77777777" w:rsidR="00447055" w:rsidRDefault="00447055" w:rsidP="00110A04">
                            <w:r>
                              <w:t>Date</w:t>
                            </w:r>
                          </w:p>
                        </w:tc>
                        <w:tc>
                          <w:tcPr>
                            <w:tcW w:w="1558" w:type="dxa"/>
                          </w:tcPr>
                          <w:p w14:paraId="5B046988" w14:textId="77777777" w:rsidR="00447055" w:rsidRDefault="00447055" w:rsidP="00110A04">
                            <w:r>
                              <w:t>Crop Name</w:t>
                            </w:r>
                          </w:p>
                        </w:tc>
                        <w:tc>
                          <w:tcPr>
                            <w:tcW w:w="1558" w:type="dxa"/>
                          </w:tcPr>
                          <w:p w14:paraId="53517FA4" w14:textId="77777777" w:rsidR="00447055" w:rsidRDefault="00447055" w:rsidP="00110A04">
                            <w:r>
                              <w:t>Quantity</w:t>
                            </w:r>
                          </w:p>
                        </w:tc>
                        <w:tc>
                          <w:tcPr>
                            <w:tcW w:w="1558" w:type="dxa"/>
                          </w:tcPr>
                          <w:p w14:paraId="789A8C5E" w14:textId="77777777" w:rsidR="00447055" w:rsidRDefault="00447055" w:rsidP="00110A04">
                            <w:r>
                              <w:t>MSP</w:t>
                            </w:r>
                          </w:p>
                        </w:tc>
                        <w:tc>
                          <w:tcPr>
                            <w:tcW w:w="1559" w:type="dxa"/>
                          </w:tcPr>
                          <w:p w14:paraId="5C07F186" w14:textId="77777777" w:rsidR="00447055" w:rsidRDefault="00447055" w:rsidP="00110A04">
                            <w:r>
                              <w:t>Sold Price</w:t>
                            </w:r>
                          </w:p>
                        </w:tc>
                        <w:tc>
                          <w:tcPr>
                            <w:tcW w:w="1559" w:type="dxa"/>
                          </w:tcPr>
                          <w:p w14:paraId="37C999CA" w14:textId="77777777" w:rsidR="00447055" w:rsidRDefault="00447055" w:rsidP="00110A04">
                            <w:r>
                              <w:t>Total Price</w:t>
                            </w:r>
                          </w:p>
                        </w:tc>
                      </w:tr>
                      <w:tr w:rsidR="00447055" w14:paraId="02D43144" w14:textId="77777777" w:rsidTr="009A249D">
                        <w:tc>
                          <w:tcPr>
                            <w:tcW w:w="1558" w:type="dxa"/>
                          </w:tcPr>
                          <w:p w14:paraId="2B91D521" w14:textId="77777777" w:rsidR="00447055" w:rsidRDefault="00447055" w:rsidP="00110A04"/>
                        </w:tc>
                        <w:tc>
                          <w:tcPr>
                            <w:tcW w:w="1558" w:type="dxa"/>
                          </w:tcPr>
                          <w:p w14:paraId="14AA1F1E" w14:textId="77777777" w:rsidR="00447055" w:rsidRDefault="00447055" w:rsidP="00110A04"/>
                        </w:tc>
                        <w:tc>
                          <w:tcPr>
                            <w:tcW w:w="1558" w:type="dxa"/>
                          </w:tcPr>
                          <w:p w14:paraId="5D788A5A" w14:textId="77777777" w:rsidR="00447055" w:rsidRDefault="00447055" w:rsidP="00110A04"/>
                        </w:tc>
                        <w:tc>
                          <w:tcPr>
                            <w:tcW w:w="1558" w:type="dxa"/>
                          </w:tcPr>
                          <w:p w14:paraId="74609155" w14:textId="77777777" w:rsidR="00447055" w:rsidRDefault="00447055" w:rsidP="00110A04"/>
                        </w:tc>
                        <w:tc>
                          <w:tcPr>
                            <w:tcW w:w="1559" w:type="dxa"/>
                          </w:tcPr>
                          <w:p w14:paraId="37B466A3" w14:textId="77777777" w:rsidR="00447055" w:rsidRDefault="00447055" w:rsidP="00110A04"/>
                        </w:tc>
                        <w:tc>
                          <w:tcPr>
                            <w:tcW w:w="1559" w:type="dxa"/>
                          </w:tcPr>
                          <w:p w14:paraId="1ED23F54" w14:textId="77777777" w:rsidR="00447055" w:rsidRDefault="00447055" w:rsidP="00110A04"/>
                        </w:tc>
                      </w:tr>
                      <w:tr w:rsidR="00447055" w14:paraId="659A0723" w14:textId="77777777" w:rsidTr="009A249D">
                        <w:tc>
                          <w:tcPr>
                            <w:tcW w:w="1558" w:type="dxa"/>
                          </w:tcPr>
                          <w:p w14:paraId="2172B693" w14:textId="77777777" w:rsidR="00447055" w:rsidRDefault="00447055" w:rsidP="00110A04"/>
                        </w:tc>
                        <w:tc>
                          <w:tcPr>
                            <w:tcW w:w="1558" w:type="dxa"/>
                          </w:tcPr>
                          <w:p w14:paraId="48D2FA13" w14:textId="77777777" w:rsidR="00447055" w:rsidRDefault="00447055" w:rsidP="00110A04"/>
                        </w:tc>
                        <w:tc>
                          <w:tcPr>
                            <w:tcW w:w="1558" w:type="dxa"/>
                          </w:tcPr>
                          <w:p w14:paraId="60D07F1F" w14:textId="77777777" w:rsidR="00447055" w:rsidRDefault="00447055" w:rsidP="00110A04"/>
                        </w:tc>
                        <w:tc>
                          <w:tcPr>
                            <w:tcW w:w="1558" w:type="dxa"/>
                          </w:tcPr>
                          <w:p w14:paraId="39A9A865" w14:textId="77777777" w:rsidR="00447055" w:rsidRDefault="00447055" w:rsidP="00110A04"/>
                        </w:tc>
                        <w:tc>
                          <w:tcPr>
                            <w:tcW w:w="1559" w:type="dxa"/>
                          </w:tcPr>
                          <w:p w14:paraId="3CAE0641" w14:textId="77777777" w:rsidR="00447055" w:rsidRDefault="00447055" w:rsidP="00110A04"/>
                        </w:tc>
                        <w:tc>
                          <w:tcPr>
                            <w:tcW w:w="1559" w:type="dxa"/>
                          </w:tcPr>
                          <w:p w14:paraId="7B32C41A" w14:textId="77777777" w:rsidR="00447055" w:rsidRDefault="00447055" w:rsidP="00110A04"/>
                        </w:tc>
                      </w:tr>
                    </w:tbl>
                    <w:p w14:paraId="6110C6EB" w14:textId="77777777" w:rsidR="00447055" w:rsidRDefault="00447055" w:rsidP="00447055"/>
                    <w:p w14:paraId="5BAC1337" w14:textId="77777777" w:rsidR="00447055" w:rsidRDefault="00447055" w:rsidP="00447055"/>
                    <w:p w14:paraId="736A09C2" w14:textId="77777777" w:rsidR="00447055" w:rsidRDefault="00447055" w:rsidP="00447055"/>
                    <w:p w14:paraId="46053D14" w14:textId="77777777" w:rsidR="00447055" w:rsidRDefault="00447055" w:rsidP="00447055"/>
                    <w:p w14:paraId="52050DCB" w14:textId="77777777" w:rsidR="00447055" w:rsidRDefault="00447055" w:rsidP="00447055"/>
                    <w:p w14:paraId="26EF034F" w14:textId="77777777" w:rsidR="00447055" w:rsidRDefault="00447055" w:rsidP="00447055"/>
                    <w:p w14:paraId="3A5EAA04" w14:textId="77777777" w:rsidR="00447055" w:rsidRDefault="00447055" w:rsidP="00447055"/>
                    <w:p w14:paraId="5CAD3DC2" w14:textId="77777777" w:rsidR="00447055" w:rsidRDefault="00447055" w:rsidP="00447055"/>
                    <w:p w14:paraId="7D27214D" w14:textId="77777777" w:rsidR="00447055" w:rsidRDefault="00447055" w:rsidP="00447055"/>
                    <w:p w14:paraId="61358167" w14:textId="77777777" w:rsidR="00447055" w:rsidRDefault="00447055" w:rsidP="00447055"/>
                    <w:p w14:paraId="5CB24520" w14:textId="77777777" w:rsidR="00447055" w:rsidRDefault="00447055" w:rsidP="00447055"/>
                    <w:p w14:paraId="3E12CE5E" w14:textId="77777777" w:rsidR="00447055" w:rsidRDefault="00447055" w:rsidP="00447055"/>
                    <w:p w14:paraId="7283BBA5" w14:textId="77777777" w:rsidR="00447055" w:rsidRDefault="00447055" w:rsidP="00447055"/>
                    <w:p w14:paraId="42C29E6E" w14:textId="77777777" w:rsidR="00447055" w:rsidRDefault="00447055" w:rsidP="00447055">
                      <w:r>
                        <w:t>4.3) View Marketplace</w:t>
                      </w:r>
                    </w:p>
                    <w:p w14:paraId="3F44B49B" w14:textId="77777777" w:rsidR="00447055" w:rsidRDefault="00447055" w:rsidP="00447055"/>
                    <w:p w14:paraId="49D1858F" w14:textId="77777777" w:rsidR="00447055" w:rsidRDefault="00447055" w:rsidP="00447055">
                      <w:r w:rsidRPr="00110A04">
                        <w:rPr>
                          <w:noProof/>
                        </w:rPr>
                        <w:drawing>
                          <wp:inline distT="0" distB="0" distL="0" distR="0" wp14:anchorId="0A610216" wp14:editId="4699C1B6">
                            <wp:extent cx="5237480" cy="2952806"/>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480" cy="2952806"/>
                                    </a:xfrm>
                                    <a:prstGeom prst="rect">
                                      <a:avLst/>
                                    </a:prstGeom>
                                    <a:noFill/>
                                    <a:ln>
                                      <a:noFill/>
                                    </a:ln>
                                  </pic:spPr>
                                </pic:pic>
                              </a:graphicData>
                            </a:graphic>
                          </wp:inline>
                        </w:drawing>
                      </w:r>
                    </w:p>
                  </w:txbxContent>
                </v:textbox>
              </v:shape>
            </w:pict>
          </mc:Fallback>
        </mc:AlternateContent>
      </w:r>
      <w:r w:rsidRPr="00447055">
        <w:rPr>
          <w:rFonts w:ascii="Calibri Light" w:hAnsi="Calibri Light" w:cs="Calibri Light"/>
        </w:rPr>
        <w:br w:type="page"/>
      </w:r>
    </w:p>
    <w:p w14:paraId="42D05FDF"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rPr>
        <w:lastRenderedPageBreak/>
        <w:t>5) Insurance</w:t>
      </w:r>
    </w:p>
    <w:p w14:paraId="4EFAD497" w14:textId="77777777" w:rsidR="00447055" w:rsidRPr="00447055" w:rsidRDefault="00447055" w:rsidP="00447055">
      <w:pPr>
        <w:spacing w:after="160"/>
        <w:rPr>
          <w:rFonts w:ascii="Calibri Light" w:hAnsi="Calibri Light" w:cs="Calibri Light"/>
        </w:rPr>
      </w:pPr>
    </w:p>
    <w:p w14:paraId="07BA71E3"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11488" behindDoc="0" locked="0" layoutInCell="1" allowOverlap="1" wp14:anchorId="36BE7952" wp14:editId="444119AD">
                <wp:simplePos x="0" y="0"/>
                <wp:positionH relativeFrom="margin">
                  <wp:posOffset>0</wp:posOffset>
                </wp:positionH>
                <wp:positionV relativeFrom="paragraph">
                  <wp:posOffset>4007</wp:posOffset>
                </wp:positionV>
                <wp:extent cx="5543550" cy="411982"/>
                <wp:effectExtent l="0" t="0" r="19050" b="26670"/>
                <wp:wrapNone/>
                <wp:docPr id="34" name="Rectangle 34"/>
                <wp:cNvGraphicFramePr/>
                <a:graphic xmlns:a="http://schemas.openxmlformats.org/drawingml/2006/main">
                  <a:graphicData uri="http://schemas.microsoft.com/office/word/2010/wordprocessingShape">
                    <wps:wsp>
                      <wps:cNvSpPr/>
                      <wps:spPr>
                        <a:xfrm>
                          <a:off x="0" y="0"/>
                          <a:ext cx="5543550" cy="4119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95FB23" w14:textId="77777777" w:rsidR="00447055" w:rsidRDefault="00447055" w:rsidP="00447055">
                            <w:r>
                              <w:t xml:space="preserve">      Bidding       Insurance                                                                                                           Logout</w:t>
                            </w:r>
                          </w:p>
                          <w:p w14:paraId="0AD058A4" w14:textId="77777777" w:rsidR="00447055" w:rsidRDefault="00447055" w:rsidP="00447055"/>
                          <w:p w14:paraId="75E546D8" w14:textId="77777777" w:rsidR="00447055" w:rsidRDefault="00447055" w:rsidP="00447055"/>
                          <w:p w14:paraId="77DBC04E" w14:textId="77777777" w:rsidR="00447055" w:rsidRDefault="00447055" w:rsidP="00447055"/>
                          <w:p w14:paraId="446D69A5" w14:textId="77777777" w:rsidR="00447055" w:rsidRDefault="00447055" w:rsidP="00447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E7952" id="Rectangle 34" o:spid="_x0000_s1053" style="position:absolute;margin-left:0;margin-top:.3pt;width:436.5pt;height:32.4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AzhbwIAACc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" fillcolor="white [3201]" strokecolor="#70ad47 [3209]" strokeweight="1pt">
                <v:textbox>
                  <w:txbxContent>
                    <w:p w14:paraId="6E95FB23" w14:textId="77777777" w:rsidR="00447055" w:rsidRDefault="00447055" w:rsidP="00447055">
                      <w:r>
                        <w:t xml:space="preserve">      Bidding       Insurance                                                                                                           Logout</w:t>
                      </w:r>
                    </w:p>
                    <w:p w14:paraId="0AD058A4" w14:textId="77777777" w:rsidR="00447055" w:rsidRDefault="00447055" w:rsidP="00447055"/>
                    <w:p w14:paraId="75E546D8" w14:textId="77777777" w:rsidR="00447055" w:rsidRDefault="00447055" w:rsidP="00447055"/>
                    <w:p w14:paraId="77DBC04E" w14:textId="77777777" w:rsidR="00447055" w:rsidRDefault="00447055" w:rsidP="00447055"/>
                    <w:p w14:paraId="446D69A5" w14:textId="77777777" w:rsidR="00447055" w:rsidRDefault="00447055" w:rsidP="00447055">
                      <w:pPr>
                        <w:jc w:val="center"/>
                      </w:pPr>
                    </w:p>
                  </w:txbxContent>
                </v:textbox>
                <w10:wrap anchorx="margin"/>
              </v:rect>
            </w:pict>
          </mc:Fallback>
        </mc:AlternateContent>
      </w:r>
      <w:r w:rsidRPr="00447055">
        <w:rPr>
          <w:rFonts w:ascii="Calibri Light" w:hAnsi="Calibri Light" w:cs="Calibri Light"/>
          <w:noProof/>
        </w:rPr>
        <mc:AlternateContent>
          <mc:Choice Requires="wps">
            <w:drawing>
              <wp:anchor distT="0" distB="0" distL="114300" distR="114300" simplePos="0" relativeHeight="251710464" behindDoc="0" locked="0" layoutInCell="1" allowOverlap="1" wp14:anchorId="1082E85A" wp14:editId="09188AC2">
                <wp:simplePos x="0" y="0"/>
                <wp:positionH relativeFrom="margin">
                  <wp:posOffset>0</wp:posOffset>
                </wp:positionH>
                <wp:positionV relativeFrom="paragraph">
                  <wp:posOffset>0</wp:posOffset>
                </wp:positionV>
                <wp:extent cx="5562600" cy="31432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5562600" cy="3143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29D27" w14:textId="77777777" w:rsidR="00447055" w:rsidRDefault="00447055" w:rsidP="00447055">
                            <w:r>
                              <w:t xml:space="preserve">                                                                     Apply for a policy</w:t>
                            </w:r>
                          </w:p>
                          <w:p w14:paraId="24D3D589" w14:textId="77777777" w:rsidR="00447055" w:rsidRDefault="00447055" w:rsidP="00447055">
                            <w:r>
                              <w:t xml:space="preserve"> </w:t>
                            </w:r>
                          </w:p>
                          <w:p w14:paraId="6DB39F9D" w14:textId="77777777" w:rsidR="00447055" w:rsidRDefault="00447055" w:rsidP="00447055">
                            <w:r>
                              <w:t xml:space="preserve">                                                                      Claim Insurance</w:t>
                            </w:r>
                          </w:p>
                          <w:p w14:paraId="1EFF48BE" w14:textId="77777777" w:rsidR="00447055" w:rsidRDefault="00447055" w:rsidP="00447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2E85A" id="Rectangle 35" o:spid="_x0000_s1054" style="position:absolute;margin-left:0;margin-top:0;width:438pt;height:247.5pt;z-index:251710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" fillcolor="white [3201]" strokecolor="#70ad47 [3209]" strokeweight="1pt">
                <v:textbox>
                  <w:txbxContent>
                    <w:p w14:paraId="63829D27" w14:textId="77777777" w:rsidR="00447055" w:rsidRDefault="00447055" w:rsidP="00447055">
                      <w:r>
                        <w:t xml:space="preserve">                                                                     Apply for a policy</w:t>
                      </w:r>
                    </w:p>
                    <w:p w14:paraId="24D3D589" w14:textId="77777777" w:rsidR="00447055" w:rsidRDefault="00447055" w:rsidP="00447055">
                      <w:r>
                        <w:t xml:space="preserve"> </w:t>
                      </w:r>
                    </w:p>
                    <w:p w14:paraId="6DB39F9D" w14:textId="77777777" w:rsidR="00447055" w:rsidRDefault="00447055" w:rsidP="00447055">
                      <w:r>
                        <w:t xml:space="preserve">                                                                      Claim Insurance</w:t>
                      </w:r>
                    </w:p>
                    <w:p w14:paraId="1EFF48BE" w14:textId="77777777" w:rsidR="00447055" w:rsidRDefault="00447055" w:rsidP="00447055">
                      <w:pPr>
                        <w:jc w:val="center"/>
                      </w:pPr>
                    </w:p>
                  </w:txbxContent>
                </v:textbox>
                <w10:wrap anchorx="margin"/>
              </v:rect>
            </w:pict>
          </mc:Fallback>
        </mc:AlternateContent>
      </w:r>
    </w:p>
    <w:p w14:paraId="16AFBA74" w14:textId="77777777" w:rsidR="00447055" w:rsidRPr="00447055" w:rsidRDefault="00447055" w:rsidP="00447055">
      <w:pPr>
        <w:spacing w:after="160"/>
        <w:rPr>
          <w:rFonts w:ascii="Calibri Light" w:hAnsi="Calibri Light" w:cs="Calibri Light"/>
        </w:rPr>
      </w:pPr>
    </w:p>
    <w:p w14:paraId="6E90B553" w14:textId="77777777" w:rsidR="00447055" w:rsidRPr="00447055" w:rsidRDefault="00447055" w:rsidP="00447055">
      <w:pPr>
        <w:spacing w:after="160"/>
        <w:rPr>
          <w:rFonts w:ascii="Calibri Light" w:hAnsi="Calibri Light" w:cs="Calibri Light"/>
        </w:rPr>
      </w:pPr>
    </w:p>
    <w:p w14:paraId="40893267" w14:textId="77777777" w:rsidR="00447055" w:rsidRPr="00447055" w:rsidRDefault="00447055" w:rsidP="00447055">
      <w:pPr>
        <w:spacing w:after="160"/>
        <w:rPr>
          <w:rFonts w:ascii="Calibri Light" w:hAnsi="Calibri Light" w:cs="Calibri Light"/>
        </w:rPr>
      </w:pPr>
    </w:p>
    <w:p w14:paraId="6A5F7FFE" w14:textId="77777777" w:rsidR="00447055" w:rsidRPr="00447055" w:rsidRDefault="00447055" w:rsidP="00447055">
      <w:pPr>
        <w:spacing w:after="160"/>
        <w:rPr>
          <w:rFonts w:ascii="Calibri Light" w:hAnsi="Calibri Light" w:cs="Calibri Light"/>
        </w:rPr>
      </w:pPr>
    </w:p>
    <w:p w14:paraId="6CBE26A9" w14:textId="77777777" w:rsidR="00447055" w:rsidRPr="00447055" w:rsidRDefault="00447055" w:rsidP="00447055">
      <w:pPr>
        <w:spacing w:after="160"/>
        <w:rPr>
          <w:rFonts w:ascii="Calibri Light" w:hAnsi="Calibri Light" w:cs="Calibri Light"/>
        </w:rPr>
      </w:pPr>
    </w:p>
    <w:p w14:paraId="55DE171B" w14:textId="77777777" w:rsidR="00447055" w:rsidRPr="00447055" w:rsidRDefault="00447055" w:rsidP="00447055">
      <w:pPr>
        <w:spacing w:after="160"/>
        <w:rPr>
          <w:rFonts w:ascii="Calibri Light" w:hAnsi="Calibri Light" w:cs="Calibri Light"/>
        </w:rPr>
      </w:pPr>
    </w:p>
    <w:p w14:paraId="44294E6F" w14:textId="77777777" w:rsidR="00447055" w:rsidRPr="00447055" w:rsidRDefault="00447055" w:rsidP="00447055">
      <w:pPr>
        <w:rPr>
          <w:rFonts w:ascii="Calibri Light" w:hAnsi="Calibri Light" w:cs="Calibri Light"/>
        </w:rPr>
      </w:pPr>
      <w:r w:rsidRPr="00447055">
        <w:rPr>
          <w:rFonts w:ascii="Calibri Light" w:hAnsi="Calibri Light" w:cs="Calibri Light"/>
        </w:rPr>
        <w:t xml:space="preserve">                       Place Sell Request</w:t>
      </w:r>
    </w:p>
    <w:p w14:paraId="7FB2DA2D" w14:textId="77777777" w:rsidR="00447055" w:rsidRPr="00447055" w:rsidRDefault="00447055" w:rsidP="00447055">
      <w:pPr>
        <w:rPr>
          <w:rFonts w:ascii="Calibri Light" w:hAnsi="Calibri Light" w:cs="Calibri Light"/>
        </w:rPr>
      </w:pPr>
      <w:r w:rsidRPr="00447055">
        <w:rPr>
          <w:rFonts w:ascii="Calibri Light" w:hAnsi="Calibri Light" w:cs="Calibri Light"/>
        </w:rPr>
        <w:t xml:space="preserve"> </w:t>
      </w:r>
    </w:p>
    <w:p w14:paraId="0B68F918" w14:textId="77777777" w:rsidR="00447055" w:rsidRPr="00447055" w:rsidRDefault="00447055" w:rsidP="00447055">
      <w:pPr>
        <w:rPr>
          <w:rFonts w:ascii="Calibri Light" w:hAnsi="Calibri Light" w:cs="Calibri Light"/>
        </w:rPr>
      </w:pPr>
      <w:r w:rsidRPr="00447055">
        <w:rPr>
          <w:rFonts w:ascii="Calibri Light" w:hAnsi="Calibri Light" w:cs="Calibri Light"/>
        </w:rPr>
        <w:t xml:space="preserve">                     View Sold Crop History</w:t>
      </w:r>
    </w:p>
    <w:p w14:paraId="5528D43A" w14:textId="77777777" w:rsidR="00447055" w:rsidRPr="00447055" w:rsidRDefault="00447055" w:rsidP="00447055">
      <w:pPr>
        <w:rPr>
          <w:rFonts w:ascii="Calibri Light" w:hAnsi="Calibri Light" w:cs="Calibri Light"/>
        </w:rPr>
      </w:pPr>
    </w:p>
    <w:p w14:paraId="1A628BFD" w14:textId="77777777" w:rsidR="00447055" w:rsidRPr="00447055" w:rsidRDefault="00447055" w:rsidP="00447055">
      <w:pPr>
        <w:rPr>
          <w:rFonts w:ascii="Calibri Light" w:hAnsi="Calibri Light" w:cs="Calibri Light"/>
        </w:rPr>
      </w:pPr>
      <w:r w:rsidRPr="00447055">
        <w:rPr>
          <w:rFonts w:ascii="Calibri Light" w:hAnsi="Calibri Light" w:cs="Calibri Light"/>
        </w:rPr>
        <w:t xml:space="preserve">                         View Marketplace</w:t>
      </w:r>
    </w:p>
    <w:p w14:paraId="51A1375C" w14:textId="77777777" w:rsidR="00447055" w:rsidRPr="00447055" w:rsidRDefault="00447055" w:rsidP="00447055">
      <w:pPr>
        <w:spacing w:after="160"/>
        <w:rPr>
          <w:rFonts w:ascii="Calibri Light" w:hAnsi="Calibri Light" w:cs="Calibri Light"/>
        </w:rPr>
      </w:pPr>
    </w:p>
    <w:p w14:paraId="30D5A515" w14:textId="77777777" w:rsidR="00447055" w:rsidRPr="00447055" w:rsidRDefault="00447055" w:rsidP="00447055">
      <w:pPr>
        <w:spacing w:after="160"/>
        <w:rPr>
          <w:rFonts w:ascii="Calibri Light" w:hAnsi="Calibri Light" w:cs="Calibri Light"/>
        </w:rPr>
      </w:pPr>
    </w:p>
    <w:p w14:paraId="0F2AD63F" w14:textId="77777777" w:rsidR="00447055" w:rsidRPr="00447055" w:rsidRDefault="00447055" w:rsidP="00447055">
      <w:pPr>
        <w:spacing w:after="160"/>
        <w:rPr>
          <w:rFonts w:ascii="Calibri Light" w:hAnsi="Calibri Light" w:cs="Calibri Light"/>
        </w:rPr>
      </w:pPr>
    </w:p>
    <w:p w14:paraId="7969EA87" w14:textId="77777777" w:rsidR="00447055" w:rsidRPr="00447055" w:rsidRDefault="00447055" w:rsidP="00447055">
      <w:pPr>
        <w:spacing w:after="160"/>
        <w:rPr>
          <w:rFonts w:ascii="Calibri Light" w:hAnsi="Calibri Light" w:cs="Calibri Light"/>
        </w:rPr>
      </w:pPr>
    </w:p>
    <w:p w14:paraId="6F572D5C" w14:textId="77777777" w:rsidR="00447055" w:rsidRPr="00447055" w:rsidRDefault="00447055" w:rsidP="00447055">
      <w:pPr>
        <w:spacing w:after="160"/>
        <w:rPr>
          <w:rFonts w:ascii="Calibri Light" w:hAnsi="Calibri Light" w:cs="Calibri Light"/>
        </w:rPr>
      </w:pPr>
    </w:p>
    <w:p w14:paraId="7E74070C"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12512" behindDoc="0" locked="0" layoutInCell="1" allowOverlap="1" wp14:anchorId="0D8FE196" wp14:editId="63CDF84E">
                <wp:simplePos x="0" y="0"/>
                <wp:positionH relativeFrom="margin">
                  <wp:align>left</wp:align>
                </wp:positionH>
                <wp:positionV relativeFrom="paragraph">
                  <wp:posOffset>250518</wp:posOffset>
                </wp:positionV>
                <wp:extent cx="5754414" cy="3216166"/>
                <wp:effectExtent l="0" t="0" r="17780" b="22860"/>
                <wp:wrapNone/>
                <wp:docPr id="37" name="Rectangle 37"/>
                <wp:cNvGraphicFramePr/>
                <a:graphic xmlns:a="http://schemas.openxmlformats.org/drawingml/2006/main">
                  <a:graphicData uri="http://schemas.microsoft.com/office/word/2010/wordprocessingShape">
                    <wps:wsp>
                      <wps:cNvSpPr/>
                      <wps:spPr>
                        <a:xfrm>
                          <a:off x="0" y="0"/>
                          <a:ext cx="5754414" cy="32161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1A79D4" w14:textId="77777777" w:rsidR="00447055" w:rsidRDefault="00447055" w:rsidP="004470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FE196" id="Rectangle 37" o:spid="_x0000_s1055" style="position:absolute;margin-left:0;margin-top:19.75pt;width:453.1pt;height:253.2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" fillcolor="white [3201]" strokecolor="#70ad47 [3209]" strokeweight="1pt">
                <v:textbox>
                  <w:txbxContent>
                    <w:p w14:paraId="1D1A79D4" w14:textId="77777777" w:rsidR="00447055" w:rsidRDefault="00447055" w:rsidP="00447055"/>
                  </w:txbxContent>
                </v:textbox>
                <w10:wrap anchorx="margin"/>
              </v:rect>
            </w:pict>
          </mc:Fallback>
        </mc:AlternateContent>
      </w:r>
      <w:r w:rsidRPr="00447055">
        <w:rPr>
          <w:rFonts w:ascii="Calibri Light" w:hAnsi="Calibri Light" w:cs="Calibri Light"/>
        </w:rPr>
        <w:t>5.1) Insurance Application (Form):</w:t>
      </w:r>
    </w:p>
    <w:p w14:paraId="443F5577"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13536" behindDoc="0" locked="0" layoutInCell="1" allowOverlap="1" wp14:anchorId="6FBBA6BE" wp14:editId="0CF8C222">
                <wp:simplePos x="0" y="0"/>
                <wp:positionH relativeFrom="column">
                  <wp:posOffset>189186</wp:posOffset>
                </wp:positionH>
                <wp:positionV relativeFrom="paragraph">
                  <wp:posOffset>119358</wp:posOffset>
                </wp:positionV>
                <wp:extent cx="5186855" cy="2853559"/>
                <wp:effectExtent l="0" t="0" r="13970" b="23495"/>
                <wp:wrapNone/>
                <wp:docPr id="45" name="Text Box 45"/>
                <wp:cNvGraphicFramePr/>
                <a:graphic xmlns:a="http://schemas.openxmlformats.org/drawingml/2006/main">
                  <a:graphicData uri="http://schemas.microsoft.com/office/word/2010/wordprocessingShape">
                    <wps:wsp>
                      <wps:cNvSpPr txBox="1"/>
                      <wps:spPr>
                        <a:xfrm>
                          <a:off x="0" y="0"/>
                          <a:ext cx="5186855" cy="2853559"/>
                        </a:xfrm>
                        <a:prstGeom prst="rect">
                          <a:avLst/>
                        </a:prstGeom>
                        <a:solidFill>
                          <a:schemeClr val="lt1"/>
                        </a:solidFill>
                        <a:ln w="6350">
                          <a:solidFill>
                            <a:schemeClr val="bg1"/>
                          </a:solidFill>
                        </a:ln>
                      </wps:spPr>
                      <wps:txbx>
                        <w:txbxContent>
                          <w:p w14:paraId="4279F252" w14:textId="77777777" w:rsidR="00447055" w:rsidRDefault="00447055" w:rsidP="00447055"/>
                          <w:p w14:paraId="5B5218B7" w14:textId="77777777" w:rsidR="00447055" w:rsidRDefault="00447055" w:rsidP="00447055">
                            <w:r>
                              <w:t xml:space="preserve">               Season           </w:t>
                            </w:r>
                            <w:r w:rsidRPr="008079F7">
                              <w:rPr>
                                <w:noProof/>
                              </w:rPr>
                              <w:drawing>
                                <wp:inline distT="0" distB="0" distL="0" distR="0" wp14:anchorId="13A9340B" wp14:editId="5D3E4410">
                                  <wp:extent cx="1445895" cy="148590"/>
                                  <wp:effectExtent l="0" t="0" r="1905"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778B1804" w14:textId="77777777" w:rsidR="00447055" w:rsidRDefault="00447055" w:rsidP="00447055">
                            <w:r>
                              <w:t xml:space="preserve">               Year                </w:t>
                            </w:r>
                            <w:r w:rsidRPr="008079F7">
                              <w:rPr>
                                <w:noProof/>
                              </w:rPr>
                              <w:drawing>
                                <wp:inline distT="0" distB="0" distL="0" distR="0" wp14:anchorId="38C61140" wp14:editId="21908C42">
                                  <wp:extent cx="1445895" cy="148590"/>
                                  <wp:effectExtent l="0" t="0" r="1905"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ab/>
                            </w:r>
                          </w:p>
                          <w:p w14:paraId="2E25551B" w14:textId="77777777" w:rsidR="00447055" w:rsidRDefault="00447055" w:rsidP="00447055">
                            <w:r>
                              <w:t xml:space="preserve">               Crop                </w:t>
                            </w:r>
                            <w:r w:rsidRPr="008079F7">
                              <w:rPr>
                                <w:noProof/>
                              </w:rPr>
                              <w:drawing>
                                <wp:inline distT="0" distB="0" distL="0" distR="0" wp14:anchorId="416188CF" wp14:editId="55CA35F4">
                                  <wp:extent cx="1445895" cy="148590"/>
                                  <wp:effectExtent l="0" t="0" r="1905"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93EA5D4" w14:textId="77777777" w:rsidR="00447055" w:rsidRDefault="00447055" w:rsidP="00447055">
                            <w:r>
                              <w:t xml:space="preserve">               Sum Insured   </w:t>
                            </w:r>
                            <w:r w:rsidRPr="008079F7">
                              <w:rPr>
                                <w:noProof/>
                              </w:rPr>
                              <w:drawing>
                                <wp:inline distT="0" distB="0" distL="0" distR="0" wp14:anchorId="4984B9CA" wp14:editId="03D866A8">
                                  <wp:extent cx="1445895" cy="148590"/>
                                  <wp:effectExtent l="0" t="0" r="1905"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236C98A0" w14:textId="77777777" w:rsidR="00447055" w:rsidRDefault="00447055" w:rsidP="00447055">
                            <w:r>
                              <w:t xml:space="preserve">               Area               </w:t>
                            </w:r>
                            <w:r w:rsidRPr="008079F7">
                              <w:rPr>
                                <w:noProof/>
                              </w:rPr>
                              <w:drawing>
                                <wp:inline distT="0" distB="0" distL="0" distR="0" wp14:anchorId="1FE70091" wp14:editId="7C0D83BA">
                                  <wp:extent cx="1445895" cy="148590"/>
                                  <wp:effectExtent l="0" t="0" r="1905"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1827E71A" w14:textId="77777777" w:rsidR="00447055" w:rsidRDefault="00447055" w:rsidP="00447055">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BA6BE" id="Text Box 45" o:spid="_x0000_s1056" type="#_x0000_t202" style="position:absolute;margin-left:14.9pt;margin-top:9.4pt;width:408.4pt;height:224.7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" fillcolor="white [3201]" strokecolor="white [3212]" strokeweight=".5pt">
                <v:textbox>
                  <w:txbxContent>
                    <w:p w14:paraId="4279F252" w14:textId="77777777" w:rsidR="00447055" w:rsidRDefault="00447055" w:rsidP="00447055"/>
                    <w:p w14:paraId="5B5218B7" w14:textId="77777777" w:rsidR="00447055" w:rsidRDefault="00447055" w:rsidP="00447055">
                      <w:r>
                        <w:t xml:space="preserve">               Season           </w:t>
                      </w:r>
                      <w:r w:rsidRPr="008079F7">
                        <w:rPr>
                          <w:noProof/>
                        </w:rPr>
                        <w:drawing>
                          <wp:inline distT="0" distB="0" distL="0" distR="0" wp14:anchorId="13A9340B" wp14:editId="5D3E4410">
                            <wp:extent cx="1445895" cy="148590"/>
                            <wp:effectExtent l="0" t="0" r="1905"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778B1804" w14:textId="77777777" w:rsidR="00447055" w:rsidRDefault="00447055" w:rsidP="00447055">
                      <w:r>
                        <w:t xml:space="preserve">               Year                </w:t>
                      </w:r>
                      <w:r w:rsidRPr="008079F7">
                        <w:rPr>
                          <w:noProof/>
                        </w:rPr>
                        <w:drawing>
                          <wp:inline distT="0" distB="0" distL="0" distR="0" wp14:anchorId="38C61140" wp14:editId="21908C42">
                            <wp:extent cx="1445895" cy="148590"/>
                            <wp:effectExtent l="0" t="0" r="1905"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ab/>
                      </w:r>
                    </w:p>
                    <w:p w14:paraId="2E25551B" w14:textId="77777777" w:rsidR="00447055" w:rsidRDefault="00447055" w:rsidP="00447055">
                      <w:r>
                        <w:t xml:space="preserve">               Crop                </w:t>
                      </w:r>
                      <w:r w:rsidRPr="008079F7">
                        <w:rPr>
                          <w:noProof/>
                        </w:rPr>
                        <w:drawing>
                          <wp:inline distT="0" distB="0" distL="0" distR="0" wp14:anchorId="416188CF" wp14:editId="55CA35F4">
                            <wp:extent cx="1445895" cy="148590"/>
                            <wp:effectExtent l="0" t="0" r="1905"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93EA5D4" w14:textId="77777777" w:rsidR="00447055" w:rsidRDefault="00447055" w:rsidP="00447055">
                      <w:r>
                        <w:t xml:space="preserve">               Sum Insured   </w:t>
                      </w:r>
                      <w:r w:rsidRPr="008079F7">
                        <w:rPr>
                          <w:noProof/>
                        </w:rPr>
                        <w:drawing>
                          <wp:inline distT="0" distB="0" distL="0" distR="0" wp14:anchorId="4984B9CA" wp14:editId="03D866A8">
                            <wp:extent cx="1445895" cy="148590"/>
                            <wp:effectExtent l="0" t="0" r="1905"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236C98A0" w14:textId="77777777" w:rsidR="00447055" w:rsidRDefault="00447055" w:rsidP="00447055">
                      <w:r>
                        <w:t xml:space="preserve">               Area               </w:t>
                      </w:r>
                      <w:r w:rsidRPr="008079F7">
                        <w:rPr>
                          <w:noProof/>
                        </w:rPr>
                        <w:drawing>
                          <wp:inline distT="0" distB="0" distL="0" distR="0" wp14:anchorId="1FE70091" wp14:editId="7C0D83BA">
                            <wp:extent cx="1445895" cy="148590"/>
                            <wp:effectExtent l="0" t="0" r="1905"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1827E71A" w14:textId="77777777" w:rsidR="00447055" w:rsidRDefault="00447055" w:rsidP="00447055">
                      <w:r>
                        <w:t xml:space="preserve">              </w:t>
                      </w:r>
                    </w:p>
                  </w:txbxContent>
                </v:textbox>
              </v:shape>
            </w:pict>
          </mc:Fallback>
        </mc:AlternateContent>
      </w:r>
    </w:p>
    <w:p w14:paraId="4CBE84AE" w14:textId="77777777" w:rsidR="00447055" w:rsidRPr="00447055" w:rsidRDefault="00447055" w:rsidP="00447055">
      <w:pPr>
        <w:spacing w:after="160"/>
        <w:rPr>
          <w:rFonts w:ascii="Calibri Light" w:hAnsi="Calibri Light" w:cs="Calibri Light"/>
        </w:rPr>
      </w:pPr>
    </w:p>
    <w:p w14:paraId="43F4E7DE" w14:textId="77777777" w:rsidR="00447055" w:rsidRPr="00447055" w:rsidRDefault="00447055" w:rsidP="00447055">
      <w:pPr>
        <w:spacing w:after="160"/>
        <w:rPr>
          <w:rFonts w:ascii="Calibri Light" w:hAnsi="Calibri Light" w:cs="Calibri Light"/>
        </w:rPr>
      </w:pPr>
    </w:p>
    <w:p w14:paraId="257015A1" w14:textId="77777777" w:rsidR="00447055" w:rsidRPr="00447055" w:rsidRDefault="00447055" w:rsidP="00447055">
      <w:pPr>
        <w:spacing w:after="160"/>
        <w:rPr>
          <w:rFonts w:ascii="Calibri Light" w:hAnsi="Calibri Light" w:cs="Calibri Light"/>
        </w:rPr>
      </w:pPr>
    </w:p>
    <w:p w14:paraId="57FA7D21" w14:textId="77777777" w:rsidR="00447055" w:rsidRPr="00447055" w:rsidRDefault="00447055" w:rsidP="00447055">
      <w:pPr>
        <w:spacing w:after="160"/>
        <w:rPr>
          <w:rFonts w:ascii="Calibri Light" w:hAnsi="Calibri Light" w:cs="Calibri Light"/>
        </w:rPr>
      </w:pPr>
    </w:p>
    <w:p w14:paraId="3F9F4B4E" w14:textId="77777777" w:rsidR="00447055" w:rsidRPr="00447055" w:rsidRDefault="00447055" w:rsidP="00447055">
      <w:pPr>
        <w:spacing w:after="160"/>
        <w:rPr>
          <w:rFonts w:ascii="Calibri Light" w:hAnsi="Calibri Light" w:cs="Calibri Light"/>
        </w:rPr>
      </w:pPr>
    </w:p>
    <w:p w14:paraId="5D18D3E3" w14:textId="77777777" w:rsidR="00447055" w:rsidRPr="00447055" w:rsidRDefault="00447055" w:rsidP="00447055">
      <w:pPr>
        <w:spacing w:after="160"/>
        <w:rPr>
          <w:rFonts w:ascii="Calibri Light" w:hAnsi="Calibri Light" w:cs="Calibri Light"/>
        </w:rPr>
      </w:pPr>
    </w:p>
    <w:p w14:paraId="1C85A287"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15584" behindDoc="0" locked="0" layoutInCell="1" allowOverlap="1" wp14:anchorId="3E3C569D" wp14:editId="2BD38AB8">
                <wp:simplePos x="0" y="0"/>
                <wp:positionH relativeFrom="column">
                  <wp:posOffset>1844237</wp:posOffset>
                </wp:positionH>
                <wp:positionV relativeFrom="paragraph">
                  <wp:posOffset>23298</wp:posOffset>
                </wp:positionV>
                <wp:extent cx="914400" cy="236220"/>
                <wp:effectExtent l="0" t="0" r="19050" b="11430"/>
                <wp:wrapNone/>
                <wp:docPr id="74" name="Text Box 74"/>
                <wp:cNvGraphicFramePr/>
                <a:graphic xmlns:a="http://schemas.openxmlformats.org/drawingml/2006/main">
                  <a:graphicData uri="http://schemas.microsoft.com/office/word/2010/wordprocessingShape">
                    <wps:wsp>
                      <wps:cNvSpPr txBox="1"/>
                      <wps:spPr>
                        <a:xfrm>
                          <a:off x="0" y="0"/>
                          <a:ext cx="914400" cy="23622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F10CA9A" w14:textId="77777777" w:rsidR="00447055" w:rsidRDefault="00447055" w:rsidP="00447055">
                            <w:r>
                              <w:t>CALCULATEE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3C569D" id="Text Box 74" o:spid="_x0000_s1057" type="#_x0000_t202" style="position:absolute;margin-left:145.2pt;margin-top:1.85pt;width:1in;height:18.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" fillcolor="#70ad47 [3209]" strokecolor="#375623 [1609]" strokeweight="1pt">
                <v:textbox>
                  <w:txbxContent>
                    <w:p w14:paraId="2F10CA9A" w14:textId="77777777" w:rsidR="00447055" w:rsidRDefault="00447055" w:rsidP="00447055">
                      <w:r>
                        <w:t>CALCULATEE</w:t>
                      </w:r>
                    </w:p>
                  </w:txbxContent>
                </v:textbox>
              </v:shape>
            </w:pict>
          </mc:Fallback>
        </mc:AlternateContent>
      </w:r>
      <w:r w:rsidRPr="00447055">
        <w:rPr>
          <w:rFonts w:ascii="Calibri Light" w:hAnsi="Calibri Light" w:cs="Calibri Light"/>
          <w:noProof/>
        </w:rPr>
        <mc:AlternateContent>
          <mc:Choice Requires="wps">
            <w:drawing>
              <wp:anchor distT="0" distB="0" distL="114300" distR="114300" simplePos="0" relativeHeight="251714560" behindDoc="0" locked="0" layoutInCell="1" allowOverlap="1" wp14:anchorId="6D7D8BD5" wp14:editId="046A662A">
                <wp:simplePos x="0" y="0"/>
                <wp:positionH relativeFrom="column">
                  <wp:posOffset>803801</wp:posOffset>
                </wp:positionH>
                <wp:positionV relativeFrom="paragraph">
                  <wp:posOffset>23298</wp:posOffset>
                </wp:positionV>
                <wp:extent cx="583324" cy="236483"/>
                <wp:effectExtent l="0" t="0" r="26670" b="11430"/>
                <wp:wrapNone/>
                <wp:docPr id="73" name="Text Box 73"/>
                <wp:cNvGraphicFramePr/>
                <a:graphic xmlns:a="http://schemas.openxmlformats.org/drawingml/2006/main">
                  <a:graphicData uri="http://schemas.microsoft.com/office/word/2010/wordprocessingShape">
                    <wps:wsp>
                      <wps:cNvSpPr txBox="1"/>
                      <wps:spPr>
                        <a:xfrm>
                          <a:off x="0" y="0"/>
                          <a:ext cx="583324" cy="236483"/>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5B188ACE" w14:textId="77777777" w:rsidR="00447055" w:rsidRDefault="00447055" w:rsidP="00447055">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7D8BD5" id="Text Box 73" o:spid="_x0000_s1058" type="#_x0000_t202" style="position:absolute;margin-left:63.3pt;margin-top:1.85pt;width:45.95pt;height:18.6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" fillcolor="#70ad47 [3209]" strokecolor="#375623 [1609]" strokeweight="1pt">
                <v:textbox>
                  <w:txbxContent>
                    <w:p w14:paraId="5B188ACE" w14:textId="77777777" w:rsidR="00447055" w:rsidRDefault="00447055" w:rsidP="00447055">
                      <w:r>
                        <w:t>RESET</w:t>
                      </w:r>
                    </w:p>
                  </w:txbxContent>
                </v:textbox>
              </v:shape>
            </w:pict>
          </mc:Fallback>
        </mc:AlternateContent>
      </w:r>
    </w:p>
    <w:p w14:paraId="4DB8E092"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16608" behindDoc="0" locked="0" layoutInCell="1" allowOverlap="1" wp14:anchorId="00DE0F6F" wp14:editId="6202D550">
                <wp:simplePos x="0" y="0"/>
                <wp:positionH relativeFrom="column">
                  <wp:posOffset>78828</wp:posOffset>
                </wp:positionH>
                <wp:positionV relativeFrom="paragraph">
                  <wp:posOffset>172348</wp:posOffset>
                </wp:positionV>
                <wp:extent cx="5612524" cy="1024758"/>
                <wp:effectExtent l="0" t="0" r="26670" b="23495"/>
                <wp:wrapNone/>
                <wp:docPr id="75" name="Text Box 75"/>
                <wp:cNvGraphicFramePr/>
                <a:graphic xmlns:a="http://schemas.openxmlformats.org/drawingml/2006/main">
                  <a:graphicData uri="http://schemas.microsoft.com/office/word/2010/wordprocessingShape">
                    <wps:wsp>
                      <wps:cNvSpPr txBox="1"/>
                      <wps:spPr>
                        <a:xfrm>
                          <a:off x="0" y="0"/>
                          <a:ext cx="5612524" cy="1024758"/>
                        </a:xfrm>
                        <a:prstGeom prst="rect">
                          <a:avLst/>
                        </a:prstGeom>
                        <a:solidFill>
                          <a:schemeClr val="lt1"/>
                        </a:solidFill>
                        <a:ln w="6350">
                          <a:solidFill>
                            <a:schemeClr val="bg1"/>
                          </a:solidFill>
                        </a:ln>
                      </wps:spPr>
                      <wps:txbx>
                        <w:txbxContent>
                          <w:tbl>
                            <w:tblPr>
                              <w:tblStyle w:val="TableGrid"/>
                              <w:tblW w:w="0" w:type="auto"/>
                              <w:tblLook w:val="04A0" w:firstRow="1" w:lastRow="0" w:firstColumn="1" w:lastColumn="0" w:noHBand="0" w:noVBand="1"/>
                            </w:tblPr>
                            <w:tblGrid>
                              <w:gridCol w:w="1089"/>
                              <w:gridCol w:w="1067"/>
                              <w:gridCol w:w="1067"/>
                              <w:gridCol w:w="1067"/>
                              <w:gridCol w:w="1066"/>
                              <w:gridCol w:w="1065"/>
                              <w:gridCol w:w="1066"/>
                            </w:tblGrid>
                            <w:tr w:rsidR="00447055" w14:paraId="05D18750" w14:textId="77777777" w:rsidTr="00BF7A70">
                              <w:tc>
                                <w:tcPr>
                                  <w:tcW w:w="1068" w:type="dxa"/>
                                </w:tcPr>
                                <w:p w14:paraId="10E69761" w14:textId="77777777" w:rsidR="00447055" w:rsidRDefault="00447055">
                                  <w:r>
                                    <w:t>Insurance Company</w:t>
                                  </w:r>
                                </w:p>
                              </w:tc>
                              <w:tc>
                                <w:tcPr>
                                  <w:tcW w:w="1067" w:type="dxa"/>
                                </w:tcPr>
                                <w:p w14:paraId="794A0B7F" w14:textId="77777777" w:rsidR="00447055" w:rsidRDefault="00447055">
                                  <w:r>
                                    <w:t>Sum Insured (per Hectare)</w:t>
                                  </w:r>
                                </w:p>
                              </w:tc>
                              <w:tc>
                                <w:tcPr>
                                  <w:tcW w:w="1067" w:type="dxa"/>
                                </w:tcPr>
                                <w:p w14:paraId="28A80E3C" w14:textId="77777777" w:rsidR="00447055" w:rsidRDefault="00447055">
                                  <w:r>
                                    <w:t>Share Premium</w:t>
                                  </w:r>
                                </w:p>
                              </w:tc>
                              <w:tc>
                                <w:tcPr>
                                  <w:tcW w:w="1067" w:type="dxa"/>
                                </w:tcPr>
                                <w:p w14:paraId="5236DA74" w14:textId="77777777" w:rsidR="00447055" w:rsidRDefault="00447055">
                                  <w:r>
                                    <w:t>Premium Amount</w:t>
                                  </w:r>
                                </w:p>
                              </w:tc>
                              <w:tc>
                                <w:tcPr>
                                  <w:tcW w:w="1066" w:type="dxa"/>
                                </w:tcPr>
                                <w:p w14:paraId="1D6778FF" w14:textId="77777777" w:rsidR="00447055" w:rsidRDefault="00447055">
                                  <w:r>
                                    <w:t>Crop Name</w:t>
                                  </w:r>
                                </w:p>
                              </w:tc>
                              <w:tc>
                                <w:tcPr>
                                  <w:tcW w:w="1065" w:type="dxa"/>
                                </w:tcPr>
                                <w:p w14:paraId="259994D9" w14:textId="77777777" w:rsidR="00447055" w:rsidRDefault="00447055">
                                  <w:r>
                                    <w:t>Area</w:t>
                                  </w:r>
                                </w:p>
                              </w:tc>
                              <w:tc>
                                <w:tcPr>
                                  <w:tcW w:w="1066" w:type="dxa"/>
                                </w:tcPr>
                                <w:p w14:paraId="0FF003E1" w14:textId="77777777" w:rsidR="00447055" w:rsidRDefault="00447055">
                                  <w:r>
                                    <w:t>Sum insured</w:t>
                                  </w:r>
                                </w:p>
                              </w:tc>
                            </w:tr>
                            <w:tr w:rsidR="00447055" w14:paraId="2004EF0D" w14:textId="77777777" w:rsidTr="00BF7A70">
                              <w:tc>
                                <w:tcPr>
                                  <w:tcW w:w="1068" w:type="dxa"/>
                                </w:tcPr>
                                <w:p w14:paraId="5240C0DB" w14:textId="77777777" w:rsidR="00447055" w:rsidRDefault="00447055"/>
                              </w:tc>
                              <w:tc>
                                <w:tcPr>
                                  <w:tcW w:w="1067" w:type="dxa"/>
                                </w:tcPr>
                                <w:p w14:paraId="193385A0" w14:textId="77777777" w:rsidR="00447055" w:rsidRDefault="00447055"/>
                              </w:tc>
                              <w:tc>
                                <w:tcPr>
                                  <w:tcW w:w="1067" w:type="dxa"/>
                                </w:tcPr>
                                <w:p w14:paraId="689A0C76" w14:textId="77777777" w:rsidR="00447055" w:rsidRDefault="00447055"/>
                              </w:tc>
                              <w:tc>
                                <w:tcPr>
                                  <w:tcW w:w="1067" w:type="dxa"/>
                                </w:tcPr>
                                <w:p w14:paraId="78DCF3B0" w14:textId="77777777" w:rsidR="00447055" w:rsidRDefault="00447055"/>
                              </w:tc>
                              <w:tc>
                                <w:tcPr>
                                  <w:tcW w:w="1066" w:type="dxa"/>
                                </w:tcPr>
                                <w:p w14:paraId="4F7DAB8F" w14:textId="77777777" w:rsidR="00447055" w:rsidRDefault="00447055"/>
                              </w:tc>
                              <w:tc>
                                <w:tcPr>
                                  <w:tcW w:w="1065" w:type="dxa"/>
                                </w:tcPr>
                                <w:p w14:paraId="232B7A46" w14:textId="77777777" w:rsidR="00447055" w:rsidRDefault="00447055"/>
                              </w:tc>
                              <w:tc>
                                <w:tcPr>
                                  <w:tcW w:w="1066" w:type="dxa"/>
                                </w:tcPr>
                                <w:p w14:paraId="55FE836E" w14:textId="77777777" w:rsidR="00447055" w:rsidRDefault="00447055"/>
                              </w:tc>
                            </w:tr>
                          </w:tbl>
                          <w:p w14:paraId="78538243" w14:textId="77777777" w:rsidR="00447055" w:rsidRDefault="00447055" w:rsidP="00447055">
                            <w:r>
                              <w:tab/>
                            </w:r>
                            <w:r>
                              <w:tab/>
                            </w:r>
                            <w:r>
                              <w:tab/>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DE0F6F" id="Text Box 75" o:spid="_x0000_s1059" type="#_x0000_t202" style="position:absolute;margin-left:6.2pt;margin-top:13.55pt;width:441.95pt;height:80.7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" fillcolor="white [3201]" strokecolor="white [3212]" strokeweight=".5pt">
                <v:textbox>
                  <w:txbxContent>
                    <w:tbl>
                      <w:tblPr>
                        <w:tblStyle w:val="TableGrid"/>
                        <w:tblW w:w="0" w:type="auto"/>
                        <w:tblLook w:val="04A0" w:firstRow="1" w:lastRow="0" w:firstColumn="1" w:lastColumn="0" w:noHBand="0" w:noVBand="1"/>
                      </w:tblPr>
                      <w:tblGrid>
                        <w:gridCol w:w="1089"/>
                        <w:gridCol w:w="1067"/>
                        <w:gridCol w:w="1067"/>
                        <w:gridCol w:w="1067"/>
                        <w:gridCol w:w="1066"/>
                        <w:gridCol w:w="1065"/>
                        <w:gridCol w:w="1066"/>
                      </w:tblGrid>
                      <w:tr w:rsidR="00447055" w14:paraId="05D18750" w14:textId="77777777" w:rsidTr="00BF7A70">
                        <w:tc>
                          <w:tcPr>
                            <w:tcW w:w="1068" w:type="dxa"/>
                          </w:tcPr>
                          <w:p w14:paraId="10E69761" w14:textId="77777777" w:rsidR="00447055" w:rsidRDefault="00447055">
                            <w:r>
                              <w:t>Insurance Company</w:t>
                            </w:r>
                          </w:p>
                        </w:tc>
                        <w:tc>
                          <w:tcPr>
                            <w:tcW w:w="1067" w:type="dxa"/>
                          </w:tcPr>
                          <w:p w14:paraId="794A0B7F" w14:textId="77777777" w:rsidR="00447055" w:rsidRDefault="00447055">
                            <w:r>
                              <w:t>Sum Insured (per Hectare)</w:t>
                            </w:r>
                          </w:p>
                        </w:tc>
                        <w:tc>
                          <w:tcPr>
                            <w:tcW w:w="1067" w:type="dxa"/>
                          </w:tcPr>
                          <w:p w14:paraId="28A80E3C" w14:textId="77777777" w:rsidR="00447055" w:rsidRDefault="00447055">
                            <w:r>
                              <w:t>Share Premium</w:t>
                            </w:r>
                          </w:p>
                        </w:tc>
                        <w:tc>
                          <w:tcPr>
                            <w:tcW w:w="1067" w:type="dxa"/>
                          </w:tcPr>
                          <w:p w14:paraId="5236DA74" w14:textId="77777777" w:rsidR="00447055" w:rsidRDefault="00447055">
                            <w:r>
                              <w:t>Premium Amount</w:t>
                            </w:r>
                          </w:p>
                        </w:tc>
                        <w:tc>
                          <w:tcPr>
                            <w:tcW w:w="1066" w:type="dxa"/>
                          </w:tcPr>
                          <w:p w14:paraId="1D6778FF" w14:textId="77777777" w:rsidR="00447055" w:rsidRDefault="00447055">
                            <w:r>
                              <w:t>Crop Name</w:t>
                            </w:r>
                          </w:p>
                        </w:tc>
                        <w:tc>
                          <w:tcPr>
                            <w:tcW w:w="1065" w:type="dxa"/>
                          </w:tcPr>
                          <w:p w14:paraId="259994D9" w14:textId="77777777" w:rsidR="00447055" w:rsidRDefault="00447055">
                            <w:r>
                              <w:t>Area</w:t>
                            </w:r>
                          </w:p>
                        </w:tc>
                        <w:tc>
                          <w:tcPr>
                            <w:tcW w:w="1066" w:type="dxa"/>
                          </w:tcPr>
                          <w:p w14:paraId="0FF003E1" w14:textId="77777777" w:rsidR="00447055" w:rsidRDefault="00447055">
                            <w:r>
                              <w:t>Sum insured</w:t>
                            </w:r>
                          </w:p>
                        </w:tc>
                      </w:tr>
                      <w:tr w:rsidR="00447055" w14:paraId="2004EF0D" w14:textId="77777777" w:rsidTr="00BF7A70">
                        <w:tc>
                          <w:tcPr>
                            <w:tcW w:w="1068" w:type="dxa"/>
                          </w:tcPr>
                          <w:p w14:paraId="5240C0DB" w14:textId="77777777" w:rsidR="00447055" w:rsidRDefault="00447055"/>
                        </w:tc>
                        <w:tc>
                          <w:tcPr>
                            <w:tcW w:w="1067" w:type="dxa"/>
                          </w:tcPr>
                          <w:p w14:paraId="193385A0" w14:textId="77777777" w:rsidR="00447055" w:rsidRDefault="00447055"/>
                        </w:tc>
                        <w:tc>
                          <w:tcPr>
                            <w:tcW w:w="1067" w:type="dxa"/>
                          </w:tcPr>
                          <w:p w14:paraId="689A0C76" w14:textId="77777777" w:rsidR="00447055" w:rsidRDefault="00447055"/>
                        </w:tc>
                        <w:tc>
                          <w:tcPr>
                            <w:tcW w:w="1067" w:type="dxa"/>
                          </w:tcPr>
                          <w:p w14:paraId="78DCF3B0" w14:textId="77777777" w:rsidR="00447055" w:rsidRDefault="00447055"/>
                        </w:tc>
                        <w:tc>
                          <w:tcPr>
                            <w:tcW w:w="1066" w:type="dxa"/>
                          </w:tcPr>
                          <w:p w14:paraId="4F7DAB8F" w14:textId="77777777" w:rsidR="00447055" w:rsidRDefault="00447055"/>
                        </w:tc>
                        <w:tc>
                          <w:tcPr>
                            <w:tcW w:w="1065" w:type="dxa"/>
                          </w:tcPr>
                          <w:p w14:paraId="232B7A46" w14:textId="77777777" w:rsidR="00447055" w:rsidRDefault="00447055"/>
                        </w:tc>
                        <w:tc>
                          <w:tcPr>
                            <w:tcW w:w="1066" w:type="dxa"/>
                          </w:tcPr>
                          <w:p w14:paraId="55FE836E" w14:textId="77777777" w:rsidR="00447055" w:rsidRDefault="00447055"/>
                        </w:tc>
                      </w:tr>
                    </w:tbl>
                    <w:p w14:paraId="78538243" w14:textId="77777777" w:rsidR="00447055" w:rsidRDefault="00447055" w:rsidP="00447055">
                      <w:r>
                        <w:tab/>
                      </w:r>
                      <w:r>
                        <w:tab/>
                      </w:r>
                      <w:r>
                        <w:tab/>
                      </w:r>
                      <w:r>
                        <w:tab/>
                      </w:r>
                      <w:r>
                        <w:tab/>
                      </w:r>
                      <w:r>
                        <w:tab/>
                      </w:r>
                    </w:p>
                  </w:txbxContent>
                </v:textbox>
              </v:shape>
            </w:pict>
          </mc:Fallback>
        </mc:AlternateContent>
      </w:r>
    </w:p>
    <w:p w14:paraId="488C1E79" w14:textId="77777777" w:rsidR="00447055" w:rsidRPr="00447055" w:rsidRDefault="00447055" w:rsidP="00447055">
      <w:pPr>
        <w:spacing w:after="160"/>
        <w:rPr>
          <w:rFonts w:ascii="Calibri Light" w:hAnsi="Calibri Light" w:cs="Calibri Light"/>
        </w:rPr>
      </w:pPr>
    </w:p>
    <w:p w14:paraId="4279F534" w14:textId="77777777" w:rsidR="00447055" w:rsidRPr="00447055" w:rsidRDefault="00447055" w:rsidP="00447055">
      <w:pPr>
        <w:spacing w:after="160"/>
        <w:rPr>
          <w:rFonts w:ascii="Calibri Light" w:hAnsi="Calibri Light" w:cs="Calibri Light"/>
        </w:rPr>
      </w:pPr>
    </w:p>
    <w:p w14:paraId="5BC09F49"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17632" behindDoc="0" locked="0" layoutInCell="1" allowOverlap="1" wp14:anchorId="21BE3C8D" wp14:editId="1A25AE0A">
                <wp:simplePos x="0" y="0"/>
                <wp:positionH relativeFrom="column">
                  <wp:posOffset>5123793</wp:posOffset>
                </wp:positionH>
                <wp:positionV relativeFrom="paragraph">
                  <wp:posOffset>183077</wp:posOffset>
                </wp:positionV>
                <wp:extent cx="566946" cy="299545"/>
                <wp:effectExtent l="0" t="0" r="24130" b="24765"/>
                <wp:wrapNone/>
                <wp:docPr id="76" name="Text Box 76"/>
                <wp:cNvGraphicFramePr/>
                <a:graphic xmlns:a="http://schemas.openxmlformats.org/drawingml/2006/main">
                  <a:graphicData uri="http://schemas.microsoft.com/office/word/2010/wordprocessingShape">
                    <wps:wsp>
                      <wps:cNvSpPr txBox="1"/>
                      <wps:spPr>
                        <a:xfrm>
                          <a:off x="0" y="0"/>
                          <a:ext cx="566946" cy="29954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7B2E69C2" w14:textId="77777777" w:rsidR="00447055" w:rsidRDefault="00447055" w:rsidP="00447055">
                            <w:r>
                              <w:t>APPLY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3C8D" id="Text Box 76" o:spid="_x0000_s1060" type="#_x0000_t202" style="position:absolute;margin-left:403.45pt;margin-top:14.4pt;width:44.65pt;height:2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" fillcolor="#70ad47 [3209]" strokecolor="#375623 [1609]" strokeweight="1pt">
                <v:textbox>
                  <w:txbxContent>
                    <w:p w14:paraId="7B2E69C2" w14:textId="77777777" w:rsidR="00447055" w:rsidRDefault="00447055" w:rsidP="00447055">
                      <w:r>
                        <w:t>APPLY</w:t>
                      </w:r>
                    </w:p>
                  </w:txbxContent>
                </v:textbox>
              </v:shape>
            </w:pict>
          </mc:Fallback>
        </mc:AlternateContent>
      </w:r>
    </w:p>
    <w:p w14:paraId="07AB93BB" w14:textId="77777777" w:rsidR="00447055" w:rsidRPr="00447055" w:rsidRDefault="00447055" w:rsidP="00447055">
      <w:pPr>
        <w:spacing w:after="160"/>
        <w:rPr>
          <w:rFonts w:ascii="Calibri Light" w:hAnsi="Calibri Light" w:cs="Calibri Light"/>
        </w:rPr>
      </w:pPr>
    </w:p>
    <w:p w14:paraId="5C4F291A" w14:textId="77777777" w:rsidR="00447055" w:rsidRPr="00447055" w:rsidRDefault="00447055" w:rsidP="00447055">
      <w:pPr>
        <w:spacing w:after="160"/>
        <w:rPr>
          <w:rFonts w:ascii="Calibri Light" w:hAnsi="Calibri Light" w:cs="Calibri Light"/>
        </w:rPr>
      </w:pPr>
    </w:p>
    <w:p w14:paraId="63E89ED0" w14:textId="77777777" w:rsidR="00447055" w:rsidRPr="00447055" w:rsidRDefault="00447055" w:rsidP="00447055">
      <w:pPr>
        <w:spacing w:after="160"/>
        <w:rPr>
          <w:rFonts w:ascii="Calibri Light" w:hAnsi="Calibri Light" w:cs="Calibri Light"/>
        </w:rPr>
      </w:pPr>
    </w:p>
    <w:p w14:paraId="6E217FA1"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rPr>
        <w:t>5.2) Claim Form:</w:t>
      </w:r>
    </w:p>
    <w:p w14:paraId="162A3D2D" w14:textId="77777777" w:rsidR="00447055" w:rsidRPr="00447055" w:rsidRDefault="00447055" w:rsidP="00447055">
      <w:pPr>
        <w:spacing w:after="160"/>
        <w:rPr>
          <w:rFonts w:ascii="Calibri Light" w:hAnsi="Calibri Light" w:cs="Calibri Light"/>
        </w:rPr>
      </w:pPr>
    </w:p>
    <w:p w14:paraId="6D799A39"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19680" behindDoc="0" locked="0" layoutInCell="1" allowOverlap="1" wp14:anchorId="32926DAE" wp14:editId="368680F5">
                <wp:simplePos x="0" y="0"/>
                <wp:positionH relativeFrom="column">
                  <wp:posOffset>238125</wp:posOffset>
                </wp:positionH>
                <wp:positionV relativeFrom="paragraph">
                  <wp:posOffset>171450</wp:posOffset>
                </wp:positionV>
                <wp:extent cx="5202620" cy="2667000"/>
                <wp:effectExtent l="0" t="0" r="17145" b="19050"/>
                <wp:wrapNone/>
                <wp:docPr id="78" name="Text Box 78"/>
                <wp:cNvGraphicFramePr/>
                <a:graphic xmlns:a="http://schemas.openxmlformats.org/drawingml/2006/main">
                  <a:graphicData uri="http://schemas.microsoft.com/office/word/2010/wordprocessingShape">
                    <wps:wsp>
                      <wps:cNvSpPr txBox="1"/>
                      <wps:spPr>
                        <a:xfrm>
                          <a:off x="0" y="0"/>
                          <a:ext cx="5202620" cy="2667000"/>
                        </a:xfrm>
                        <a:prstGeom prst="rect">
                          <a:avLst/>
                        </a:prstGeom>
                        <a:solidFill>
                          <a:schemeClr val="lt1"/>
                        </a:solidFill>
                        <a:ln w="6350">
                          <a:solidFill>
                            <a:schemeClr val="bg1"/>
                          </a:solidFill>
                        </a:ln>
                      </wps:spPr>
                      <wps:txbx>
                        <w:txbxContent>
                          <w:p w14:paraId="0A69FC07" w14:textId="77777777" w:rsidR="00447055" w:rsidRDefault="00447055" w:rsidP="00447055">
                            <w:pPr>
                              <w:jc w:val="center"/>
                            </w:pPr>
                            <w:proofErr w:type="gramStart"/>
                            <w:r>
                              <w:t>Particulars of</w:t>
                            </w:r>
                            <w:proofErr w:type="gramEnd"/>
                            <w:r>
                              <w:t xml:space="preserve"> </w:t>
                            </w:r>
                            <w:proofErr w:type="spellStart"/>
                            <w:r>
                              <w:t>Insuree</w:t>
                            </w:r>
                            <w:proofErr w:type="spellEnd"/>
                          </w:p>
                          <w:p w14:paraId="1EF64CD8" w14:textId="77777777" w:rsidR="00447055" w:rsidRDefault="00447055" w:rsidP="00447055">
                            <w:pPr>
                              <w:jc w:val="center"/>
                            </w:pPr>
                          </w:p>
                          <w:p w14:paraId="69EECC10" w14:textId="77777777" w:rsidR="00447055" w:rsidRDefault="00447055" w:rsidP="00447055">
                            <w:r>
                              <w:t xml:space="preserve">Policy No             </w:t>
                            </w:r>
                            <w:r w:rsidRPr="008079F7">
                              <w:rPr>
                                <w:noProof/>
                              </w:rPr>
                              <w:drawing>
                                <wp:inline distT="0" distB="0" distL="0" distR="0" wp14:anchorId="2D837A98" wp14:editId="2802F528">
                                  <wp:extent cx="1445895" cy="148590"/>
                                  <wp:effectExtent l="0" t="0" r="1905"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w:t>
                            </w:r>
                            <w:r>
                              <w:tab/>
                              <w:t xml:space="preserve">   Insurance Company  </w:t>
                            </w:r>
                            <w:r w:rsidRPr="008079F7">
                              <w:rPr>
                                <w:noProof/>
                              </w:rPr>
                              <w:drawing>
                                <wp:inline distT="0" distB="0" distL="0" distR="0" wp14:anchorId="1483D481" wp14:editId="207C0B98">
                                  <wp:extent cx="1445895" cy="148590"/>
                                  <wp:effectExtent l="0" t="0" r="1905"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09177A9A" w14:textId="77777777" w:rsidR="00447055" w:rsidRDefault="00447055" w:rsidP="00447055">
                            <w:r>
                              <w:t xml:space="preserve">Name of </w:t>
                            </w:r>
                            <w:proofErr w:type="spellStart"/>
                            <w:r>
                              <w:t>Insuree</w:t>
                            </w:r>
                            <w:proofErr w:type="spellEnd"/>
                            <w:r>
                              <w:t xml:space="preserve">  </w:t>
                            </w:r>
                            <w:r w:rsidRPr="008079F7">
                              <w:rPr>
                                <w:noProof/>
                              </w:rPr>
                              <w:drawing>
                                <wp:inline distT="0" distB="0" distL="0" distR="0" wp14:anchorId="51D57892" wp14:editId="057F5548">
                                  <wp:extent cx="1445895" cy="148590"/>
                                  <wp:effectExtent l="0" t="0" r="1905"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 xml:space="preserve">    Sum Insured              </w:t>
                            </w:r>
                            <w:r w:rsidRPr="008079F7">
                              <w:rPr>
                                <w:noProof/>
                              </w:rPr>
                              <w:drawing>
                                <wp:inline distT="0" distB="0" distL="0" distR="0" wp14:anchorId="00F74F47" wp14:editId="2AA8F909">
                                  <wp:extent cx="1445895" cy="148590"/>
                                  <wp:effectExtent l="0" t="0" r="1905"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4C711ED" w14:textId="77777777" w:rsidR="00447055" w:rsidRDefault="00447055" w:rsidP="00447055"/>
                          <w:p w14:paraId="4407A2D7" w14:textId="77777777" w:rsidR="00447055" w:rsidRDefault="00447055" w:rsidP="00447055"/>
                          <w:p w14:paraId="73FEE19A" w14:textId="77777777" w:rsidR="00447055" w:rsidRDefault="00447055" w:rsidP="00447055">
                            <w:pPr>
                              <w:jc w:val="center"/>
                            </w:pPr>
                            <w:r>
                              <w:t>Details of Cause for Loss</w:t>
                            </w:r>
                          </w:p>
                          <w:p w14:paraId="1421C670" w14:textId="77777777" w:rsidR="00447055" w:rsidRDefault="00447055" w:rsidP="00447055">
                            <w:pPr>
                              <w:jc w:val="center"/>
                            </w:pPr>
                          </w:p>
                          <w:p w14:paraId="6EC662F8" w14:textId="77777777" w:rsidR="00447055" w:rsidRDefault="00447055" w:rsidP="00447055">
                            <w:pPr>
                              <w:jc w:val="center"/>
                            </w:pPr>
                          </w:p>
                          <w:p w14:paraId="4BCFAB58" w14:textId="77777777" w:rsidR="00447055" w:rsidRDefault="00447055" w:rsidP="00447055">
                            <w:r>
                              <w:t xml:space="preserve">Cause of Loss     </w:t>
                            </w:r>
                            <w:r w:rsidRPr="008079F7">
                              <w:rPr>
                                <w:noProof/>
                              </w:rPr>
                              <w:drawing>
                                <wp:inline distT="0" distB="0" distL="0" distR="0" wp14:anchorId="2F66A87C" wp14:editId="105A76B4">
                                  <wp:extent cx="1445895" cy="148590"/>
                                  <wp:effectExtent l="0" t="0" r="1905"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 xml:space="preserve">      Date of Loss            </w:t>
                            </w:r>
                            <w:r w:rsidRPr="008079F7">
                              <w:rPr>
                                <w:noProof/>
                              </w:rPr>
                              <w:drawing>
                                <wp:inline distT="0" distB="0" distL="0" distR="0" wp14:anchorId="79888475" wp14:editId="054E7362">
                                  <wp:extent cx="1445895" cy="148590"/>
                                  <wp:effectExtent l="0" t="0" r="1905"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78ED347E" w14:textId="77777777" w:rsidR="00447055" w:rsidRDefault="00447055" w:rsidP="00447055"/>
                          <w:p w14:paraId="3F03CAB2" w14:textId="77777777" w:rsidR="00447055" w:rsidRDefault="00447055" w:rsidP="00447055">
                            <w:r>
                              <w:t xml:space="preserve">Supporting Documents        </w:t>
                            </w:r>
                            <w:r w:rsidRPr="008079F7">
                              <w:rPr>
                                <w:noProof/>
                              </w:rPr>
                              <w:drawing>
                                <wp:inline distT="0" distB="0" distL="0" distR="0" wp14:anchorId="2DAD1DA4" wp14:editId="6556E867">
                                  <wp:extent cx="1445895" cy="148590"/>
                                  <wp:effectExtent l="0" t="0" r="1905"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0F83F17F" w14:textId="77777777" w:rsidR="00447055" w:rsidRDefault="00447055" w:rsidP="00447055"/>
                          <w:p w14:paraId="53D45F04" w14:textId="77777777" w:rsidR="00447055" w:rsidRDefault="00447055" w:rsidP="0044705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926DAE" id="Text Box 78" o:spid="_x0000_s1061" type="#_x0000_t202" style="position:absolute;margin-left:18.75pt;margin-top:13.5pt;width:409.65pt;height:210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" fillcolor="white [3201]" strokecolor="white [3212]" strokeweight=".5pt">
                <v:textbox>
                  <w:txbxContent>
                    <w:p w14:paraId="0A69FC07" w14:textId="77777777" w:rsidR="00447055" w:rsidRDefault="00447055" w:rsidP="00447055">
                      <w:pPr>
                        <w:jc w:val="center"/>
                      </w:pPr>
                      <w:proofErr w:type="gramStart"/>
                      <w:r>
                        <w:t>Particulars of</w:t>
                      </w:r>
                      <w:proofErr w:type="gramEnd"/>
                      <w:r>
                        <w:t xml:space="preserve"> </w:t>
                      </w:r>
                      <w:proofErr w:type="spellStart"/>
                      <w:r>
                        <w:t>Insuree</w:t>
                      </w:r>
                      <w:proofErr w:type="spellEnd"/>
                    </w:p>
                    <w:p w14:paraId="1EF64CD8" w14:textId="77777777" w:rsidR="00447055" w:rsidRDefault="00447055" w:rsidP="00447055">
                      <w:pPr>
                        <w:jc w:val="center"/>
                      </w:pPr>
                    </w:p>
                    <w:p w14:paraId="69EECC10" w14:textId="77777777" w:rsidR="00447055" w:rsidRDefault="00447055" w:rsidP="00447055">
                      <w:r>
                        <w:t xml:space="preserve">Policy No             </w:t>
                      </w:r>
                      <w:r w:rsidRPr="008079F7">
                        <w:rPr>
                          <w:noProof/>
                        </w:rPr>
                        <w:drawing>
                          <wp:inline distT="0" distB="0" distL="0" distR="0" wp14:anchorId="2D837A98" wp14:editId="2802F528">
                            <wp:extent cx="1445895" cy="148590"/>
                            <wp:effectExtent l="0" t="0" r="1905"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w:t>
                      </w:r>
                      <w:r>
                        <w:tab/>
                        <w:t xml:space="preserve">   Insurance Company  </w:t>
                      </w:r>
                      <w:r w:rsidRPr="008079F7">
                        <w:rPr>
                          <w:noProof/>
                        </w:rPr>
                        <w:drawing>
                          <wp:inline distT="0" distB="0" distL="0" distR="0" wp14:anchorId="1483D481" wp14:editId="207C0B98">
                            <wp:extent cx="1445895" cy="148590"/>
                            <wp:effectExtent l="0" t="0" r="1905"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09177A9A" w14:textId="77777777" w:rsidR="00447055" w:rsidRDefault="00447055" w:rsidP="00447055">
                      <w:r>
                        <w:t xml:space="preserve">Name of </w:t>
                      </w:r>
                      <w:proofErr w:type="spellStart"/>
                      <w:r>
                        <w:t>Insuree</w:t>
                      </w:r>
                      <w:proofErr w:type="spellEnd"/>
                      <w:r>
                        <w:t xml:space="preserve">  </w:t>
                      </w:r>
                      <w:r w:rsidRPr="008079F7">
                        <w:rPr>
                          <w:noProof/>
                        </w:rPr>
                        <w:drawing>
                          <wp:inline distT="0" distB="0" distL="0" distR="0" wp14:anchorId="51D57892" wp14:editId="057F5548">
                            <wp:extent cx="1445895" cy="148590"/>
                            <wp:effectExtent l="0" t="0" r="1905"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 xml:space="preserve">    Sum Insured              </w:t>
                      </w:r>
                      <w:r w:rsidRPr="008079F7">
                        <w:rPr>
                          <w:noProof/>
                        </w:rPr>
                        <w:drawing>
                          <wp:inline distT="0" distB="0" distL="0" distR="0" wp14:anchorId="00F74F47" wp14:editId="2AA8F909">
                            <wp:extent cx="1445895" cy="148590"/>
                            <wp:effectExtent l="0" t="0" r="1905"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4C711ED" w14:textId="77777777" w:rsidR="00447055" w:rsidRDefault="00447055" w:rsidP="00447055"/>
                    <w:p w14:paraId="4407A2D7" w14:textId="77777777" w:rsidR="00447055" w:rsidRDefault="00447055" w:rsidP="00447055"/>
                    <w:p w14:paraId="73FEE19A" w14:textId="77777777" w:rsidR="00447055" w:rsidRDefault="00447055" w:rsidP="00447055">
                      <w:pPr>
                        <w:jc w:val="center"/>
                      </w:pPr>
                      <w:r>
                        <w:t>Details of Cause for Loss</w:t>
                      </w:r>
                    </w:p>
                    <w:p w14:paraId="1421C670" w14:textId="77777777" w:rsidR="00447055" w:rsidRDefault="00447055" w:rsidP="00447055">
                      <w:pPr>
                        <w:jc w:val="center"/>
                      </w:pPr>
                    </w:p>
                    <w:p w14:paraId="6EC662F8" w14:textId="77777777" w:rsidR="00447055" w:rsidRDefault="00447055" w:rsidP="00447055">
                      <w:pPr>
                        <w:jc w:val="center"/>
                      </w:pPr>
                    </w:p>
                    <w:p w14:paraId="4BCFAB58" w14:textId="77777777" w:rsidR="00447055" w:rsidRDefault="00447055" w:rsidP="00447055">
                      <w:r>
                        <w:t xml:space="preserve">Cause of Loss     </w:t>
                      </w:r>
                      <w:r w:rsidRPr="008079F7">
                        <w:rPr>
                          <w:noProof/>
                        </w:rPr>
                        <w:drawing>
                          <wp:inline distT="0" distB="0" distL="0" distR="0" wp14:anchorId="2F66A87C" wp14:editId="105A76B4">
                            <wp:extent cx="1445895" cy="148590"/>
                            <wp:effectExtent l="0" t="0" r="1905"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r>
                        <w:t xml:space="preserve">      Date of Loss            </w:t>
                      </w:r>
                      <w:r w:rsidRPr="008079F7">
                        <w:rPr>
                          <w:noProof/>
                        </w:rPr>
                        <w:drawing>
                          <wp:inline distT="0" distB="0" distL="0" distR="0" wp14:anchorId="79888475" wp14:editId="054E7362">
                            <wp:extent cx="1445895" cy="148590"/>
                            <wp:effectExtent l="0" t="0" r="1905"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78ED347E" w14:textId="77777777" w:rsidR="00447055" w:rsidRDefault="00447055" w:rsidP="00447055"/>
                    <w:p w14:paraId="3F03CAB2" w14:textId="77777777" w:rsidR="00447055" w:rsidRDefault="00447055" w:rsidP="00447055">
                      <w:r>
                        <w:t xml:space="preserve">Supporting Documents        </w:t>
                      </w:r>
                      <w:r w:rsidRPr="008079F7">
                        <w:rPr>
                          <w:noProof/>
                        </w:rPr>
                        <w:drawing>
                          <wp:inline distT="0" distB="0" distL="0" distR="0" wp14:anchorId="2DAD1DA4" wp14:editId="6556E867">
                            <wp:extent cx="1445895" cy="148590"/>
                            <wp:effectExtent l="0" t="0" r="1905"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0F83F17F" w14:textId="77777777" w:rsidR="00447055" w:rsidRDefault="00447055" w:rsidP="00447055"/>
                    <w:p w14:paraId="53D45F04" w14:textId="77777777" w:rsidR="00447055" w:rsidRDefault="00447055" w:rsidP="00447055">
                      <w:pPr>
                        <w:jc w:val="center"/>
                      </w:pPr>
                    </w:p>
                  </w:txbxContent>
                </v:textbox>
              </v:shape>
            </w:pict>
          </mc:Fallback>
        </mc:AlternateContent>
      </w:r>
      <w:r w:rsidRPr="00447055">
        <w:rPr>
          <w:rFonts w:ascii="Calibri Light" w:hAnsi="Calibri Light" w:cs="Calibri Light"/>
          <w:noProof/>
        </w:rPr>
        <mc:AlternateContent>
          <mc:Choice Requires="wps">
            <w:drawing>
              <wp:anchor distT="0" distB="0" distL="114300" distR="114300" simplePos="0" relativeHeight="251718656" behindDoc="0" locked="0" layoutInCell="1" allowOverlap="1" wp14:anchorId="610DFB30" wp14:editId="706A4583">
                <wp:simplePos x="0" y="0"/>
                <wp:positionH relativeFrom="margin">
                  <wp:posOffset>0</wp:posOffset>
                </wp:positionH>
                <wp:positionV relativeFrom="paragraph">
                  <wp:posOffset>-635</wp:posOffset>
                </wp:positionV>
                <wp:extent cx="5562600" cy="314325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5562600" cy="3143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7E2673" w14:textId="77777777" w:rsidR="00447055" w:rsidRDefault="00447055" w:rsidP="00447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DFB30" id="Rectangle 77" o:spid="_x0000_s1062" style="position:absolute;margin-left:0;margin-top:-.05pt;width:438pt;height:247.5pt;z-index:251718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" fillcolor="white [3201]" strokecolor="#70ad47 [3209]" strokeweight="1pt">
                <v:textbox>
                  <w:txbxContent>
                    <w:p w14:paraId="6B7E2673" w14:textId="77777777" w:rsidR="00447055" w:rsidRDefault="00447055" w:rsidP="00447055">
                      <w:pPr>
                        <w:jc w:val="center"/>
                      </w:pPr>
                    </w:p>
                  </w:txbxContent>
                </v:textbox>
                <w10:wrap anchorx="margin"/>
              </v:rect>
            </w:pict>
          </mc:Fallback>
        </mc:AlternateContent>
      </w:r>
    </w:p>
    <w:p w14:paraId="6D1E635B" w14:textId="77777777" w:rsidR="00447055" w:rsidRPr="00447055" w:rsidRDefault="00447055" w:rsidP="00447055">
      <w:pPr>
        <w:spacing w:after="160"/>
        <w:rPr>
          <w:rFonts w:ascii="Calibri Light" w:hAnsi="Calibri Light" w:cs="Calibri Light"/>
        </w:rPr>
      </w:pPr>
    </w:p>
    <w:p w14:paraId="41D69491" w14:textId="77777777" w:rsidR="00447055" w:rsidRPr="00447055" w:rsidRDefault="00447055" w:rsidP="00447055">
      <w:pPr>
        <w:spacing w:after="160"/>
        <w:rPr>
          <w:rFonts w:ascii="Calibri Light" w:hAnsi="Calibri Light" w:cs="Calibri Light"/>
        </w:rPr>
      </w:pPr>
    </w:p>
    <w:p w14:paraId="600E57EA" w14:textId="77777777" w:rsidR="00447055" w:rsidRPr="00447055" w:rsidRDefault="00447055" w:rsidP="00447055">
      <w:pPr>
        <w:spacing w:after="160"/>
        <w:rPr>
          <w:rFonts w:ascii="Calibri Light" w:hAnsi="Calibri Light" w:cs="Calibri Light"/>
        </w:rPr>
      </w:pPr>
    </w:p>
    <w:p w14:paraId="214F92A9" w14:textId="77777777" w:rsidR="00447055" w:rsidRPr="00447055" w:rsidRDefault="00447055" w:rsidP="00447055">
      <w:pPr>
        <w:spacing w:after="160"/>
        <w:rPr>
          <w:rFonts w:ascii="Calibri Light" w:hAnsi="Calibri Light" w:cs="Calibri Light"/>
        </w:rPr>
      </w:pPr>
    </w:p>
    <w:p w14:paraId="04BA3165" w14:textId="77777777" w:rsidR="00447055" w:rsidRPr="00447055" w:rsidRDefault="00447055" w:rsidP="00447055">
      <w:pPr>
        <w:spacing w:after="160"/>
        <w:rPr>
          <w:rFonts w:ascii="Calibri Light" w:hAnsi="Calibri Light" w:cs="Calibri Light"/>
        </w:rPr>
      </w:pPr>
    </w:p>
    <w:p w14:paraId="7605948E" w14:textId="77777777" w:rsidR="00447055" w:rsidRPr="00447055" w:rsidRDefault="00447055" w:rsidP="00447055">
      <w:pPr>
        <w:spacing w:after="160"/>
        <w:rPr>
          <w:rFonts w:ascii="Calibri Light" w:hAnsi="Calibri Light" w:cs="Calibri Light"/>
        </w:rPr>
      </w:pPr>
    </w:p>
    <w:p w14:paraId="4F20F383" w14:textId="77777777" w:rsidR="00447055" w:rsidRPr="00447055" w:rsidRDefault="00447055" w:rsidP="00447055">
      <w:pPr>
        <w:spacing w:after="160"/>
        <w:rPr>
          <w:rFonts w:ascii="Calibri Light" w:hAnsi="Calibri Light" w:cs="Calibri Light"/>
        </w:rPr>
      </w:pPr>
    </w:p>
    <w:p w14:paraId="3E2AC008" w14:textId="77777777" w:rsidR="00447055" w:rsidRPr="00447055" w:rsidRDefault="00447055" w:rsidP="00447055">
      <w:pPr>
        <w:spacing w:after="160"/>
        <w:rPr>
          <w:rFonts w:ascii="Calibri Light" w:hAnsi="Calibri Light" w:cs="Calibri Light"/>
        </w:rPr>
      </w:pPr>
    </w:p>
    <w:p w14:paraId="0915CBC6" w14:textId="77777777" w:rsidR="00447055" w:rsidRPr="00447055" w:rsidRDefault="00447055" w:rsidP="00447055">
      <w:pPr>
        <w:spacing w:after="160"/>
        <w:rPr>
          <w:rFonts w:ascii="Calibri Light" w:hAnsi="Calibri Light" w:cs="Calibri Light"/>
        </w:rPr>
      </w:pPr>
    </w:p>
    <w:p w14:paraId="24372EBE"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20704" behindDoc="0" locked="0" layoutInCell="1" allowOverlap="1" wp14:anchorId="37F9B411" wp14:editId="017DC539">
                <wp:simplePos x="0" y="0"/>
                <wp:positionH relativeFrom="column">
                  <wp:posOffset>2352675</wp:posOffset>
                </wp:positionH>
                <wp:positionV relativeFrom="paragraph">
                  <wp:posOffset>212725</wp:posOffset>
                </wp:positionV>
                <wp:extent cx="819150" cy="238125"/>
                <wp:effectExtent l="0" t="0" r="19050" b="28575"/>
                <wp:wrapNone/>
                <wp:docPr id="87" name="Text Box 87"/>
                <wp:cNvGraphicFramePr/>
                <a:graphic xmlns:a="http://schemas.openxmlformats.org/drawingml/2006/main">
                  <a:graphicData uri="http://schemas.microsoft.com/office/word/2010/wordprocessingShape">
                    <wps:wsp>
                      <wps:cNvSpPr txBox="1"/>
                      <wps:spPr>
                        <a:xfrm>
                          <a:off x="0" y="0"/>
                          <a:ext cx="819150" cy="23812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51D64D47" w14:textId="77777777" w:rsidR="00447055" w:rsidRDefault="00447055" w:rsidP="00447055">
                            <w:r>
                              <w:t xml:space="preserve">   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9B411" id="Text Box 87" o:spid="_x0000_s1063" type="#_x0000_t202" style="position:absolute;margin-left:185.25pt;margin-top:16.75pt;width:64.5pt;height:18.7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" fillcolor="#70ad47 [3209]" strokecolor="#375623 [1609]" strokeweight="1pt">
                <v:textbox>
                  <w:txbxContent>
                    <w:p w14:paraId="51D64D47" w14:textId="77777777" w:rsidR="00447055" w:rsidRDefault="00447055" w:rsidP="00447055">
                      <w:r>
                        <w:t xml:space="preserve">   SUBMIT</w:t>
                      </w:r>
                    </w:p>
                  </w:txbxContent>
                </v:textbox>
              </v:shape>
            </w:pict>
          </mc:Fallback>
        </mc:AlternateContent>
      </w:r>
    </w:p>
    <w:p w14:paraId="7408F142" w14:textId="77777777" w:rsidR="00447055" w:rsidRPr="00447055" w:rsidRDefault="00447055" w:rsidP="00447055">
      <w:pPr>
        <w:spacing w:after="160"/>
        <w:rPr>
          <w:rFonts w:ascii="Calibri Light" w:hAnsi="Calibri Light" w:cs="Calibri Light"/>
        </w:rPr>
      </w:pPr>
    </w:p>
    <w:p w14:paraId="161C60B3" w14:textId="77777777" w:rsidR="00447055" w:rsidRPr="00447055" w:rsidRDefault="00447055" w:rsidP="00447055">
      <w:pPr>
        <w:spacing w:after="160"/>
        <w:rPr>
          <w:rFonts w:ascii="Calibri Light" w:hAnsi="Calibri Light" w:cs="Calibri Light"/>
        </w:rPr>
      </w:pPr>
    </w:p>
    <w:p w14:paraId="59B65FE8"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rPr>
        <w:t>6) Bidder Welcome Page</w:t>
      </w:r>
    </w:p>
    <w:p w14:paraId="448A3FEA" w14:textId="77777777" w:rsidR="00447055" w:rsidRPr="00447055" w:rsidRDefault="00447055" w:rsidP="00447055">
      <w:pPr>
        <w:spacing w:after="160"/>
        <w:rPr>
          <w:rFonts w:ascii="Calibri Light" w:hAnsi="Calibri Light" w:cs="Calibri Light"/>
        </w:rPr>
      </w:pPr>
    </w:p>
    <w:p w14:paraId="06C2DEC9" w14:textId="77777777" w:rsidR="00447055" w:rsidRPr="00447055" w:rsidRDefault="00447055" w:rsidP="00447055">
      <w:pPr>
        <w:spacing w:after="160"/>
        <w:rPr>
          <w:rFonts w:ascii="Calibri Light" w:hAnsi="Calibri Light" w:cs="Calibri Light"/>
        </w:rPr>
      </w:pPr>
      <w:r w:rsidRPr="00447055">
        <w:rPr>
          <w:rFonts w:ascii="Calibri Light" w:hAnsi="Calibri Light" w:cs="Calibri Light"/>
          <w:noProof/>
        </w:rPr>
        <mc:AlternateContent>
          <mc:Choice Requires="wps">
            <w:drawing>
              <wp:anchor distT="0" distB="0" distL="114300" distR="114300" simplePos="0" relativeHeight="251724800" behindDoc="0" locked="0" layoutInCell="1" allowOverlap="1" wp14:anchorId="5103D567" wp14:editId="1B1EA504">
                <wp:simplePos x="0" y="0"/>
                <wp:positionH relativeFrom="column">
                  <wp:posOffset>1923394</wp:posOffset>
                </wp:positionH>
                <wp:positionV relativeFrom="paragraph">
                  <wp:posOffset>1948881</wp:posOffset>
                </wp:positionV>
                <wp:extent cx="977462" cy="283779"/>
                <wp:effectExtent l="0" t="0" r="13335" b="21590"/>
                <wp:wrapNone/>
                <wp:docPr id="101" name="Text Box 101"/>
                <wp:cNvGraphicFramePr/>
                <a:graphic xmlns:a="http://schemas.openxmlformats.org/drawingml/2006/main">
                  <a:graphicData uri="http://schemas.microsoft.com/office/word/2010/wordprocessingShape">
                    <wps:wsp>
                      <wps:cNvSpPr txBox="1"/>
                      <wps:spPr>
                        <a:xfrm>
                          <a:off x="0" y="0"/>
                          <a:ext cx="977462" cy="283779"/>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5BA187A6" w14:textId="77777777" w:rsidR="00447055" w:rsidRDefault="00447055" w:rsidP="00447055">
                            <w:r>
                              <w:t>CONFIRM 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3D567" id="Text Box 101" o:spid="_x0000_s1064" type="#_x0000_t202" style="position:absolute;margin-left:151.45pt;margin-top:153.45pt;width:76.95pt;height:22.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" fillcolor="#70ad47 [3209]" strokecolor="#375623 [1609]" strokeweight="1pt">
                <v:textbox>
                  <w:txbxContent>
                    <w:p w14:paraId="5BA187A6" w14:textId="77777777" w:rsidR="00447055" w:rsidRDefault="00447055" w:rsidP="00447055">
                      <w:r>
                        <w:t>CONFIRM BID</w:t>
                      </w:r>
                    </w:p>
                  </w:txbxContent>
                </v:textbox>
              </v:shape>
            </w:pict>
          </mc:Fallback>
        </mc:AlternateContent>
      </w:r>
      <w:r w:rsidRPr="00447055">
        <w:rPr>
          <w:rFonts w:ascii="Calibri Light" w:hAnsi="Calibri Light" w:cs="Calibri Light"/>
          <w:noProof/>
        </w:rPr>
        <mc:AlternateContent>
          <mc:Choice Requires="wps">
            <w:drawing>
              <wp:anchor distT="0" distB="0" distL="114300" distR="114300" simplePos="0" relativeHeight="251723776" behindDoc="0" locked="0" layoutInCell="1" allowOverlap="1" wp14:anchorId="01AD4C2B" wp14:editId="704FCC8F">
                <wp:simplePos x="0" y="0"/>
                <wp:positionH relativeFrom="column">
                  <wp:posOffset>126124</wp:posOffset>
                </wp:positionH>
                <wp:positionV relativeFrom="paragraph">
                  <wp:posOffset>104315</wp:posOffset>
                </wp:positionV>
                <wp:extent cx="5044966" cy="2758966"/>
                <wp:effectExtent l="0" t="0" r="22860" b="22860"/>
                <wp:wrapNone/>
                <wp:docPr id="99" name="Text Box 99"/>
                <wp:cNvGraphicFramePr/>
                <a:graphic xmlns:a="http://schemas.openxmlformats.org/drawingml/2006/main">
                  <a:graphicData uri="http://schemas.microsoft.com/office/word/2010/wordprocessingShape">
                    <wps:wsp>
                      <wps:cNvSpPr txBox="1"/>
                      <wps:spPr>
                        <a:xfrm>
                          <a:off x="0" y="0"/>
                          <a:ext cx="5044966" cy="2758966"/>
                        </a:xfrm>
                        <a:prstGeom prst="rect">
                          <a:avLst/>
                        </a:prstGeom>
                        <a:solidFill>
                          <a:schemeClr val="lt1"/>
                        </a:solidFill>
                        <a:ln w="6350">
                          <a:solidFill>
                            <a:schemeClr val="bg1"/>
                          </a:solidFill>
                        </a:ln>
                      </wps:spPr>
                      <wps:txbx>
                        <w:txbxContent>
                          <w:tbl>
                            <w:tblPr>
                              <w:tblStyle w:val="TableGrid"/>
                              <w:tblW w:w="0" w:type="auto"/>
                              <w:tblLook w:val="04A0" w:firstRow="1" w:lastRow="0" w:firstColumn="1" w:lastColumn="0" w:noHBand="0" w:noVBand="1"/>
                            </w:tblPr>
                            <w:tblGrid>
                              <w:gridCol w:w="1908"/>
                              <w:gridCol w:w="1909"/>
                              <w:gridCol w:w="1909"/>
                              <w:gridCol w:w="1910"/>
                            </w:tblGrid>
                            <w:tr w:rsidR="00447055" w14:paraId="5D236110" w14:textId="77777777" w:rsidTr="00AE7C86">
                              <w:tc>
                                <w:tcPr>
                                  <w:tcW w:w="1912" w:type="dxa"/>
                                </w:tcPr>
                                <w:p w14:paraId="00872416" w14:textId="77777777" w:rsidR="00447055" w:rsidRDefault="00447055">
                                  <w:r>
                                    <w:t>Crop Type</w:t>
                                  </w:r>
                                </w:p>
                              </w:tc>
                              <w:tc>
                                <w:tcPr>
                                  <w:tcW w:w="1913" w:type="dxa"/>
                                </w:tcPr>
                                <w:p w14:paraId="5B801664" w14:textId="77777777" w:rsidR="00447055" w:rsidRDefault="00447055">
                                  <w:r>
                                    <w:t>Crop Name</w:t>
                                  </w:r>
                                </w:p>
                              </w:tc>
                              <w:tc>
                                <w:tcPr>
                                  <w:tcW w:w="1913" w:type="dxa"/>
                                </w:tcPr>
                                <w:p w14:paraId="5BE7CF39" w14:textId="77777777" w:rsidR="00447055" w:rsidRDefault="00447055">
                                  <w:r>
                                    <w:t>Base Price</w:t>
                                  </w:r>
                                </w:p>
                              </w:tc>
                              <w:tc>
                                <w:tcPr>
                                  <w:tcW w:w="1913" w:type="dxa"/>
                                </w:tcPr>
                                <w:p w14:paraId="67059B4A" w14:textId="77777777" w:rsidR="00447055" w:rsidRDefault="00447055">
                                  <w:r>
                                    <w:t>Current Bid</w:t>
                                  </w:r>
                                </w:p>
                              </w:tc>
                            </w:tr>
                            <w:tr w:rsidR="00447055" w14:paraId="1C4A1CA5" w14:textId="77777777" w:rsidTr="00AE7C86">
                              <w:tc>
                                <w:tcPr>
                                  <w:tcW w:w="1912" w:type="dxa"/>
                                </w:tcPr>
                                <w:p w14:paraId="314F9455" w14:textId="77777777" w:rsidR="00447055" w:rsidRDefault="00447055"/>
                              </w:tc>
                              <w:tc>
                                <w:tcPr>
                                  <w:tcW w:w="1913" w:type="dxa"/>
                                </w:tcPr>
                                <w:p w14:paraId="54FA3B79" w14:textId="77777777" w:rsidR="00447055" w:rsidRDefault="00447055"/>
                              </w:tc>
                              <w:tc>
                                <w:tcPr>
                                  <w:tcW w:w="1913" w:type="dxa"/>
                                </w:tcPr>
                                <w:p w14:paraId="1EC86C72" w14:textId="77777777" w:rsidR="00447055" w:rsidRDefault="00447055"/>
                              </w:tc>
                              <w:tc>
                                <w:tcPr>
                                  <w:tcW w:w="1913" w:type="dxa"/>
                                </w:tcPr>
                                <w:p w14:paraId="09F522F1" w14:textId="77777777" w:rsidR="00447055" w:rsidRDefault="00447055"/>
                              </w:tc>
                            </w:tr>
                          </w:tbl>
                          <w:p w14:paraId="6239960B" w14:textId="77777777" w:rsidR="00447055" w:rsidRDefault="00447055" w:rsidP="00447055"/>
                          <w:p w14:paraId="563E155D" w14:textId="77777777" w:rsidR="00447055" w:rsidRDefault="00447055" w:rsidP="00447055"/>
                          <w:p w14:paraId="26C663CF" w14:textId="77777777" w:rsidR="00447055" w:rsidRDefault="00447055" w:rsidP="00447055"/>
                          <w:p w14:paraId="23EFB991" w14:textId="77777777" w:rsidR="00447055" w:rsidRDefault="00447055" w:rsidP="00447055"/>
                          <w:p w14:paraId="3EAEC073" w14:textId="77777777" w:rsidR="00447055" w:rsidRDefault="00447055" w:rsidP="00447055"/>
                          <w:p w14:paraId="5119CE46" w14:textId="77777777" w:rsidR="00447055" w:rsidRDefault="00447055" w:rsidP="00447055">
                            <w:r>
                              <w:t xml:space="preserve">                              Bid Amount  </w:t>
                            </w:r>
                            <w:r w:rsidRPr="008079F7">
                              <w:rPr>
                                <w:noProof/>
                              </w:rPr>
                              <w:drawing>
                                <wp:inline distT="0" distB="0" distL="0" distR="0" wp14:anchorId="521EB0BA" wp14:editId="7E6EAC54">
                                  <wp:extent cx="1445895" cy="148590"/>
                                  <wp:effectExtent l="0" t="0" r="1905"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60B2CBE" w14:textId="77777777" w:rsidR="00447055" w:rsidRDefault="00447055" w:rsidP="00447055">
                            <w:r>
                              <w:t xml:space="preserve">   </w:t>
                            </w:r>
                          </w:p>
                          <w:p w14:paraId="55C062A4" w14:textId="77777777" w:rsidR="00447055" w:rsidRDefault="00447055" w:rsidP="00447055">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AD4C2B" id="Text Box 99" o:spid="_x0000_s1065" type="#_x0000_t202" style="position:absolute;margin-left:9.95pt;margin-top:8.2pt;width:397.25pt;height:217.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" fillcolor="white [3201]" strokecolor="white [3212]" strokeweight=".5pt">
                <v:textbox>
                  <w:txbxContent>
                    <w:tbl>
                      <w:tblPr>
                        <w:tblStyle w:val="TableGrid"/>
                        <w:tblW w:w="0" w:type="auto"/>
                        <w:tblLook w:val="04A0" w:firstRow="1" w:lastRow="0" w:firstColumn="1" w:lastColumn="0" w:noHBand="0" w:noVBand="1"/>
                      </w:tblPr>
                      <w:tblGrid>
                        <w:gridCol w:w="1908"/>
                        <w:gridCol w:w="1909"/>
                        <w:gridCol w:w="1909"/>
                        <w:gridCol w:w="1910"/>
                      </w:tblGrid>
                      <w:tr w:rsidR="00447055" w14:paraId="5D236110" w14:textId="77777777" w:rsidTr="00AE7C86">
                        <w:tc>
                          <w:tcPr>
                            <w:tcW w:w="1912" w:type="dxa"/>
                          </w:tcPr>
                          <w:p w14:paraId="00872416" w14:textId="77777777" w:rsidR="00447055" w:rsidRDefault="00447055">
                            <w:r>
                              <w:t>Crop Type</w:t>
                            </w:r>
                          </w:p>
                        </w:tc>
                        <w:tc>
                          <w:tcPr>
                            <w:tcW w:w="1913" w:type="dxa"/>
                          </w:tcPr>
                          <w:p w14:paraId="5B801664" w14:textId="77777777" w:rsidR="00447055" w:rsidRDefault="00447055">
                            <w:r>
                              <w:t>Crop Name</w:t>
                            </w:r>
                          </w:p>
                        </w:tc>
                        <w:tc>
                          <w:tcPr>
                            <w:tcW w:w="1913" w:type="dxa"/>
                          </w:tcPr>
                          <w:p w14:paraId="5BE7CF39" w14:textId="77777777" w:rsidR="00447055" w:rsidRDefault="00447055">
                            <w:r>
                              <w:t>Base Price</w:t>
                            </w:r>
                          </w:p>
                        </w:tc>
                        <w:tc>
                          <w:tcPr>
                            <w:tcW w:w="1913" w:type="dxa"/>
                          </w:tcPr>
                          <w:p w14:paraId="67059B4A" w14:textId="77777777" w:rsidR="00447055" w:rsidRDefault="00447055">
                            <w:r>
                              <w:t>Current Bid</w:t>
                            </w:r>
                          </w:p>
                        </w:tc>
                      </w:tr>
                      <w:tr w:rsidR="00447055" w14:paraId="1C4A1CA5" w14:textId="77777777" w:rsidTr="00AE7C86">
                        <w:tc>
                          <w:tcPr>
                            <w:tcW w:w="1912" w:type="dxa"/>
                          </w:tcPr>
                          <w:p w14:paraId="314F9455" w14:textId="77777777" w:rsidR="00447055" w:rsidRDefault="00447055"/>
                        </w:tc>
                        <w:tc>
                          <w:tcPr>
                            <w:tcW w:w="1913" w:type="dxa"/>
                          </w:tcPr>
                          <w:p w14:paraId="54FA3B79" w14:textId="77777777" w:rsidR="00447055" w:rsidRDefault="00447055"/>
                        </w:tc>
                        <w:tc>
                          <w:tcPr>
                            <w:tcW w:w="1913" w:type="dxa"/>
                          </w:tcPr>
                          <w:p w14:paraId="1EC86C72" w14:textId="77777777" w:rsidR="00447055" w:rsidRDefault="00447055"/>
                        </w:tc>
                        <w:tc>
                          <w:tcPr>
                            <w:tcW w:w="1913" w:type="dxa"/>
                          </w:tcPr>
                          <w:p w14:paraId="09F522F1" w14:textId="77777777" w:rsidR="00447055" w:rsidRDefault="00447055"/>
                        </w:tc>
                      </w:tr>
                    </w:tbl>
                    <w:p w14:paraId="6239960B" w14:textId="77777777" w:rsidR="00447055" w:rsidRDefault="00447055" w:rsidP="00447055"/>
                    <w:p w14:paraId="563E155D" w14:textId="77777777" w:rsidR="00447055" w:rsidRDefault="00447055" w:rsidP="00447055"/>
                    <w:p w14:paraId="26C663CF" w14:textId="77777777" w:rsidR="00447055" w:rsidRDefault="00447055" w:rsidP="00447055"/>
                    <w:p w14:paraId="23EFB991" w14:textId="77777777" w:rsidR="00447055" w:rsidRDefault="00447055" w:rsidP="00447055"/>
                    <w:p w14:paraId="3EAEC073" w14:textId="77777777" w:rsidR="00447055" w:rsidRDefault="00447055" w:rsidP="00447055"/>
                    <w:p w14:paraId="5119CE46" w14:textId="77777777" w:rsidR="00447055" w:rsidRDefault="00447055" w:rsidP="00447055">
                      <w:r>
                        <w:t xml:space="preserve">                              Bid Amount  </w:t>
                      </w:r>
                      <w:r w:rsidRPr="008079F7">
                        <w:rPr>
                          <w:noProof/>
                        </w:rPr>
                        <w:drawing>
                          <wp:inline distT="0" distB="0" distL="0" distR="0" wp14:anchorId="521EB0BA" wp14:editId="7E6EAC54">
                            <wp:extent cx="1445895" cy="148590"/>
                            <wp:effectExtent l="0" t="0" r="1905"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895" cy="148590"/>
                                    </a:xfrm>
                                    <a:prstGeom prst="rect">
                                      <a:avLst/>
                                    </a:prstGeom>
                                    <a:noFill/>
                                    <a:ln>
                                      <a:noFill/>
                                    </a:ln>
                                  </pic:spPr>
                                </pic:pic>
                              </a:graphicData>
                            </a:graphic>
                          </wp:inline>
                        </w:drawing>
                      </w:r>
                    </w:p>
                    <w:p w14:paraId="660B2CBE" w14:textId="77777777" w:rsidR="00447055" w:rsidRDefault="00447055" w:rsidP="00447055">
                      <w:r>
                        <w:t xml:space="preserve">   </w:t>
                      </w:r>
                    </w:p>
                    <w:p w14:paraId="55C062A4" w14:textId="77777777" w:rsidR="00447055" w:rsidRDefault="00447055" w:rsidP="00447055">
                      <w:r>
                        <w:t xml:space="preserve">                                                   </w:t>
                      </w:r>
                    </w:p>
                  </w:txbxContent>
                </v:textbox>
              </v:shape>
            </w:pict>
          </mc:Fallback>
        </mc:AlternateContent>
      </w:r>
      <w:r w:rsidRPr="00447055">
        <w:rPr>
          <w:rFonts w:ascii="Calibri Light" w:hAnsi="Calibri Light" w:cs="Calibri Light"/>
          <w:noProof/>
        </w:rPr>
        <w:drawing>
          <wp:inline distT="0" distB="0" distL="0" distR="0" wp14:anchorId="406779F8" wp14:editId="5CBEFEC7">
            <wp:extent cx="5237480" cy="2952806"/>
            <wp:effectExtent l="0" t="0" r="127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480" cy="2952806"/>
                    </a:xfrm>
                    <a:prstGeom prst="rect">
                      <a:avLst/>
                    </a:prstGeom>
                    <a:noFill/>
                    <a:ln>
                      <a:noFill/>
                    </a:ln>
                  </pic:spPr>
                </pic:pic>
              </a:graphicData>
            </a:graphic>
          </wp:inline>
        </w:drawing>
      </w:r>
    </w:p>
    <w:sectPr w:rsidR="00447055" w:rsidRPr="00447055" w:rsidSect="00BD3A56">
      <w:headerReference w:type="default"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DBE94" w14:textId="77777777" w:rsidR="00A05311" w:rsidRDefault="00A05311" w:rsidP="008C1F02">
      <w:r>
        <w:separator/>
      </w:r>
    </w:p>
  </w:endnote>
  <w:endnote w:type="continuationSeparator" w:id="0">
    <w:p w14:paraId="13570C8A" w14:textId="77777777" w:rsidR="00A05311" w:rsidRDefault="00A05311"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259F0" w14:textId="77777777" w:rsidR="008C1F02" w:rsidRPr="005D5C4A" w:rsidRDefault="005D5C4A" w:rsidP="005D5C4A">
    <w:pPr>
      <w:pStyle w:val="Footer"/>
    </w:pPr>
    <w:r>
      <w:rPr>
        <w:noProof/>
        <w:lang w:eastAsia="en-IN"/>
      </w:rPr>
      <w:drawing>
        <wp:anchor distT="0" distB="0" distL="114300" distR="114300" simplePos="0" relativeHeight="251661312" behindDoc="0" locked="0" layoutInCell="1" allowOverlap="1" wp14:anchorId="7BB848DF" wp14:editId="67D08AE5">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0" locked="0" layoutInCell="1" allowOverlap="1" wp14:anchorId="466D6502" wp14:editId="6DC8D431">
          <wp:simplePos x="0" y="0"/>
          <wp:positionH relativeFrom="column">
            <wp:posOffset>-749300</wp:posOffset>
          </wp:positionH>
          <wp:positionV relativeFrom="paragraph">
            <wp:posOffset>209550</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5075F" w14:textId="77777777" w:rsidR="00A05311" w:rsidRDefault="00A05311" w:rsidP="008C1F02">
      <w:r>
        <w:separator/>
      </w:r>
    </w:p>
  </w:footnote>
  <w:footnote w:type="continuationSeparator" w:id="0">
    <w:p w14:paraId="1E2884F6" w14:textId="77777777" w:rsidR="00A05311" w:rsidRDefault="00A05311"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91675" w14:textId="77777777" w:rsidR="008C1F02" w:rsidRDefault="00CA73E8">
    <w:pPr>
      <w:pStyle w:val="Header"/>
    </w:pPr>
    <w:r>
      <w:rPr>
        <w:noProof/>
        <w:lang w:eastAsia="en-IN"/>
      </w:rPr>
      <mc:AlternateContent>
        <mc:Choice Requires="wps">
          <w:drawing>
            <wp:anchor distT="0" distB="0" distL="114300" distR="114300" simplePos="0" relativeHeight="251666432" behindDoc="0" locked="0" layoutInCell="1" allowOverlap="1" wp14:anchorId="7847A4D2" wp14:editId="6F8B02C0">
              <wp:simplePos x="0" y="0"/>
              <wp:positionH relativeFrom="column">
                <wp:posOffset>4623435</wp:posOffset>
              </wp:positionH>
              <wp:positionV relativeFrom="paragraph">
                <wp:posOffset>126890</wp:posOffset>
              </wp:positionV>
              <wp:extent cx="1949119"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949119"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D60DC5" w14:textId="77777777"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47A4D2" id="_x0000_t202" coordsize="21600,21600" o:spt="202" path="m,l,21600r21600,l21600,xe">
              <v:stroke joinstyle="miter"/>
              <v:path gradientshapeok="t" o:connecttype="rect"/>
            </v:shapetype>
            <v:shape id="Text Box 6" o:spid="_x0000_s1066" type="#_x0000_t202" style="position:absolute;margin-left:364.05pt;margin-top:10pt;width:153.4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" filled="f" stroked="f">
              <v:textbox>
                <w:txbxContent>
                  <w:p w14:paraId="76D60DC5" w14:textId="77777777"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Pr="00CA73E8">
      <w:rPr>
        <w:noProof/>
        <w:lang w:eastAsia="en-IN"/>
      </w:rPr>
      <w:drawing>
        <wp:anchor distT="0" distB="0" distL="114300" distR="114300" simplePos="0" relativeHeight="251667456" behindDoc="0" locked="0" layoutInCell="1" allowOverlap="1" wp14:anchorId="42F56055" wp14:editId="5A7D7BF6">
          <wp:simplePos x="0" y="0"/>
          <wp:positionH relativeFrom="column">
            <wp:posOffset>5996305</wp:posOffset>
          </wp:positionH>
          <wp:positionV relativeFrom="paragraph">
            <wp:posOffset>-332105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2336" behindDoc="0" locked="0" layoutInCell="1" allowOverlap="1" wp14:anchorId="1B097977" wp14:editId="55858FB0">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DEAA81"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97977" id="Text Box 4" o:spid="_x0000_s1067"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14:paraId="50DEAA81"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7FE63B62" wp14:editId="3E8126BF">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3DE8"/>
    <w:multiLevelType w:val="multilevel"/>
    <w:tmpl w:val="48380796"/>
    <w:lvl w:ilvl="0">
      <w:start w:val="1"/>
      <w:numFmt w:val="upperRoman"/>
      <w:lvlText w:val="%1."/>
      <w:lvlJc w:val="right"/>
      <w:pPr>
        <w:ind w:left="720" w:hanging="360"/>
      </w:pPr>
    </w:lvl>
    <w:lvl w:ilvl="1">
      <w:start w:val="3"/>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 w15:restartNumberingAfterBreak="0">
    <w:nsid w:val="17624664"/>
    <w:multiLevelType w:val="multilevel"/>
    <w:tmpl w:val="4992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63CA5"/>
    <w:multiLevelType w:val="multilevel"/>
    <w:tmpl w:val="7C5C4C44"/>
    <w:lvl w:ilvl="0">
      <w:start w:val="1"/>
      <w:numFmt w:val="decimal"/>
      <w:lvlText w:val="%1."/>
      <w:lvlJc w:val="left"/>
      <w:pPr>
        <w:ind w:left="72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1B5F9E"/>
    <w:multiLevelType w:val="multilevel"/>
    <w:tmpl w:val="241B5F9E"/>
    <w:lvl w:ilvl="0">
      <w:start w:val="1"/>
      <w:numFmt w:val="decimal"/>
      <w:pStyle w:val="Heading1"/>
      <w:lvlText w:val="%1.0"/>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4" w15:restartNumberingAfterBreak="0">
    <w:nsid w:val="24DA7467"/>
    <w:multiLevelType w:val="hybridMultilevel"/>
    <w:tmpl w:val="B5284B1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413B2C95"/>
    <w:multiLevelType w:val="multilevel"/>
    <w:tmpl w:val="313A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75F9E"/>
    <w:multiLevelType w:val="hybridMultilevel"/>
    <w:tmpl w:val="34087D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4F0C05"/>
    <w:multiLevelType w:val="hybridMultilevel"/>
    <w:tmpl w:val="E4482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FB4B19"/>
    <w:multiLevelType w:val="multilevel"/>
    <w:tmpl w:val="08528A54"/>
    <w:lvl w:ilvl="0">
      <w:start w:val="1"/>
      <w:numFmt w:val="upperRoman"/>
      <w:lvlText w:val="%1."/>
      <w:lvlJc w:val="right"/>
      <w:pPr>
        <w:ind w:left="720" w:hanging="360"/>
      </w:pPr>
    </w:lvl>
    <w:lvl w:ilvl="1">
      <w:start w:val="2"/>
      <w:numFmt w:val="decimal"/>
      <w:isLgl/>
      <w:lvlText w:val="%1.%2"/>
      <w:lvlJc w:val="left"/>
      <w:pPr>
        <w:ind w:left="1080" w:hanging="360"/>
      </w:pPr>
      <w:rPr>
        <w:b/>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9" w15:restartNumberingAfterBreak="0">
    <w:nsid w:val="6F487C35"/>
    <w:multiLevelType w:val="multilevel"/>
    <w:tmpl w:val="08528A54"/>
    <w:lvl w:ilvl="0">
      <w:start w:val="1"/>
      <w:numFmt w:val="upperRoman"/>
      <w:lvlText w:val="%1."/>
      <w:lvlJc w:val="right"/>
      <w:pPr>
        <w:ind w:left="720" w:hanging="360"/>
      </w:pPr>
    </w:lvl>
    <w:lvl w:ilvl="1">
      <w:start w:val="2"/>
      <w:numFmt w:val="decimal"/>
      <w:isLgl/>
      <w:lvlText w:val="%1.%2"/>
      <w:lvlJc w:val="left"/>
      <w:pPr>
        <w:ind w:left="1080" w:hanging="360"/>
      </w:pPr>
      <w:rPr>
        <w:b/>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num w:numId="1">
    <w:abstractNumId w:val="5"/>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17"/>
    <w:rsid w:val="001963A0"/>
    <w:rsid w:val="0021492F"/>
    <w:rsid w:val="002331B6"/>
    <w:rsid w:val="002964F6"/>
    <w:rsid w:val="002E5EAB"/>
    <w:rsid w:val="00310138"/>
    <w:rsid w:val="0035676B"/>
    <w:rsid w:val="00367984"/>
    <w:rsid w:val="00447055"/>
    <w:rsid w:val="005D5C4A"/>
    <w:rsid w:val="00607017"/>
    <w:rsid w:val="0075422B"/>
    <w:rsid w:val="00776691"/>
    <w:rsid w:val="007923AB"/>
    <w:rsid w:val="008C1F02"/>
    <w:rsid w:val="008E6B72"/>
    <w:rsid w:val="00980D2C"/>
    <w:rsid w:val="00A05311"/>
    <w:rsid w:val="00BD3A56"/>
    <w:rsid w:val="00C41290"/>
    <w:rsid w:val="00CA73E8"/>
    <w:rsid w:val="00D560A3"/>
    <w:rsid w:val="00D9497B"/>
    <w:rsid w:val="00D958EF"/>
    <w:rsid w:val="00EB62D3"/>
    <w:rsid w:val="00EC47B9"/>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5EC73"/>
  <w15:chartTrackingRefBased/>
  <w15:docId w15:val="{044357AC-4BA2-45A7-BE45-CE7807D9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47055"/>
    <w:pPr>
      <w:keepNext/>
      <w:numPr>
        <w:numId w:val="3"/>
      </w:numPr>
      <w:tabs>
        <w:tab w:val="center" w:pos="4785"/>
      </w:tabs>
      <w:spacing w:before="120" w:after="120" w:line="256" w:lineRule="auto"/>
      <w:jc w:val="both"/>
      <w:outlineLvl w:val="0"/>
    </w:pPr>
    <w:rPr>
      <w:rFonts w:ascii="Arial" w:eastAsia="Times New Roman" w:hAnsi="Arial" w:cs="Arial"/>
      <w:b/>
      <w:color w:val="000080"/>
      <w:lang w:val="en-US"/>
    </w:rPr>
  </w:style>
  <w:style w:type="paragraph" w:styleId="Heading2">
    <w:name w:val="heading 2"/>
    <w:basedOn w:val="Normal"/>
    <w:next w:val="Normal"/>
    <w:link w:val="Heading2Char"/>
    <w:semiHidden/>
    <w:unhideWhenUsed/>
    <w:qFormat/>
    <w:rsid w:val="00447055"/>
    <w:pPr>
      <w:keepNext/>
      <w:numPr>
        <w:ilvl w:val="1"/>
        <w:numId w:val="3"/>
      </w:numPr>
      <w:tabs>
        <w:tab w:val="center" w:pos="4785"/>
      </w:tabs>
      <w:spacing w:before="120" w:after="120" w:line="256" w:lineRule="auto"/>
      <w:jc w:val="both"/>
      <w:outlineLvl w:val="1"/>
    </w:pPr>
    <w:rPr>
      <w:rFonts w:ascii="Arial" w:eastAsia="Times New Roman" w:hAnsi="Arial" w:cs="Arial"/>
      <w:b/>
      <w:iCs/>
      <w:sz w:val="22"/>
      <w:szCs w:val="18"/>
      <w:lang w:val="en-US"/>
    </w:rPr>
  </w:style>
  <w:style w:type="paragraph" w:styleId="Heading3">
    <w:name w:val="heading 3"/>
    <w:basedOn w:val="Normal"/>
    <w:next w:val="Normal"/>
    <w:link w:val="Heading3Char"/>
    <w:semiHidden/>
    <w:unhideWhenUsed/>
    <w:qFormat/>
    <w:rsid w:val="00447055"/>
    <w:pPr>
      <w:keepNext/>
      <w:numPr>
        <w:ilvl w:val="2"/>
        <w:numId w:val="3"/>
      </w:numPr>
      <w:tabs>
        <w:tab w:val="center" w:pos="4785"/>
      </w:tabs>
      <w:spacing w:before="120" w:after="120" w:line="256" w:lineRule="auto"/>
      <w:jc w:val="both"/>
      <w:outlineLvl w:val="2"/>
    </w:pPr>
    <w:rPr>
      <w:rFonts w:ascii="Arial" w:eastAsia="Times New Roman" w:hAnsi="Arial" w:cs="Arial"/>
      <w:b/>
      <w:bCs/>
      <w:sz w:val="18"/>
      <w:szCs w:val="18"/>
      <w:lang w:val="en-US"/>
    </w:rPr>
  </w:style>
  <w:style w:type="paragraph" w:styleId="Heading4">
    <w:name w:val="heading 4"/>
    <w:basedOn w:val="Normal"/>
    <w:next w:val="Normal"/>
    <w:link w:val="Heading4Char"/>
    <w:semiHidden/>
    <w:unhideWhenUsed/>
    <w:qFormat/>
    <w:rsid w:val="00447055"/>
    <w:pPr>
      <w:keepNext/>
      <w:numPr>
        <w:ilvl w:val="3"/>
        <w:numId w:val="3"/>
      </w:numPr>
      <w:tabs>
        <w:tab w:val="center" w:pos="4785"/>
      </w:tabs>
      <w:spacing w:before="40" w:after="40" w:line="256" w:lineRule="auto"/>
      <w:jc w:val="both"/>
      <w:outlineLvl w:val="3"/>
    </w:pPr>
    <w:rPr>
      <w:rFonts w:ascii="Arial" w:eastAsia="Times New Roman" w:hAnsi="Arial" w:cs="Arial"/>
      <w:bCs/>
      <w:i/>
      <w:iCs/>
      <w:sz w:val="18"/>
      <w:szCs w:val="18"/>
      <w:u w:val="single"/>
      <w:lang w:val="en-US"/>
    </w:rPr>
  </w:style>
  <w:style w:type="paragraph" w:styleId="Heading5">
    <w:name w:val="heading 5"/>
    <w:basedOn w:val="Normal"/>
    <w:next w:val="Normal"/>
    <w:link w:val="Heading5Char"/>
    <w:semiHidden/>
    <w:unhideWhenUsed/>
    <w:qFormat/>
    <w:rsid w:val="00447055"/>
    <w:pPr>
      <w:keepNext/>
      <w:numPr>
        <w:ilvl w:val="4"/>
        <w:numId w:val="3"/>
      </w:numPr>
      <w:tabs>
        <w:tab w:val="center" w:pos="4785"/>
      </w:tabs>
      <w:spacing w:before="40" w:after="40" w:line="256" w:lineRule="auto"/>
      <w:jc w:val="both"/>
      <w:outlineLvl w:val="4"/>
    </w:pPr>
    <w:rPr>
      <w:rFonts w:ascii="Arial" w:eastAsia="Times New Roman" w:hAnsi="Arial" w:cs="Arial"/>
      <w:b/>
      <w:sz w:val="18"/>
      <w:szCs w:val="18"/>
      <w:lang w:val="en-US"/>
    </w:rPr>
  </w:style>
  <w:style w:type="paragraph" w:styleId="Heading6">
    <w:name w:val="heading 6"/>
    <w:basedOn w:val="Normal"/>
    <w:next w:val="Normal"/>
    <w:link w:val="Heading6Char"/>
    <w:semiHidden/>
    <w:unhideWhenUsed/>
    <w:qFormat/>
    <w:rsid w:val="00447055"/>
    <w:pPr>
      <w:keepNext/>
      <w:numPr>
        <w:ilvl w:val="5"/>
        <w:numId w:val="3"/>
      </w:numPr>
      <w:tabs>
        <w:tab w:val="center" w:pos="4785"/>
      </w:tabs>
      <w:spacing w:before="40" w:after="40" w:line="256" w:lineRule="auto"/>
      <w:jc w:val="both"/>
      <w:outlineLvl w:val="5"/>
    </w:pPr>
    <w:rPr>
      <w:rFonts w:ascii="Arial" w:eastAsia="Times New Roman" w:hAnsi="Arial" w:cs="Arial"/>
      <w:b/>
      <w:sz w:val="22"/>
      <w:szCs w:val="22"/>
      <w:lang w:val="en-US"/>
    </w:rPr>
  </w:style>
  <w:style w:type="paragraph" w:styleId="Heading7">
    <w:name w:val="heading 7"/>
    <w:basedOn w:val="Normal"/>
    <w:next w:val="Normal"/>
    <w:link w:val="Heading7Char"/>
    <w:semiHidden/>
    <w:unhideWhenUsed/>
    <w:qFormat/>
    <w:rsid w:val="00447055"/>
    <w:pPr>
      <w:keepNext/>
      <w:numPr>
        <w:ilvl w:val="6"/>
        <w:numId w:val="3"/>
      </w:numPr>
      <w:tabs>
        <w:tab w:val="center" w:pos="4785"/>
      </w:tabs>
      <w:spacing w:before="40" w:after="40" w:line="256" w:lineRule="auto"/>
      <w:jc w:val="both"/>
      <w:outlineLvl w:val="6"/>
    </w:pPr>
    <w:rPr>
      <w:rFonts w:ascii="Arial" w:eastAsia="Times New Roman" w:hAnsi="Arial" w:cs="Arial"/>
      <w:bCs/>
      <w:sz w:val="18"/>
      <w:szCs w:val="18"/>
      <w:lang w:val="en-US"/>
    </w:rPr>
  </w:style>
  <w:style w:type="paragraph" w:styleId="Heading8">
    <w:name w:val="heading 8"/>
    <w:basedOn w:val="Normal"/>
    <w:next w:val="Normal"/>
    <w:link w:val="Heading8Char"/>
    <w:semiHidden/>
    <w:unhideWhenUsed/>
    <w:qFormat/>
    <w:rsid w:val="00447055"/>
    <w:pPr>
      <w:keepNext/>
      <w:numPr>
        <w:ilvl w:val="7"/>
        <w:numId w:val="3"/>
      </w:numPr>
      <w:tabs>
        <w:tab w:val="center" w:pos="4785"/>
      </w:tabs>
      <w:spacing w:before="40" w:after="40" w:line="256" w:lineRule="auto"/>
      <w:jc w:val="center"/>
      <w:outlineLvl w:val="7"/>
    </w:pPr>
    <w:rPr>
      <w:rFonts w:ascii="Arial" w:eastAsia="Times New Roman" w:hAnsi="Arial" w:cs="Arial"/>
      <w:bCs/>
      <w:sz w:val="40"/>
      <w:szCs w:val="18"/>
      <w:lang w:val="en-US"/>
    </w:rPr>
  </w:style>
  <w:style w:type="paragraph" w:styleId="Heading9">
    <w:name w:val="heading 9"/>
    <w:basedOn w:val="Normal"/>
    <w:next w:val="Normal"/>
    <w:link w:val="Heading9Char"/>
    <w:semiHidden/>
    <w:unhideWhenUsed/>
    <w:qFormat/>
    <w:rsid w:val="00447055"/>
    <w:pPr>
      <w:numPr>
        <w:ilvl w:val="8"/>
        <w:numId w:val="3"/>
      </w:numPr>
      <w:tabs>
        <w:tab w:val="center" w:pos="4785"/>
      </w:tabs>
      <w:spacing w:before="240" w:after="60" w:line="256" w:lineRule="auto"/>
      <w:jc w:val="both"/>
      <w:outlineLvl w:val="8"/>
    </w:pPr>
    <w:rPr>
      <w:rFonts w:ascii="Arial" w:eastAsia="Times New Roman" w:hAnsi="Arial" w:cs="Arial"/>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customStyle="1" w:styleId="Heading1Char">
    <w:name w:val="Heading 1 Char"/>
    <w:basedOn w:val="DefaultParagraphFont"/>
    <w:link w:val="Heading1"/>
    <w:rsid w:val="00447055"/>
    <w:rPr>
      <w:rFonts w:ascii="Arial" w:eastAsia="Times New Roman" w:hAnsi="Arial" w:cs="Arial"/>
      <w:b/>
      <w:color w:val="000080"/>
      <w:lang w:val="en-US"/>
    </w:rPr>
  </w:style>
  <w:style w:type="character" w:customStyle="1" w:styleId="Heading2Char">
    <w:name w:val="Heading 2 Char"/>
    <w:basedOn w:val="DefaultParagraphFont"/>
    <w:link w:val="Heading2"/>
    <w:semiHidden/>
    <w:rsid w:val="00447055"/>
    <w:rPr>
      <w:rFonts w:ascii="Arial" w:eastAsia="Times New Roman" w:hAnsi="Arial" w:cs="Arial"/>
      <w:b/>
      <w:iCs/>
      <w:sz w:val="22"/>
      <w:szCs w:val="18"/>
      <w:lang w:val="en-US"/>
    </w:rPr>
  </w:style>
  <w:style w:type="character" w:customStyle="1" w:styleId="Heading3Char">
    <w:name w:val="Heading 3 Char"/>
    <w:basedOn w:val="DefaultParagraphFont"/>
    <w:link w:val="Heading3"/>
    <w:semiHidden/>
    <w:rsid w:val="00447055"/>
    <w:rPr>
      <w:rFonts w:ascii="Arial" w:eastAsia="Times New Roman" w:hAnsi="Arial" w:cs="Arial"/>
      <w:b/>
      <w:bCs/>
      <w:sz w:val="18"/>
      <w:szCs w:val="18"/>
      <w:lang w:val="en-US"/>
    </w:rPr>
  </w:style>
  <w:style w:type="character" w:customStyle="1" w:styleId="Heading4Char">
    <w:name w:val="Heading 4 Char"/>
    <w:basedOn w:val="DefaultParagraphFont"/>
    <w:link w:val="Heading4"/>
    <w:semiHidden/>
    <w:rsid w:val="00447055"/>
    <w:rPr>
      <w:rFonts w:ascii="Arial" w:eastAsia="Times New Roman" w:hAnsi="Arial" w:cs="Arial"/>
      <w:bCs/>
      <w:i/>
      <w:iCs/>
      <w:sz w:val="18"/>
      <w:szCs w:val="18"/>
      <w:u w:val="single"/>
      <w:lang w:val="en-US"/>
    </w:rPr>
  </w:style>
  <w:style w:type="character" w:customStyle="1" w:styleId="Heading5Char">
    <w:name w:val="Heading 5 Char"/>
    <w:basedOn w:val="DefaultParagraphFont"/>
    <w:link w:val="Heading5"/>
    <w:semiHidden/>
    <w:rsid w:val="00447055"/>
    <w:rPr>
      <w:rFonts w:ascii="Arial" w:eastAsia="Times New Roman" w:hAnsi="Arial" w:cs="Arial"/>
      <w:b/>
      <w:sz w:val="18"/>
      <w:szCs w:val="18"/>
      <w:lang w:val="en-US"/>
    </w:rPr>
  </w:style>
  <w:style w:type="character" w:customStyle="1" w:styleId="Heading6Char">
    <w:name w:val="Heading 6 Char"/>
    <w:basedOn w:val="DefaultParagraphFont"/>
    <w:link w:val="Heading6"/>
    <w:semiHidden/>
    <w:rsid w:val="00447055"/>
    <w:rPr>
      <w:rFonts w:ascii="Arial" w:eastAsia="Times New Roman" w:hAnsi="Arial" w:cs="Arial"/>
      <w:b/>
      <w:sz w:val="22"/>
      <w:szCs w:val="22"/>
      <w:lang w:val="en-US"/>
    </w:rPr>
  </w:style>
  <w:style w:type="character" w:customStyle="1" w:styleId="Heading7Char">
    <w:name w:val="Heading 7 Char"/>
    <w:basedOn w:val="DefaultParagraphFont"/>
    <w:link w:val="Heading7"/>
    <w:semiHidden/>
    <w:rsid w:val="00447055"/>
    <w:rPr>
      <w:rFonts w:ascii="Arial" w:eastAsia="Times New Roman" w:hAnsi="Arial" w:cs="Arial"/>
      <w:bCs/>
      <w:sz w:val="18"/>
      <w:szCs w:val="18"/>
      <w:lang w:val="en-US"/>
    </w:rPr>
  </w:style>
  <w:style w:type="character" w:customStyle="1" w:styleId="Heading8Char">
    <w:name w:val="Heading 8 Char"/>
    <w:basedOn w:val="DefaultParagraphFont"/>
    <w:link w:val="Heading8"/>
    <w:semiHidden/>
    <w:rsid w:val="00447055"/>
    <w:rPr>
      <w:rFonts w:ascii="Arial" w:eastAsia="Times New Roman" w:hAnsi="Arial" w:cs="Arial"/>
      <w:bCs/>
      <w:sz w:val="40"/>
      <w:szCs w:val="18"/>
      <w:lang w:val="en-US"/>
    </w:rPr>
  </w:style>
  <w:style w:type="character" w:customStyle="1" w:styleId="Heading9Char">
    <w:name w:val="Heading 9 Char"/>
    <w:basedOn w:val="DefaultParagraphFont"/>
    <w:link w:val="Heading9"/>
    <w:semiHidden/>
    <w:rsid w:val="00447055"/>
    <w:rPr>
      <w:rFonts w:ascii="Arial" w:eastAsia="Times New Roman" w:hAnsi="Arial" w:cs="Arial"/>
      <w:bCs/>
      <w:sz w:val="22"/>
      <w:szCs w:val="22"/>
      <w:lang w:val="en-US"/>
    </w:rPr>
  </w:style>
  <w:style w:type="paragraph" w:styleId="ListParagraph">
    <w:name w:val="List Paragraph"/>
    <w:basedOn w:val="Normal"/>
    <w:uiPriority w:val="34"/>
    <w:qFormat/>
    <w:rsid w:val="00447055"/>
    <w:pPr>
      <w:spacing w:after="160" w:line="259" w:lineRule="auto"/>
      <w:ind w:left="720"/>
      <w:contextualSpacing/>
    </w:pPr>
    <w:rPr>
      <w:sz w:val="22"/>
      <w:szCs w:val="22"/>
    </w:rPr>
  </w:style>
  <w:style w:type="paragraph" w:styleId="CommentText">
    <w:name w:val="annotation text"/>
    <w:basedOn w:val="Normal"/>
    <w:link w:val="CommentTextChar"/>
    <w:semiHidden/>
    <w:qFormat/>
    <w:rsid w:val="00447055"/>
    <w:pPr>
      <w:tabs>
        <w:tab w:val="center" w:pos="4785"/>
      </w:tabs>
      <w:spacing w:before="40" w:after="40" w:line="259" w:lineRule="auto"/>
      <w:jc w:val="both"/>
    </w:pPr>
    <w:rPr>
      <w:rFonts w:ascii="Arial" w:eastAsia="Times New Roman" w:hAnsi="Arial" w:cs="Arial"/>
      <w:bCs/>
      <w:sz w:val="18"/>
      <w:szCs w:val="18"/>
      <w:lang w:val="en-US"/>
    </w:rPr>
  </w:style>
  <w:style w:type="character" w:customStyle="1" w:styleId="CommentTextChar">
    <w:name w:val="Comment Text Char"/>
    <w:basedOn w:val="DefaultParagraphFont"/>
    <w:link w:val="CommentText"/>
    <w:semiHidden/>
    <w:rsid w:val="00447055"/>
    <w:rPr>
      <w:rFonts w:ascii="Arial" w:eastAsia="Times New Roman" w:hAnsi="Arial" w:cs="Arial"/>
      <w:bCs/>
      <w:sz w:val="18"/>
      <w:szCs w:val="18"/>
      <w:lang w:val="en-US"/>
    </w:rPr>
  </w:style>
  <w:style w:type="table" w:styleId="TableGrid">
    <w:name w:val="Table Grid"/>
    <w:basedOn w:val="TableNormal"/>
    <w:uiPriority w:val="39"/>
    <w:rsid w:val="00447055"/>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8038\AppData\Local\Temp\wz7c05\LTI%20word%20template_India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LTI word template_IndiaA4</Template>
  <TotalTime>1</TotalTime>
  <Pages>14</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dc:description/>
  <cp:lastModifiedBy>Pooja1 Kadam</cp:lastModifiedBy>
  <cp:revision>3</cp:revision>
  <dcterms:created xsi:type="dcterms:W3CDTF">2018-12-13T10:53:00Z</dcterms:created>
  <dcterms:modified xsi:type="dcterms:W3CDTF">2018-12-13T12:35:00Z</dcterms:modified>
</cp:coreProperties>
</file>